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7662" w14:textId="77777777" w:rsidR="00DE62F4" w:rsidRDefault="00DE62F4" w:rsidP="00DE62F4">
      <w:bookmarkStart w:id="0" w:name="_Hlk510443446"/>
    </w:p>
    <w:tbl>
      <w:tblPr>
        <w:tblW w:w="9497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4536"/>
        <w:gridCol w:w="4961"/>
      </w:tblGrid>
      <w:tr w:rsidR="00DE62F4" w:rsidRPr="00404C0C" w14:paraId="40CA03C2" w14:textId="77777777" w:rsidTr="00992763">
        <w:trPr>
          <w:trHeight w:val="2220"/>
        </w:trPr>
        <w:tc>
          <w:tcPr>
            <w:tcW w:w="4536" w:type="dxa"/>
          </w:tcPr>
          <w:p w14:paraId="0DAC7408" w14:textId="77777777" w:rsidR="00DE62F4" w:rsidRPr="00404C0C" w:rsidRDefault="00DE62F4" w:rsidP="00992763">
            <w:pPr>
              <w:ind w:firstLine="709"/>
              <w:jc w:val="both"/>
              <w:rPr>
                <w:rFonts w:eastAsia="Batang"/>
                <w:noProof w:val="0"/>
                <w:szCs w:val="28"/>
                <w:lang w:eastAsia="en-US"/>
              </w:rPr>
            </w:pPr>
            <w:bookmarkStart w:id="1" w:name="_Hlk523488744"/>
          </w:p>
        </w:tc>
        <w:tc>
          <w:tcPr>
            <w:tcW w:w="4961" w:type="dxa"/>
          </w:tcPr>
          <w:p w14:paraId="2BEC15FF" w14:textId="77777777" w:rsidR="00DE62F4" w:rsidRPr="00404C0C" w:rsidRDefault="00DE62F4" w:rsidP="00992763">
            <w:pPr>
              <w:spacing w:line="360" w:lineRule="auto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404C0C">
              <w:rPr>
                <w:rFonts w:eastAsia="Batang"/>
                <w:noProof w:val="0"/>
                <w:szCs w:val="28"/>
                <w:lang w:eastAsia="en-US"/>
              </w:rPr>
              <w:t>УТВЕРЖДАЮ</w:t>
            </w:r>
          </w:p>
          <w:p w14:paraId="1B14AF3B" w14:textId="77777777" w:rsidR="00DE62F4" w:rsidRPr="00404C0C" w:rsidRDefault="00DE62F4" w:rsidP="00992763">
            <w:pPr>
              <w:tabs>
                <w:tab w:val="left" w:pos="0"/>
                <w:tab w:val="left" w:pos="4783"/>
              </w:tabs>
              <w:spacing w:line="360" w:lineRule="auto"/>
              <w:ind w:hanging="34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404C0C">
              <w:rPr>
                <w:rFonts w:eastAsia="Batang"/>
                <w:noProof w:val="0"/>
                <w:szCs w:val="22"/>
                <w:lang w:eastAsia="en-US"/>
              </w:rPr>
              <w:t>Главный инженер</w:t>
            </w:r>
          </w:p>
          <w:p w14:paraId="03932AE0" w14:textId="77777777" w:rsidR="00DE62F4" w:rsidRPr="00404C0C" w:rsidRDefault="00DE62F4" w:rsidP="00992763">
            <w:pPr>
              <w:tabs>
                <w:tab w:val="left" w:pos="0"/>
                <w:tab w:val="left" w:pos="4783"/>
              </w:tabs>
              <w:spacing w:line="360" w:lineRule="auto"/>
              <w:ind w:hanging="34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404C0C">
              <w:rPr>
                <w:rFonts w:eastAsia="Batang"/>
                <w:noProof w:val="0"/>
                <w:szCs w:val="28"/>
                <w:lang w:eastAsia="en-US"/>
              </w:rPr>
              <w:t>ООО «Компания «Стальэнерго»</w:t>
            </w:r>
          </w:p>
          <w:p w14:paraId="3FE08EF1" w14:textId="77777777" w:rsidR="00DE62F4" w:rsidRPr="00404C0C" w:rsidRDefault="00DE62F4" w:rsidP="00992763">
            <w:pPr>
              <w:tabs>
                <w:tab w:val="left" w:pos="4783"/>
              </w:tabs>
              <w:spacing w:line="360" w:lineRule="auto"/>
              <w:ind w:hanging="34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</w:p>
          <w:p w14:paraId="24D89CE7" w14:textId="77777777" w:rsidR="00DE62F4" w:rsidRPr="00404C0C" w:rsidRDefault="00DE62F4" w:rsidP="00992763">
            <w:pPr>
              <w:tabs>
                <w:tab w:val="left" w:pos="4783"/>
              </w:tabs>
              <w:spacing w:line="360" w:lineRule="auto"/>
              <w:ind w:hanging="34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404C0C">
              <w:rPr>
                <w:rFonts w:eastAsia="Batang"/>
                <w:noProof w:val="0"/>
                <w:szCs w:val="28"/>
                <w:lang w:eastAsia="en-US"/>
              </w:rPr>
              <w:t xml:space="preserve">_______________ </w:t>
            </w:r>
            <w:r w:rsidRPr="00404C0C">
              <w:rPr>
                <w:rFonts w:eastAsia="Batang"/>
                <w:noProof w:val="0"/>
                <w:szCs w:val="22"/>
                <w:lang w:eastAsia="en-US"/>
              </w:rPr>
              <w:t xml:space="preserve">Ю.А. </w:t>
            </w:r>
            <w:proofErr w:type="spellStart"/>
            <w:r w:rsidRPr="00404C0C">
              <w:rPr>
                <w:rFonts w:eastAsia="Batang"/>
                <w:noProof w:val="0"/>
                <w:szCs w:val="22"/>
                <w:lang w:eastAsia="en-US"/>
              </w:rPr>
              <w:t>Федоркин</w:t>
            </w:r>
            <w:proofErr w:type="spellEnd"/>
          </w:p>
          <w:p w14:paraId="25080C3B" w14:textId="77777777" w:rsidR="00DE62F4" w:rsidRPr="00404C0C" w:rsidRDefault="00DE62F4" w:rsidP="00992763">
            <w:pPr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proofErr w:type="gramStart"/>
            <w:r w:rsidRPr="00404C0C">
              <w:rPr>
                <w:rFonts w:eastAsia="Batang"/>
                <w:noProof w:val="0"/>
                <w:szCs w:val="28"/>
                <w:lang w:eastAsia="en-US"/>
              </w:rPr>
              <w:t>«</w:t>
            </w:r>
            <w:r w:rsidRPr="00404C0C">
              <w:rPr>
                <w:rFonts w:eastAsia="Batang"/>
                <w:noProof w:val="0"/>
                <w:szCs w:val="28"/>
                <w:u w:val="single"/>
                <w:lang w:eastAsia="en-US"/>
              </w:rPr>
              <w:t xml:space="preserve">  </w:t>
            </w:r>
            <w:proofErr w:type="gramEnd"/>
            <w:r w:rsidRPr="00404C0C">
              <w:rPr>
                <w:rFonts w:eastAsia="Batang"/>
                <w:noProof w:val="0"/>
                <w:szCs w:val="28"/>
                <w:u w:val="single"/>
                <w:lang w:eastAsia="en-US"/>
              </w:rPr>
              <w:t xml:space="preserve">    </w:t>
            </w:r>
            <w:r w:rsidRPr="00404C0C">
              <w:rPr>
                <w:rFonts w:eastAsia="Batang"/>
                <w:noProof w:val="0"/>
                <w:szCs w:val="28"/>
                <w:lang w:eastAsia="en-US"/>
              </w:rPr>
              <w:t>»</w:t>
            </w:r>
            <w:r w:rsidRPr="00404C0C">
              <w:rPr>
                <w:rFonts w:eastAsia="Batang"/>
                <w:noProof w:val="0"/>
                <w:szCs w:val="28"/>
                <w:u w:val="single"/>
                <w:lang w:eastAsia="en-US"/>
              </w:rPr>
              <w:t xml:space="preserve">                      </w:t>
            </w:r>
            <w:r w:rsidRPr="00404C0C">
              <w:rPr>
                <w:rFonts w:eastAsia="Batang"/>
                <w:noProof w:val="0"/>
                <w:szCs w:val="28"/>
                <w:lang w:eastAsia="en-US"/>
              </w:rPr>
              <w:t>20   г.</w:t>
            </w:r>
          </w:p>
        </w:tc>
      </w:tr>
      <w:bookmarkEnd w:id="1"/>
    </w:tbl>
    <w:p w14:paraId="20FEF887" w14:textId="77777777" w:rsidR="00DE62F4" w:rsidRDefault="00DE62F4" w:rsidP="00DE62F4">
      <w:pPr>
        <w:rPr>
          <w:szCs w:val="28"/>
        </w:rPr>
      </w:pPr>
    </w:p>
    <w:p w14:paraId="70911EB8" w14:textId="77777777" w:rsidR="00DE62F4" w:rsidRPr="00BC7461" w:rsidRDefault="00DE62F4" w:rsidP="00DE62F4">
      <w:pPr>
        <w:rPr>
          <w:szCs w:val="28"/>
        </w:rPr>
      </w:pPr>
    </w:p>
    <w:p w14:paraId="0A546438" w14:textId="77777777" w:rsidR="00DE62F4" w:rsidRPr="00BC7461" w:rsidRDefault="00DE62F4" w:rsidP="00DE62F4">
      <w:pPr>
        <w:rPr>
          <w:szCs w:val="28"/>
        </w:rPr>
      </w:pPr>
    </w:p>
    <w:p w14:paraId="6295770F" w14:textId="77777777" w:rsidR="00DE62F4" w:rsidRPr="00BC7461" w:rsidRDefault="00DE62F4" w:rsidP="00DE62F4">
      <w:pPr>
        <w:spacing w:after="100" w:afterAutospacing="1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ОБЬЕКТНЫЙ КОНТРОЛЛЕР ПРИВОДА СТРЕЛКИ</w:t>
      </w:r>
    </w:p>
    <w:p w14:paraId="1B055591" w14:textId="77777777" w:rsidR="00DE62F4" w:rsidRPr="00BC7461" w:rsidRDefault="00DE62F4" w:rsidP="00DE62F4">
      <w:pPr>
        <w:spacing w:after="100" w:afterAutospacing="1" w:line="276" w:lineRule="auto"/>
        <w:jc w:val="center"/>
        <w:rPr>
          <w:rFonts w:eastAsia="Batang"/>
          <w:b/>
          <w:bCs/>
          <w:noProof w:val="0"/>
          <w:sz w:val="32"/>
          <w:szCs w:val="22"/>
          <w:lang w:eastAsia="en-US"/>
        </w:rPr>
      </w:pPr>
      <w:r>
        <w:rPr>
          <w:b/>
          <w:color w:val="000000" w:themeColor="text1"/>
          <w:sz w:val="32"/>
          <w:szCs w:val="32"/>
        </w:rPr>
        <w:t>ОКПС-Е</w:t>
      </w:r>
      <w:r w:rsidRPr="00BC7461">
        <w:rPr>
          <w:b/>
          <w:color w:val="000000" w:themeColor="text1"/>
          <w:sz w:val="32"/>
          <w:szCs w:val="32"/>
        </w:rPr>
        <w:t>-К</w:t>
      </w:r>
    </w:p>
    <w:p w14:paraId="36B04A5B" w14:textId="77777777" w:rsidR="00DE62F4" w:rsidRPr="00BC7461" w:rsidRDefault="00DE62F4" w:rsidP="00DE62F4">
      <w:pPr>
        <w:jc w:val="center"/>
        <w:rPr>
          <w:b/>
          <w:szCs w:val="28"/>
        </w:rPr>
      </w:pPr>
    </w:p>
    <w:p w14:paraId="2421651E" w14:textId="59C8BBC1" w:rsidR="00DE62F4" w:rsidRPr="00BC7461" w:rsidRDefault="00DE62F4" w:rsidP="00DE62F4">
      <w:pPr>
        <w:spacing w:line="300" w:lineRule="auto"/>
        <w:jc w:val="center"/>
        <w:rPr>
          <w:szCs w:val="28"/>
        </w:rPr>
      </w:pPr>
      <w:r>
        <w:rPr>
          <w:szCs w:val="28"/>
        </w:rPr>
        <w:t>Термины, определения и сокращения</w:t>
      </w:r>
    </w:p>
    <w:p w14:paraId="3031047E" w14:textId="4CF45B83" w:rsidR="00DE62F4" w:rsidRPr="00BC7461" w:rsidRDefault="00DE62F4" w:rsidP="00DE62F4">
      <w:pPr>
        <w:spacing w:line="300" w:lineRule="auto"/>
        <w:jc w:val="center"/>
        <w:rPr>
          <w:szCs w:val="28"/>
        </w:rPr>
      </w:pPr>
      <w:commentRangeStart w:id="2"/>
      <w:r w:rsidRPr="00BC7461">
        <w:rPr>
          <w:rFonts w:eastAsia="MS Mincho"/>
          <w:szCs w:val="28"/>
        </w:rPr>
        <w:t>ЕИУС.</w:t>
      </w:r>
      <w:r>
        <w:rPr>
          <w:rFonts w:eastAsia="MS Mincho"/>
          <w:szCs w:val="28"/>
        </w:rPr>
        <w:t>хххххх</w:t>
      </w:r>
      <w:r w:rsidRPr="00BC7461">
        <w:rPr>
          <w:rFonts w:eastAsia="MS Mincho"/>
          <w:szCs w:val="28"/>
        </w:rPr>
        <w:t>.</w:t>
      </w:r>
      <w:r>
        <w:rPr>
          <w:rFonts w:eastAsia="MS Mincho"/>
          <w:szCs w:val="28"/>
        </w:rPr>
        <w:t>ххх</w:t>
      </w:r>
      <w:r w:rsidRPr="00BC7461">
        <w:rPr>
          <w:rFonts w:eastAsia="Batang"/>
          <w:noProof w:val="0"/>
          <w:szCs w:val="28"/>
          <w:lang w:eastAsia="en-US"/>
        </w:rPr>
        <w:t> 9</w:t>
      </w:r>
      <w:r>
        <w:rPr>
          <w:rFonts w:eastAsia="Batang"/>
          <w:noProof w:val="0"/>
          <w:szCs w:val="28"/>
          <w:lang w:eastAsia="en-US"/>
        </w:rPr>
        <w:t>6.</w:t>
      </w:r>
      <w:r w:rsidRPr="00BC7461">
        <w:rPr>
          <w:rFonts w:eastAsia="Batang"/>
          <w:noProof w:val="0"/>
          <w:szCs w:val="28"/>
          <w:lang w:eastAsia="en-US"/>
        </w:rPr>
        <w:t>01</w:t>
      </w:r>
      <w:commentRangeEnd w:id="2"/>
      <w:r>
        <w:rPr>
          <w:rStyle w:val="aff8"/>
        </w:rPr>
        <w:commentReference w:id="2"/>
      </w:r>
    </w:p>
    <w:p w14:paraId="63863262" w14:textId="77777777" w:rsidR="00DE62F4" w:rsidRDefault="00DE62F4" w:rsidP="00DE62F4">
      <w:pPr>
        <w:jc w:val="center"/>
        <w:rPr>
          <w:szCs w:val="28"/>
        </w:rPr>
      </w:pPr>
    </w:p>
    <w:p w14:paraId="2E47C6EC" w14:textId="77777777" w:rsidR="00DE62F4" w:rsidRPr="00BC7461" w:rsidRDefault="00DE62F4" w:rsidP="00DE62F4">
      <w:pPr>
        <w:jc w:val="center"/>
        <w:rPr>
          <w:szCs w:val="28"/>
        </w:rPr>
      </w:pPr>
    </w:p>
    <w:p w14:paraId="12A7261A" w14:textId="77777777" w:rsidR="00DE62F4" w:rsidRDefault="00DE62F4" w:rsidP="00DE62F4">
      <w:pPr>
        <w:rPr>
          <w:szCs w:val="28"/>
        </w:rPr>
      </w:pPr>
    </w:p>
    <w:p w14:paraId="316D692C" w14:textId="77777777" w:rsidR="00DE62F4" w:rsidRDefault="00DE62F4" w:rsidP="00DE62F4">
      <w:pPr>
        <w:rPr>
          <w:szCs w:val="28"/>
        </w:rPr>
      </w:pPr>
    </w:p>
    <w:p w14:paraId="4D687987" w14:textId="77777777" w:rsidR="00DE62F4" w:rsidRPr="00BC7461" w:rsidRDefault="00DE62F4" w:rsidP="00DE62F4">
      <w:pPr>
        <w:rPr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4253"/>
      </w:tblGrid>
      <w:tr w:rsidR="00DE62F4" w:rsidRPr="0056510C" w14:paraId="39678671" w14:textId="77777777" w:rsidTr="00992763">
        <w:trPr>
          <w:trHeight w:val="450"/>
        </w:trPr>
        <w:tc>
          <w:tcPr>
            <w:tcW w:w="5353" w:type="dxa"/>
          </w:tcPr>
          <w:p w14:paraId="3C0B00E4" w14:textId="77777777" w:rsidR="00DE62F4" w:rsidRPr="0056510C" w:rsidRDefault="00DE62F4" w:rsidP="00992763">
            <w:pPr>
              <w:spacing w:line="360" w:lineRule="auto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bookmarkStart w:id="3" w:name="_Hlk523488770"/>
            <w:r w:rsidRPr="0056510C">
              <w:rPr>
                <w:rFonts w:eastAsia="Batang"/>
                <w:noProof w:val="0"/>
                <w:szCs w:val="28"/>
                <w:lang w:eastAsia="en-US"/>
              </w:rPr>
              <w:t>СОГЛАСОВАНО</w:t>
            </w:r>
          </w:p>
        </w:tc>
        <w:tc>
          <w:tcPr>
            <w:tcW w:w="4253" w:type="dxa"/>
          </w:tcPr>
          <w:p w14:paraId="0D2E044C" w14:textId="77777777" w:rsidR="00DE62F4" w:rsidRPr="0056510C" w:rsidRDefault="00DE62F4" w:rsidP="00992763">
            <w:pPr>
              <w:ind w:firstLine="34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56510C">
              <w:rPr>
                <w:rFonts w:eastAsia="Batang"/>
                <w:noProof w:val="0"/>
                <w:szCs w:val="28"/>
                <w:lang w:eastAsia="en-US"/>
              </w:rPr>
              <w:t>РАЗРАБОТАЛ</w:t>
            </w:r>
          </w:p>
        </w:tc>
      </w:tr>
      <w:tr w:rsidR="00DE62F4" w:rsidRPr="0056510C" w14:paraId="7DB5FDDB" w14:textId="77777777" w:rsidTr="00992763">
        <w:trPr>
          <w:trHeight w:val="350"/>
        </w:trPr>
        <w:tc>
          <w:tcPr>
            <w:tcW w:w="5353" w:type="dxa"/>
          </w:tcPr>
          <w:p w14:paraId="539D64AE" w14:textId="77777777" w:rsidR="00DE62F4" w:rsidRPr="0056510C" w:rsidRDefault="00DE62F4" w:rsidP="00992763">
            <w:pPr>
              <w:spacing w:line="360" w:lineRule="auto"/>
              <w:jc w:val="center"/>
              <w:rPr>
                <w:rFonts w:eastAsia="Batang"/>
                <w:noProof w:val="0"/>
                <w:szCs w:val="28"/>
                <w:lang w:val="uk-UA" w:eastAsia="en-US"/>
              </w:rPr>
            </w:pPr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 xml:space="preserve">Письмом </w:t>
            </w:r>
            <w:proofErr w:type="spellStart"/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>заведующего</w:t>
            </w:r>
            <w:proofErr w:type="spellEnd"/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 xml:space="preserve"> </w:t>
            </w:r>
          </w:p>
          <w:p w14:paraId="582C59ED" w14:textId="77777777" w:rsidR="00DE62F4" w:rsidRPr="0056510C" w:rsidRDefault="00DE62F4" w:rsidP="00992763">
            <w:pPr>
              <w:spacing w:line="360" w:lineRule="auto"/>
              <w:jc w:val="center"/>
              <w:rPr>
                <w:rFonts w:eastAsia="Batang"/>
                <w:noProof w:val="0"/>
                <w:szCs w:val="28"/>
                <w:lang w:val="uk-UA" w:eastAsia="en-US"/>
              </w:rPr>
            </w:pPr>
            <w:proofErr w:type="spellStart"/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>испытательным</w:t>
            </w:r>
            <w:proofErr w:type="spellEnd"/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 xml:space="preserve"> центром </w:t>
            </w:r>
          </w:p>
          <w:p w14:paraId="3882B676" w14:textId="77777777" w:rsidR="00DE62F4" w:rsidRPr="0056510C" w:rsidRDefault="00DE62F4" w:rsidP="00992763">
            <w:pPr>
              <w:spacing w:line="360" w:lineRule="auto"/>
              <w:jc w:val="center"/>
              <w:rPr>
                <w:rFonts w:eastAsia="Batang"/>
                <w:noProof w:val="0"/>
                <w:szCs w:val="28"/>
                <w:lang w:val="uk-UA" w:eastAsia="en-US"/>
              </w:rPr>
            </w:pPr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>ЖАТ ПГУ ПС</w:t>
            </w:r>
          </w:p>
          <w:p w14:paraId="099E8CC9" w14:textId="77777777" w:rsidR="00DE62F4" w:rsidRPr="0056510C" w:rsidRDefault="00DE62F4" w:rsidP="00992763">
            <w:pPr>
              <w:spacing w:line="360" w:lineRule="auto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proofErr w:type="spellStart"/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>Исх</w:t>
            </w:r>
            <w:proofErr w:type="spellEnd"/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 xml:space="preserve">. </w:t>
            </w:r>
            <w:r w:rsidRPr="0056510C">
              <w:rPr>
                <w:rFonts w:eastAsia="Batang"/>
                <w:noProof w:val="0"/>
                <w:szCs w:val="28"/>
                <w:lang w:eastAsia="en-US"/>
              </w:rPr>
              <w:t>________________________</w:t>
            </w:r>
          </w:p>
          <w:p w14:paraId="228BAC2D" w14:textId="77777777" w:rsidR="00DE62F4" w:rsidRPr="0056510C" w:rsidRDefault="00DE62F4" w:rsidP="00992763">
            <w:pPr>
              <w:spacing w:line="360" w:lineRule="auto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 xml:space="preserve">от </w:t>
            </w:r>
            <w:r w:rsidRPr="0056510C">
              <w:rPr>
                <w:rFonts w:eastAsia="Batang"/>
                <w:noProof w:val="0"/>
                <w:szCs w:val="28"/>
                <w:lang w:eastAsia="en-US"/>
              </w:rPr>
              <w:t>__</w:t>
            </w:r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>.</w:t>
            </w:r>
            <w:r w:rsidRPr="0056510C">
              <w:rPr>
                <w:rFonts w:eastAsia="Batang"/>
                <w:noProof w:val="0"/>
                <w:szCs w:val="28"/>
                <w:lang w:eastAsia="en-US"/>
              </w:rPr>
              <w:t>__</w:t>
            </w:r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>.</w:t>
            </w:r>
            <w:r w:rsidRPr="0056510C">
              <w:rPr>
                <w:rFonts w:eastAsia="Batang"/>
                <w:noProof w:val="0"/>
                <w:szCs w:val="28"/>
                <w:lang w:eastAsia="en-US"/>
              </w:rPr>
              <w:t>____</w:t>
            </w:r>
            <w:r w:rsidRPr="0056510C">
              <w:rPr>
                <w:rFonts w:eastAsia="Batang"/>
                <w:noProof w:val="0"/>
                <w:szCs w:val="28"/>
                <w:lang w:val="uk-UA" w:eastAsia="en-US"/>
              </w:rPr>
              <w:t xml:space="preserve"> г.</w:t>
            </w:r>
          </w:p>
        </w:tc>
        <w:tc>
          <w:tcPr>
            <w:tcW w:w="4253" w:type="dxa"/>
          </w:tcPr>
          <w:p w14:paraId="6358F3D1" w14:textId="77777777" w:rsidR="00DE62F4" w:rsidRPr="0056510C" w:rsidRDefault="00DE62F4" w:rsidP="00992763">
            <w:pPr>
              <w:spacing w:line="360" w:lineRule="auto"/>
              <w:ind w:right="-18" w:firstLine="35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56510C">
              <w:rPr>
                <w:rFonts w:eastAsia="Batang"/>
                <w:noProof w:val="0"/>
                <w:szCs w:val="22"/>
                <w:lang w:eastAsia="en-US"/>
              </w:rPr>
              <w:t>Начальник отдела разработок новых видов продукции</w:t>
            </w:r>
          </w:p>
          <w:p w14:paraId="668E7EFA" w14:textId="77777777" w:rsidR="00DE62F4" w:rsidRPr="0056510C" w:rsidRDefault="00DE62F4" w:rsidP="00992763">
            <w:pPr>
              <w:spacing w:line="360" w:lineRule="auto"/>
              <w:ind w:right="-18" w:firstLine="35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56510C">
              <w:rPr>
                <w:rFonts w:eastAsia="Batang"/>
                <w:noProof w:val="0"/>
                <w:szCs w:val="28"/>
                <w:lang w:eastAsia="en-US"/>
              </w:rPr>
              <w:t>ООО «Компания «Стальэнерго»</w:t>
            </w:r>
          </w:p>
          <w:p w14:paraId="03AA25CD" w14:textId="77777777" w:rsidR="00DE62F4" w:rsidRPr="0056510C" w:rsidRDefault="00DE62F4" w:rsidP="00992763">
            <w:pPr>
              <w:spacing w:line="360" w:lineRule="auto"/>
              <w:ind w:right="-18" w:firstLine="35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</w:p>
          <w:p w14:paraId="3178C8F2" w14:textId="77777777" w:rsidR="00DE62F4" w:rsidRPr="0056510C" w:rsidRDefault="00DE62F4" w:rsidP="00992763">
            <w:pPr>
              <w:spacing w:line="360" w:lineRule="auto"/>
              <w:ind w:right="459" w:firstLine="35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r w:rsidRPr="0056510C">
              <w:rPr>
                <w:rFonts w:eastAsia="Batang"/>
                <w:noProof w:val="0"/>
                <w:szCs w:val="28"/>
                <w:lang w:eastAsia="en-US"/>
              </w:rPr>
              <w:t xml:space="preserve">__________ </w:t>
            </w:r>
            <w:r w:rsidRPr="0056510C">
              <w:rPr>
                <w:rFonts w:eastAsia="Batang"/>
                <w:noProof w:val="0"/>
                <w:szCs w:val="22"/>
                <w:lang w:eastAsia="en-US"/>
              </w:rPr>
              <w:t>И.В. Солодовник</w:t>
            </w:r>
          </w:p>
          <w:p w14:paraId="01C1AA7C" w14:textId="77777777" w:rsidR="00DE62F4" w:rsidRPr="0056510C" w:rsidRDefault="00DE62F4" w:rsidP="00992763">
            <w:pPr>
              <w:spacing w:after="200" w:line="276" w:lineRule="auto"/>
              <w:jc w:val="center"/>
              <w:rPr>
                <w:rFonts w:eastAsia="Batang"/>
                <w:noProof w:val="0"/>
                <w:szCs w:val="28"/>
                <w:lang w:eastAsia="en-US"/>
              </w:rPr>
            </w:pPr>
            <w:proofErr w:type="gramStart"/>
            <w:r w:rsidRPr="0056510C">
              <w:rPr>
                <w:rFonts w:eastAsia="Batang"/>
                <w:noProof w:val="0"/>
                <w:szCs w:val="28"/>
                <w:lang w:eastAsia="en-US"/>
              </w:rPr>
              <w:t>«</w:t>
            </w:r>
            <w:r w:rsidRPr="0056510C">
              <w:rPr>
                <w:rFonts w:eastAsia="Batang"/>
                <w:noProof w:val="0"/>
                <w:szCs w:val="28"/>
                <w:u w:val="single"/>
                <w:lang w:eastAsia="en-US"/>
              </w:rPr>
              <w:t xml:space="preserve">  </w:t>
            </w:r>
            <w:proofErr w:type="gramEnd"/>
            <w:r w:rsidRPr="0056510C">
              <w:rPr>
                <w:rFonts w:eastAsia="Batang"/>
                <w:noProof w:val="0"/>
                <w:szCs w:val="28"/>
                <w:u w:val="single"/>
                <w:lang w:eastAsia="en-US"/>
              </w:rPr>
              <w:t xml:space="preserve">    </w:t>
            </w:r>
            <w:r w:rsidRPr="0056510C">
              <w:rPr>
                <w:rFonts w:eastAsia="Batang"/>
                <w:noProof w:val="0"/>
                <w:szCs w:val="28"/>
                <w:lang w:eastAsia="en-US"/>
              </w:rPr>
              <w:t>»</w:t>
            </w:r>
            <w:r w:rsidRPr="0056510C">
              <w:rPr>
                <w:rFonts w:eastAsia="Batang"/>
                <w:noProof w:val="0"/>
                <w:szCs w:val="28"/>
                <w:u w:val="single"/>
                <w:lang w:eastAsia="en-US"/>
              </w:rPr>
              <w:t xml:space="preserve">                        </w:t>
            </w:r>
            <w:r w:rsidRPr="0056510C">
              <w:rPr>
                <w:rFonts w:eastAsia="Batang"/>
                <w:noProof w:val="0"/>
                <w:szCs w:val="28"/>
                <w:lang w:eastAsia="en-US"/>
              </w:rPr>
              <w:t>2018 г.</w:t>
            </w:r>
          </w:p>
        </w:tc>
      </w:tr>
      <w:bookmarkEnd w:id="0"/>
      <w:bookmarkEnd w:id="3"/>
    </w:tbl>
    <w:p w14:paraId="5B219334" w14:textId="77777777" w:rsidR="0018626E" w:rsidRPr="00521A0D" w:rsidRDefault="00687AFB" w:rsidP="0018626E">
      <w:pPr>
        <w:spacing w:after="120"/>
        <w:rPr>
          <w:b/>
          <w:szCs w:val="28"/>
        </w:rPr>
      </w:pPr>
      <w:r w:rsidRPr="00947280">
        <w:rPr>
          <w:lang w:eastAsia="en-US"/>
        </w:rPr>
        <w:br w:type="page"/>
      </w:r>
      <w:bookmarkStart w:id="4" w:name="_Hlk510443375"/>
      <w:r w:rsidR="0018626E" w:rsidRPr="00521A0D">
        <w:rPr>
          <w:b/>
          <w:szCs w:val="28"/>
        </w:rPr>
        <w:lastRenderedPageBreak/>
        <w:t>История изменений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"/>
        <w:gridCol w:w="1298"/>
        <w:gridCol w:w="851"/>
        <w:gridCol w:w="1559"/>
        <w:gridCol w:w="1985"/>
        <w:gridCol w:w="1701"/>
        <w:gridCol w:w="1559"/>
      </w:tblGrid>
      <w:tr w:rsidR="0018626E" w:rsidRPr="00B3659F" w14:paraId="4276202C" w14:textId="77777777" w:rsidTr="00744044">
        <w:trPr>
          <w:jc w:val="center"/>
        </w:trPr>
        <w:tc>
          <w:tcPr>
            <w:tcW w:w="511" w:type="dxa"/>
            <w:shd w:val="clear" w:color="auto" w:fill="auto"/>
            <w:vAlign w:val="center"/>
          </w:tcPr>
          <w:p w14:paraId="32190E81" w14:textId="77777777" w:rsidR="0018626E" w:rsidRPr="00B3659F" w:rsidRDefault="0018626E" w:rsidP="00744044">
            <w:pPr>
              <w:shd w:val="clear" w:color="auto" w:fill="FFFFFF"/>
              <w:ind w:left="-142" w:right="-131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п/п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064E31D3" w14:textId="77777777" w:rsidR="0018626E" w:rsidRPr="00B3659F" w:rsidRDefault="0018626E" w:rsidP="00744044">
            <w:pPr>
              <w:shd w:val="clear" w:color="auto" w:fill="FFFFFF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Дата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DA1FA8" w14:textId="77777777" w:rsidR="0018626E" w:rsidRPr="00B3659F" w:rsidRDefault="0018626E" w:rsidP="00744044">
            <w:pPr>
              <w:shd w:val="clear" w:color="auto" w:fill="FFFFFF"/>
              <w:ind w:left="-108" w:right="-108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Номер версии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FD25C1" w14:textId="77777777" w:rsidR="0018626E" w:rsidRPr="00B3659F" w:rsidRDefault="0018626E" w:rsidP="00744044">
            <w:pPr>
              <w:shd w:val="clear" w:color="auto" w:fill="FFFFFF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Статус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C9E4004" w14:textId="77777777" w:rsidR="0018626E" w:rsidRPr="00B3659F" w:rsidRDefault="0018626E" w:rsidP="00744044">
            <w:pPr>
              <w:shd w:val="clear" w:color="auto" w:fill="FFFFFF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Автор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0ADC22" w14:textId="77777777" w:rsidR="0018626E" w:rsidRPr="00B3659F" w:rsidRDefault="0018626E" w:rsidP="00744044">
            <w:pPr>
              <w:shd w:val="clear" w:color="auto" w:fill="FFFFFF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Причина изменения, № извещения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ABAF6F" w14:textId="77777777" w:rsidR="0018626E" w:rsidRPr="00B3659F" w:rsidRDefault="0018626E" w:rsidP="00744044">
            <w:pPr>
              <w:shd w:val="clear" w:color="auto" w:fill="FFFFFF"/>
              <w:ind w:left="-108" w:right="-108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Комментарии</w:t>
            </w:r>
          </w:p>
        </w:tc>
      </w:tr>
      <w:tr w:rsidR="0018626E" w:rsidRPr="00B3659F" w14:paraId="4D0F81F2" w14:textId="77777777" w:rsidTr="00744044">
        <w:trPr>
          <w:jc w:val="center"/>
        </w:trPr>
        <w:tc>
          <w:tcPr>
            <w:tcW w:w="511" w:type="dxa"/>
            <w:shd w:val="clear" w:color="auto" w:fill="auto"/>
          </w:tcPr>
          <w:p w14:paraId="48BD1293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1</w:t>
            </w:r>
          </w:p>
        </w:tc>
        <w:tc>
          <w:tcPr>
            <w:tcW w:w="1298" w:type="dxa"/>
            <w:shd w:val="clear" w:color="auto" w:fill="auto"/>
          </w:tcPr>
          <w:p w14:paraId="187E5C09" w14:textId="20704DC3" w:rsidR="0018626E" w:rsidRPr="00B3659F" w:rsidRDefault="00E91291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  <w:r>
              <w:rPr>
                <w:noProof w:val="0"/>
                <w:sz w:val="24"/>
                <w:szCs w:val="24"/>
              </w:rPr>
              <w:t>04</w:t>
            </w:r>
            <w:r w:rsidR="0018626E" w:rsidRPr="00B3659F">
              <w:rPr>
                <w:noProof w:val="0"/>
                <w:sz w:val="24"/>
                <w:szCs w:val="24"/>
              </w:rPr>
              <w:t>.0</w:t>
            </w:r>
            <w:r>
              <w:rPr>
                <w:noProof w:val="0"/>
                <w:sz w:val="24"/>
                <w:szCs w:val="24"/>
              </w:rPr>
              <w:t>7</w:t>
            </w:r>
            <w:r w:rsidR="0018626E" w:rsidRPr="00B3659F">
              <w:rPr>
                <w:noProof w:val="0"/>
                <w:sz w:val="24"/>
                <w:szCs w:val="24"/>
              </w:rPr>
              <w:t>.2018</w:t>
            </w:r>
          </w:p>
        </w:tc>
        <w:tc>
          <w:tcPr>
            <w:tcW w:w="851" w:type="dxa"/>
            <w:shd w:val="clear" w:color="auto" w:fill="auto"/>
          </w:tcPr>
          <w:p w14:paraId="429D7573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center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2DAF8EC0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43042AA6" w14:textId="38CEAAC0" w:rsidR="0018626E" w:rsidRPr="00B3659F" w:rsidRDefault="00DE62F4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Федоркин Ю.А</w:t>
            </w:r>
          </w:p>
        </w:tc>
        <w:tc>
          <w:tcPr>
            <w:tcW w:w="1701" w:type="dxa"/>
            <w:shd w:val="clear" w:color="auto" w:fill="auto"/>
          </w:tcPr>
          <w:p w14:paraId="11E50669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1A33B766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  <w:r w:rsidRPr="00B3659F">
              <w:rPr>
                <w:noProof w:val="0"/>
                <w:sz w:val="24"/>
                <w:szCs w:val="24"/>
              </w:rPr>
              <w:t>Создание документа</w:t>
            </w:r>
          </w:p>
        </w:tc>
      </w:tr>
      <w:tr w:rsidR="0018626E" w:rsidRPr="00B3659F" w14:paraId="38F94E39" w14:textId="77777777" w:rsidTr="00744044">
        <w:trPr>
          <w:jc w:val="center"/>
        </w:trPr>
        <w:tc>
          <w:tcPr>
            <w:tcW w:w="511" w:type="dxa"/>
            <w:shd w:val="clear" w:color="auto" w:fill="auto"/>
          </w:tcPr>
          <w:p w14:paraId="66F8FC1A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auto"/>
          </w:tcPr>
          <w:p w14:paraId="78EC4D74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1C645D72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center"/>
              <w:rPr>
                <w:noProof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51618D18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266EB1C7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FA6F3E2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42E72814" w14:textId="77777777" w:rsidR="0018626E" w:rsidRPr="00B3659F" w:rsidRDefault="0018626E" w:rsidP="00744044">
            <w:pPr>
              <w:shd w:val="clear" w:color="auto" w:fill="FFFFFF"/>
              <w:spacing w:line="360" w:lineRule="auto"/>
              <w:jc w:val="both"/>
              <w:rPr>
                <w:noProof w:val="0"/>
                <w:sz w:val="24"/>
                <w:szCs w:val="24"/>
              </w:rPr>
            </w:pPr>
          </w:p>
        </w:tc>
      </w:tr>
      <w:bookmarkEnd w:id="4"/>
    </w:tbl>
    <w:p w14:paraId="1B277DA1" w14:textId="77777777" w:rsidR="0018626E" w:rsidRDefault="0018626E">
      <w:pPr>
        <w:rPr>
          <w:b/>
          <w:szCs w:val="28"/>
          <w:lang w:eastAsia="en-US"/>
        </w:rPr>
      </w:pPr>
      <w:r>
        <w:rPr>
          <w:b/>
          <w:szCs w:val="28"/>
          <w:lang w:eastAsia="en-US"/>
        </w:rPr>
        <w:br w:type="page"/>
      </w:r>
    </w:p>
    <w:p w14:paraId="09EE6B33" w14:textId="4F3ABB12" w:rsidR="00687AFB" w:rsidRPr="00947280" w:rsidRDefault="00687AFB" w:rsidP="00687AFB">
      <w:pPr>
        <w:spacing w:line="360" w:lineRule="auto"/>
        <w:ind w:right="-1"/>
        <w:jc w:val="center"/>
        <w:rPr>
          <w:b/>
          <w:szCs w:val="28"/>
          <w:lang w:eastAsia="en-US"/>
        </w:rPr>
      </w:pPr>
      <w:r w:rsidRPr="00947280">
        <w:rPr>
          <w:b/>
          <w:szCs w:val="28"/>
          <w:lang w:eastAsia="en-US"/>
        </w:rPr>
        <w:lastRenderedPageBreak/>
        <w:t>Содержание</w:t>
      </w:r>
    </w:p>
    <w:p w14:paraId="652F0508" w14:textId="5F1E6ACC" w:rsidR="00DE62F4" w:rsidRDefault="006F5B52">
      <w:pPr>
        <w:pStyle w:val="1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UA" w:eastAsia="ru-UA"/>
        </w:rPr>
      </w:pPr>
      <w:r>
        <w:rPr>
          <w:rFonts w:ascii="Calibri" w:hAnsi="Calibri"/>
          <w:b/>
          <w:i/>
          <w:iCs/>
          <w:sz w:val="20"/>
        </w:rPr>
        <w:fldChar w:fldCharType="begin"/>
      </w:r>
      <w:r>
        <w:rPr>
          <w:rFonts w:ascii="Calibri" w:hAnsi="Calibri"/>
          <w:b/>
          <w:i/>
          <w:iCs/>
          <w:sz w:val="20"/>
        </w:rPr>
        <w:instrText xml:space="preserve"> TOC \o "1-3" \h \z \u </w:instrText>
      </w:r>
      <w:r>
        <w:rPr>
          <w:rFonts w:ascii="Calibri" w:hAnsi="Calibri"/>
          <w:b/>
          <w:i/>
          <w:iCs/>
          <w:sz w:val="20"/>
        </w:rPr>
        <w:fldChar w:fldCharType="separate"/>
      </w:r>
      <w:hyperlink w:anchor="_Toc523910118" w:history="1">
        <w:r w:rsidR="00DE62F4" w:rsidRPr="00CF6EF3">
          <w:rPr>
            <w:rStyle w:val="afff"/>
            <w:noProof/>
          </w:rPr>
          <w:t>1</w:t>
        </w:r>
        <w:r w:rsidR="00DE62F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ru-UA" w:eastAsia="ru-UA"/>
          </w:rPr>
          <w:tab/>
        </w:r>
        <w:r w:rsidR="00DE62F4" w:rsidRPr="00CF6EF3">
          <w:rPr>
            <w:rStyle w:val="afff"/>
            <w:noProof/>
          </w:rPr>
          <w:t>Введение</w:t>
        </w:r>
        <w:r w:rsidR="00DE62F4">
          <w:rPr>
            <w:noProof/>
            <w:webHidden/>
          </w:rPr>
          <w:tab/>
        </w:r>
        <w:r w:rsidR="00DE62F4">
          <w:rPr>
            <w:rStyle w:val="afff"/>
            <w:noProof/>
          </w:rPr>
          <w:fldChar w:fldCharType="begin"/>
        </w:r>
        <w:r w:rsidR="00DE62F4">
          <w:rPr>
            <w:noProof/>
            <w:webHidden/>
          </w:rPr>
          <w:instrText xml:space="preserve"> PAGEREF _Toc523910118 \h </w:instrText>
        </w:r>
        <w:r w:rsidR="00DE62F4">
          <w:rPr>
            <w:rStyle w:val="afff"/>
            <w:noProof/>
          </w:rPr>
        </w:r>
        <w:r w:rsidR="00DE62F4">
          <w:rPr>
            <w:rStyle w:val="afff"/>
            <w:noProof/>
          </w:rPr>
          <w:fldChar w:fldCharType="separate"/>
        </w:r>
        <w:r w:rsidR="00DE62F4">
          <w:rPr>
            <w:noProof/>
            <w:webHidden/>
          </w:rPr>
          <w:t>4</w:t>
        </w:r>
        <w:r w:rsidR="00DE62F4">
          <w:rPr>
            <w:rStyle w:val="afff"/>
            <w:noProof/>
          </w:rPr>
          <w:fldChar w:fldCharType="end"/>
        </w:r>
      </w:hyperlink>
    </w:p>
    <w:p w14:paraId="57E0EA08" w14:textId="40FF9825" w:rsidR="00DE62F4" w:rsidRDefault="00FE0F87">
      <w:pPr>
        <w:pStyle w:val="26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UA" w:eastAsia="ru-UA"/>
        </w:rPr>
      </w:pPr>
      <w:hyperlink w:anchor="_Toc523910119" w:history="1">
        <w:r w:rsidR="00DE62F4" w:rsidRPr="00CF6EF3">
          <w:rPr>
            <w:rStyle w:val="af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DE62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UA" w:eastAsia="ru-UA"/>
          </w:rPr>
          <w:tab/>
        </w:r>
        <w:r w:rsidR="00DE62F4" w:rsidRPr="00CF6EF3">
          <w:rPr>
            <w:rStyle w:val="afff"/>
            <w:noProof/>
          </w:rPr>
          <w:t>Назначение документа</w:t>
        </w:r>
        <w:r w:rsidR="00DE62F4">
          <w:rPr>
            <w:noProof/>
            <w:webHidden/>
          </w:rPr>
          <w:tab/>
        </w:r>
        <w:r w:rsidR="00DE62F4">
          <w:rPr>
            <w:rStyle w:val="afff"/>
            <w:noProof/>
          </w:rPr>
          <w:fldChar w:fldCharType="begin"/>
        </w:r>
        <w:r w:rsidR="00DE62F4">
          <w:rPr>
            <w:noProof/>
            <w:webHidden/>
          </w:rPr>
          <w:instrText xml:space="preserve"> PAGEREF _Toc523910119 \h </w:instrText>
        </w:r>
        <w:r w:rsidR="00DE62F4">
          <w:rPr>
            <w:rStyle w:val="afff"/>
            <w:noProof/>
          </w:rPr>
        </w:r>
        <w:r w:rsidR="00DE62F4">
          <w:rPr>
            <w:rStyle w:val="afff"/>
            <w:noProof/>
          </w:rPr>
          <w:fldChar w:fldCharType="separate"/>
        </w:r>
        <w:r w:rsidR="00DE62F4">
          <w:rPr>
            <w:noProof/>
            <w:webHidden/>
          </w:rPr>
          <w:t>4</w:t>
        </w:r>
        <w:r w:rsidR="00DE62F4">
          <w:rPr>
            <w:rStyle w:val="afff"/>
            <w:noProof/>
          </w:rPr>
          <w:fldChar w:fldCharType="end"/>
        </w:r>
      </w:hyperlink>
    </w:p>
    <w:p w14:paraId="6A7F24D9" w14:textId="58E6444B" w:rsidR="00DE62F4" w:rsidRDefault="00FE0F87">
      <w:pPr>
        <w:pStyle w:val="26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UA" w:eastAsia="ru-UA"/>
        </w:rPr>
      </w:pPr>
      <w:hyperlink w:anchor="_Toc523910120" w:history="1">
        <w:r w:rsidR="00DE62F4" w:rsidRPr="00CF6EF3">
          <w:rPr>
            <w:rStyle w:val="af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DE62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UA" w:eastAsia="ru-UA"/>
          </w:rPr>
          <w:tab/>
        </w:r>
        <w:r w:rsidR="00DE62F4" w:rsidRPr="00CF6EF3">
          <w:rPr>
            <w:rStyle w:val="afff"/>
            <w:noProof/>
          </w:rPr>
          <w:t>Ссылки</w:t>
        </w:r>
        <w:r w:rsidR="00DE62F4">
          <w:rPr>
            <w:noProof/>
            <w:webHidden/>
          </w:rPr>
          <w:tab/>
        </w:r>
        <w:r w:rsidR="00DE62F4">
          <w:rPr>
            <w:rStyle w:val="afff"/>
            <w:noProof/>
          </w:rPr>
          <w:fldChar w:fldCharType="begin"/>
        </w:r>
        <w:r w:rsidR="00DE62F4">
          <w:rPr>
            <w:noProof/>
            <w:webHidden/>
          </w:rPr>
          <w:instrText xml:space="preserve"> PAGEREF _Toc523910120 \h </w:instrText>
        </w:r>
        <w:r w:rsidR="00DE62F4">
          <w:rPr>
            <w:rStyle w:val="afff"/>
            <w:noProof/>
          </w:rPr>
        </w:r>
        <w:r w:rsidR="00DE62F4">
          <w:rPr>
            <w:rStyle w:val="afff"/>
            <w:noProof/>
          </w:rPr>
          <w:fldChar w:fldCharType="separate"/>
        </w:r>
        <w:r w:rsidR="00DE62F4">
          <w:rPr>
            <w:noProof/>
            <w:webHidden/>
          </w:rPr>
          <w:t>4</w:t>
        </w:r>
        <w:r w:rsidR="00DE62F4">
          <w:rPr>
            <w:rStyle w:val="afff"/>
            <w:noProof/>
          </w:rPr>
          <w:fldChar w:fldCharType="end"/>
        </w:r>
      </w:hyperlink>
    </w:p>
    <w:p w14:paraId="2AB580E9" w14:textId="23AD4041" w:rsidR="00DE62F4" w:rsidRDefault="00FE0F87">
      <w:pPr>
        <w:pStyle w:val="17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UA" w:eastAsia="ru-UA"/>
        </w:rPr>
      </w:pPr>
      <w:hyperlink w:anchor="_Toc523910121" w:history="1">
        <w:r w:rsidR="00DE62F4" w:rsidRPr="00CF6EF3">
          <w:rPr>
            <w:rStyle w:val="afff"/>
            <w:noProof/>
            <w:snapToGrid w:val="0"/>
          </w:rPr>
          <w:t>2</w:t>
        </w:r>
        <w:r w:rsidR="00DE62F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ru-UA" w:eastAsia="ru-UA"/>
          </w:rPr>
          <w:tab/>
        </w:r>
        <w:r w:rsidR="00DE62F4" w:rsidRPr="00CF6EF3">
          <w:rPr>
            <w:rStyle w:val="afff"/>
            <w:noProof/>
          </w:rPr>
          <w:t>Термины, определения и сокращения</w:t>
        </w:r>
        <w:r w:rsidR="00DE62F4">
          <w:rPr>
            <w:noProof/>
            <w:webHidden/>
          </w:rPr>
          <w:tab/>
        </w:r>
        <w:r w:rsidR="00DE62F4">
          <w:rPr>
            <w:rStyle w:val="afff"/>
            <w:noProof/>
          </w:rPr>
          <w:fldChar w:fldCharType="begin"/>
        </w:r>
        <w:r w:rsidR="00DE62F4">
          <w:rPr>
            <w:noProof/>
            <w:webHidden/>
          </w:rPr>
          <w:instrText xml:space="preserve"> PAGEREF _Toc523910121 \h </w:instrText>
        </w:r>
        <w:r w:rsidR="00DE62F4">
          <w:rPr>
            <w:rStyle w:val="afff"/>
            <w:noProof/>
          </w:rPr>
        </w:r>
        <w:r w:rsidR="00DE62F4">
          <w:rPr>
            <w:rStyle w:val="afff"/>
            <w:noProof/>
          </w:rPr>
          <w:fldChar w:fldCharType="separate"/>
        </w:r>
        <w:r w:rsidR="00DE62F4">
          <w:rPr>
            <w:noProof/>
            <w:webHidden/>
          </w:rPr>
          <w:t>5</w:t>
        </w:r>
        <w:r w:rsidR="00DE62F4">
          <w:rPr>
            <w:rStyle w:val="afff"/>
            <w:noProof/>
          </w:rPr>
          <w:fldChar w:fldCharType="end"/>
        </w:r>
      </w:hyperlink>
    </w:p>
    <w:p w14:paraId="101F2996" w14:textId="4D6DE36F" w:rsidR="00DE62F4" w:rsidRDefault="00FE0F87">
      <w:pPr>
        <w:pStyle w:val="26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UA" w:eastAsia="ru-UA"/>
        </w:rPr>
      </w:pPr>
      <w:hyperlink w:anchor="_Toc523910122" w:history="1">
        <w:r w:rsidR="00DE62F4" w:rsidRPr="00CF6EF3">
          <w:rPr>
            <w:rStyle w:val="afff"/>
            <w:noProof/>
            <w:snapToGrid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DE62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UA" w:eastAsia="ru-UA"/>
          </w:rPr>
          <w:tab/>
        </w:r>
        <w:r w:rsidR="00DE62F4" w:rsidRPr="00CF6EF3">
          <w:rPr>
            <w:rStyle w:val="afff"/>
            <w:noProof/>
          </w:rPr>
          <w:t>Термины и определения</w:t>
        </w:r>
        <w:r w:rsidR="00DE62F4">
          <w:rPr>
            <w:noProof/>
            <w:webHidden/>
          </w:rPr>
          <w:tab/>
        </w:r>
        <w:r w:rsidR="00DE62F4">
          <w:rPr>
            <w:rStyle w:val="afff"/>
            <w:noProof/>
          </w:rPr>
          <w:fldChar w:fldCharType="begin"/>
        </w:r>
        <w:r w:rsidR="00DE62F4">
          <w:rPr>
            <w:noProof/>
            <w:webHidden/>
          </w:rPr>
          <w:instrText xml:space="preserve"> PAGEREF _Toc523910122 \h </w:instrText>
        </w:r>
        <w:r w:rsidR="00DE62F4">
          <w:rPr>
            <w:rStyle w:val="afff"/>
            <w:noProof/>
          </w:rPr>
        </w:r>
        <w:r w:rsidR="00DE62F4">
          <w:rPr>
            <w:rStyle w:val="afff"/>
            <w:noProof/>
          </w:rPr>
          <w:fldChar w:fldCharType="separate"/>
        </w:r>
        <w:r w:rsidR="00DE62F4">
          <w:rPr>
            <w:noProof/>
            <w:webHidden/>
          </w:rPr>
          <w:t>5</w:t>
        </w:r>
        <w:r w:rsidR="00DE62F4">
          <w:rPr>
            <w:rStyle w:val="afff"/>
            <w:noProof/>
          </w:rPr>
          <w:fldChar w:fldCharType="end"/>
        </w:r>
      </w:hyperlink>
    </w:p>
    <w:p w14:paraId="168B2926" w14:textId="62DB9D52" w:rsidR="00DE62F4" w:rsidRDefault="00FE0F87">
      <w:pPr>
        <w:pStyle w:val="26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UA" w:eastAsia="ru-UA"/>
        </w:rPr>
      </w:pPr>
      <w:hyperlink w:anchor="_Toc523910123" w:history="1">
        <w:r w:rsidR="00DE62F4" w:rsidRPr="00CF6EF3">
          <w:rPr>
            <w:rStyle w:val="aff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DE62F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u-UA" w:eastAsia="ru-UA"/>
          </w:rPr>
          <w:tab/>
        </w:r>
        <w:r w:rsidR="00DE62F4" w:rsidRPr="00CF6EF3">
          <w:rPr>
            <w:rStyle w:val="afff"/>
            <w:noProof/>
          </w:rPr>
          <w:t>Сокращения</w:t>
        </w:r>
        <w:r w:rsidR="00DE62F4">
          <w:rPr>
            <w:noProof/>
            <w:webHidden/>
          </w:rPr>
          <w:tab/>
        </w:r>
        <w:r w:rsidR="00DE62F4">
          <w:rPr>
            <w:rStyle w:val="afff"/>
            <w:noProof/>
          </w:rPr>
          <w:fldChar w:fldCharType="begin"/>
        </w:r>
        <w:r w:rsidR="00DE62F4">
          <w:rPr>
            <w:noProof/>
            <w:webHidden/>
          </w:rPr>
          <w:instrText xml:space="preserve"> PAGEREF _Toc523910123 \h </w:instrText>
        </w:r>
        <w:r w:rsidR="00DE62F4">
          <w:rPr>
            <w:rStyle w:val="afff"/>
            <w:noProof/>
          </w:rPr>
        </w:r>
        <w:r w:rsidR="00DE62F4">
          <w:rPr>
            <w:rStyle w:val="afff"/>
            <w:noProof/>
          </w:rPr>
          <w:fldChar w:fldCharType="separate"/>
        </w:r>
        <w:r w:rsidR="00DE62F4">
          <w:rPr>
            <w:noProof/>
            <w:webHidden/>
          </w:rPr>
          <w:t>6</w:t>
        </w:r>
        <w:r w:rsidR="00DE62F4">
          <w:rPr>
            <w:rStyle w:val="afff"/>
            <w:noProof/>
          </w:rPr>
          <w:fldChar w:fldCharType="end"/>
        </w:r>
      </w:hyperlink>
    </w:p>
    <w:p w14:paraId="421DCF5E" w14:textId="4AC791BE" w:rsidR="00687AFB" w:rsidRPr="00947280" w:rsidRDefault="006F5B52" w:rsidP="006A5643">
      <w:pPr>
        <w:ind w:firstLine="426"/>
      </w:pPr>
      <w:r>
        <w:rPr>
          <w:rFonts w:ascii="Calibri" w:hAnsi="Calibri" w:cs="Calibri"/>
          <w:b/>
          <w:i/>
          <w:iCs/>
          <w:noProof w:val="0"/>
          <w:sz w:val="20"/>
        </w:rPr>
        <w:fldChar w:fldCharType="end"/>
      </w:r>
      <w:r w:rsidR="00687AFB" w:rsidRPr="00947280">
        <w:br w:type="page"/>
      </w:r>
      <w:bookmarkStart w:id="5" w:name="Введение"/>
    </w:p>
    <w:p w14:paraId="0CA92217" w14:textId="71B4A2D9" w:rsidR="00687AFB" w:rsidRPr="00E54435" w:rsidRDefault="00D17300" w:rsidP="00DF78BD">
      <w:pPr>
        <w:pStyle w:val="1"/>
      </w:pPr>
      <w:bookmarkStart w:id="6" w:name="_Toc499296442"/>
      <w:bookmarkStart w:id="7" w:name="_Toc523910118"/>
      <w:bookmarkEnd w:id="5"/>
      <w:proofErr w:type="spellStart"/>
      <w:r w:rsidRPr="00E54435">
        <w:lastRenderedPageBreak/>
        <w:t>Введение</w:t>
      </w:r>
      <w:bookmarkEnd w:id="6"/>
      <w:bookmarkEnd w:id="7"/>
      <w:proofErr w:type="spellEnd"/>
    </w:p>
    <w:p w14:paraId="602C3BCD" w14:textId="115C81E8" w:rsidR="00E66B61" w:rsidRPr="00475729" w:rsidRDefault="00475729" w:rsidP="003E681C">
      <w:pPr>
        <w:pStyle w:val="22"/>
        <w:rPr>
          <w:lang w:val="ru-RU"/>
        </w:rPr>
      </w:pPr>
      <w:bookmarkStart w:id="8" w:name="_Toc499296443"/>
      <w:bookmarkStart w:id="9" w:name="_Toc523910119"/>
      <w:r w:rsidRPr="00E54435">
        <w:rPr>
          <w:lang w:val="ru-RU"/>
        </w:rPr>
        <w:t>Назначение</w:t>
      </w:r>
      <w:r>
        <w:t xml:space="preserve"> </w:t>
      </w:r>
      <w:bookmarkEnd w:id="8"/>
      <w:r w:rsidR="006C4A1E">
        <w:t>документа</w:t>
      </w:r>
      <w:bookmarkEnd w:id="9"/>
    </w:p>
    <w:p w14:paraId="0D3062AC" w14:textId="7E145CC1" w:rsidR="00475729" w:rsidRDefault="00EA04D0" w:rsidP="00475729">
      <w:pPr>
        <w:pStyle w:val="afff9"/>
      </w:pPr>
      <w:bookmarkStart w:id="10" w:name="_Hlk499292463"/>
      <w:r w:rsidRPr="006606F5">
        <w:t xml:space="preserve">Документ определяет термины, определения и </w:t>
      </w:r>
      <w:r w:rsidR="00462447" w:rsidRPr="006606F5">
        <w:t>сокращения,</w:t>
      </w:r>
      <w:r w:rsidRPr="006606F5">
        <w:t xml:space="preserve"> используемые при разработке и сопровождении ПО</w:t>
      </w:r>
      <w:r w:rsidR="00330794">
        <w:t xml:space="preserve"> проекта </w:t>
      </w:r>
      <w:r w:rsidR="00ED3879">
        <w:t>ОКПС-Е</w:t>
      </w:r>
      <w:r w:rsidR="00330794">
        <w:t>-К</w:t>
      </w:r>
      <w:r w:rsidRPr="006606F5">
        <w:t>.</w:t>
      </w:r>
    </w:p>
    <w:p w14:paraId="5F68FFF7" w14:textId="5DF3EB40" w:rsidR="00E95626" w:rsidRPr="00E95626" w:rsidRDefault="00E95626" w:rsidP="00E95626">
      <w:pPr>
        <w:pStyle w:val="22"/>
      </w:pPr>
      <w:bookmarkStart w:id="11" w:name="_Toc523910120"/>
      <w:bookmarkStart w:id="12" w:name="_Toc231832111"/>
      <w:bookmarkStart w:id="13" w:name="_Toc233433047"/>
      <w:bookmarkStart w:id="14" w:name="_Toc233877727"/>
      <w:bookmarkStart w:id="15" w:name="_Toc233968773"/>
      <w:bookmarkStart w:id="16" w:name="_Toc246426172"/>
      <w:bookmarkStart w:id="17" w:name="_Toc246517402"/>
      <w:bookmarkStart w:id="18" w:name="_Toc262467482"/>
      <w:bookmarkStart w:id="19" w:name="_Toc262502763"/>
      <w:bookmarkStart w:id="20" w:name="_Toc264728674"/>
      <w:bookmarkStart w:id="21" w:name="_Toc264837656"/>
      <w:bookmarkStart w:id="22" w:name="_Toc268182662"/>
      <w:commentRangeStart w:id="23"/>
      <w:r>
        <w:rPr>
          <w:lang w:val="ru-RU"/>
        </w:rPr>
        <w:t>Ссылки</w:t>
      </w:r>
      <w:commentRangeEnd w:id="23"/>
      <w:r w:rsidR="00EF0058">
        <w:rPr>
          <w:rStyle w:val="aff8"/>
          <w:b w:val="0"/>
          <w:noProof/>
          <w:lang w:val="ru-RU"/>
        </w:rPr>
        <w:commentReference w:id="23"/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p w14:paraId="10E679B2" w14:textId="5BC1F54D" w:rsidR="00970BAF" w:rsidRPr="00BD27F7" w:rsidRDefault="00F77785" w:rsidP="00F13180">
      <w:pPr>
        <w:pStyle w:val="afff9"/>
        <w:numPr>
          <w:ilvl w:val="0"/>
          <w:numId w:val="290"/>
        </w:numPr>
        <w:tabs>
          <w:tab w:val="left" w:pos="1134"/>
        </w:tabs>
        <w:ind w:left="0" w:firstLine="709"/>
      </w:pPr>
      <w:r w:rsidRPr="00F77785">
        <w:rPr>
          <w:b/>
        </w:rPr>
        <w:t>ГОСТ</w:t>
      </w:r>
      <w:r w:rsidR="00E70C47">
        <w:rPr>
          <w:b/>
        </w:rPr>
        <w:t> </w:t>
      </w:r>
      <w:r w:rsidRPr="00F77785">
        <w:rPr>
          <w:b/>
        </w:rPr>
        <w:t>Р</w:t>
      </w:r>
      <w:r w:rsidR="00E70C47">
        <w:rPr>
          <w:b/>
        </w:rPr>
        <w:t> </w:t>
      </w:r>
      <w:r w:rsidRPr="00F77785">
        <w:rPr>
          <w:b/>
        </w:rPr>
        <w:t>МЭК</w:t>
      </w:r>
      <w:r w:rsidR="00E70C47">
        <w:rPr>
          <w:b/>
        </w:rPr>
        <w:t> </w:t>
      </w:r>
      <w:r w:rsidRPr="00F77785">
        <w:rPr>
          <w:b/>
        </w:rPr>
        <w:t>61508-4-20</w:t>
      </w:r>
      <w:r w:rsidR="003A0941">
        <w:rPr>
          <w:b/>
          <w:lang w:val="uk-UA"/>
        </w:rPr>
        <w:t>12</w:t>
      </w:r>
      <w:r w:rsidRPr="00F77785">
        <w:t xml:space="preserve"> Функциональная безопасность систем электрических, электронных, программируемых электронных связанных с безопасностью. </w:t>
      </w:r>
      <w:r w:rsidRPr="00F77785">
        <w:rPr>
          <w:i/>
        </w:rPr>
        <w:t>Часть 4. Термины и определения</w:t>
      </w:r>
    </w:p>
    <w:p w14:paraId="72DEEE4C" w14:textId="56AEDDE4" w:rsidR="007922A2" w:rsidRPr="001B3637" w:rsidRDefault="007922A2" w:rsidP="0087182B">
      <w:pPr>
        <w:pStyle w:val="afff9"/>
        <w:numPr>
          <w:ilvl w:val="0"/>
          <w:numId w:val="290"/>
        </w:numPr>
        <w:tabs>
          <w:tab w:val="left" w:pos="1134"/>
        </w:tabs>
        <w:ind w:left="0" w:firstLine="709"/>
        <w:rPr>
          <w:b/>
        </w:rPr>
      </w:pPr>
      <w:r w:rsidRPr="007922A2">
        <w:rPr>
          <w:b/>
        </w:rPr>
        <w:t>ГОСТ</w:t>
      </w:r>
      <w:r w:rsidR="00083E8B">
        <w:rPr>
          <w:b/>
        </w:rPr>
        <w:t> </w:t>
      </w:r>
      <w:r w:rsidRPr="007922A2">
        <w:rPr>
          <w:b/>
        </w:rPr>
        <w:t>Р</w:t>
      </w:r>
      <w:r w:rsidR="00083E8B">
        <w:rPr>
          <w:b/>
        </w:rPr>
        <w:t> </w:t>
      </w:r>
      <w:r w:rsidRPr="007922A2">
        <w:rPr>
          <w:b/>
        </w:rPr>
        <w:t>56939-2016</w:t>
      </w:r>
      <w:r>
        <w:rPr>
          <w:b/>
        </w:rPr>
        <w:t xml:space="preserve"> </w:t>
      </w:r>
      <w:r w:rsidRPr="007922A2">
        <w:t>Защита информации. Разработка безопасного</w:t>
      </w:r>
      <w:r w:rsidR="00557A71">
        <w:t xml:space="preserve"> </w:t>
      </w:r>
      <w:r w:rsidRPr="007922A2">
        <w:t>программного обеспечения. Общие требования</w:t>
      </w:r>
    </w:p>
    <w:p w14:paraId="40E92882" w14:textId="4DB36CAC" w:rsidR="001B3637" w:rsidRPr="00B90063" w:rsidRDefault="007E04BD" w:rsidP="0087182B">
      <w:pPr>
        <w:pStyle w:val="afff9"/>
        <w:numPr>
          <w:ilvl w:val="0"/>
          <w:numId w:val="290"/>
        </w:numPr>
        <w:tabs>
          <w:tab w:val="left" w:pos="1134"/>
        </w:tabs>
        <w:ind w:left="0" w:firstLine="709"/>
        <w:rPr>
          <w:b/>
          <w:bCs/>
        </w:rPr>
      </w:pPr>
      <w:bookmarkStart w:id="24" w:name="_Hlk506895994"/>
      <w:r w:rsidRPr="007E04BD">
        <w:rPr>
          <w:b/>
          <w:bCs/>
        </w:rPr>
        <w:t>ГОСТ</w:t>
      </w:r>
      <w:r w:rsidR="001B571E">
        <w:rPr>
          <w:b/>
          <w:bCs/>
        </w:rPr>
        <w:t> </w:t>
      </w:r>
      <w:r w:rsidRPr="007E04BD">
        <w:rPr>
          <w:b/>
          <w:bCs/>
        </w:rPr>
        <w:t>Р</w:t>
      </w:r>
      <w:r w:rsidR="001B571E">
        <w:rPr>
          <w:b/>
          <w:bCs/>
        </w:rPr>
        <w:t> </w:t>
      </w:r>
      <w:r w:rsidRPr="007E04BD">
        <w:rPr>
          <w:b/>
          <w:bCs/>
        </w:rPr>
        <w:t>53431-2009</w:t>
      </w:r>
      <w:r>
        <w:rPr>
          <w:b/>
          <w:bCs/>
        </w:rPr>
        <w:t xml:space="preserve"> </w:t>
      </w:r>
      <w:r w:rsidRPr="007E04BD">
        <w:rPr>
          <w:bCs/>
        </w:rPr>
        <w:t>Автоматика и телемеханика железнодорожная. Термины и определения</w:t>
      </w:r>
    </w:p>
    <w:bookmarkEnd w:id="24"/>
    <w:p w14:paraId="3364BEB6" w14:textId="75C597E4" w:rsidR="00A75B50" w:rsidRDefault="00A30630" w:rsidP="00A75B50">
      <w:pPr>
        <w:pStyle w:val="afff9"/>
        <w:numPr>
          <w:ilvl w:val="0"/>
          <w:numId w:val="290"/>
        </w:numPr>
        <w:tabs>
          <w:tab w:val="left" w:pos="1134"/>
        </w:tabs>
        <w:ind w:left="0" w:firstLine="709"/>
      </w:pPr>
      <w:r w:rsidRPr="007E04BD">
        <w:rPr>
          <w:b/>
          <w:bCs/>
        </w:rPr>
        <w:t>ГОСТ</w:t>
      </w:r>
      <w:r w:rsidR="001B571E">
        <w:rPr>
          <w:b/>
          <w:bCs/>
        </w:rPr>
        <w:t> </w:t>
      </w:r>
      <w:r w:rsidRPr="007E04BD">
        <w:rPr>
          <w:b/>
          <w:bCs/>
        </w:rPr>
        <w:t>Р</w:t>
      </w:r>
      <w:r w:rsidR="001B571E">
        <w:rPr>
          <w:b/>
          <w:bCs/>
        </w:rPr>
        <w:t> </w:t>
      </w:r>
      <w:r>
        <w:rPr>
          <w:b/>
          <w:bCs/>
        </w:rPr>
        <w:t>ИСО</w:t>
      </w:r>
      <w:r w:rsidR="001B571E">
        <w:rPr>
          <w:b/>
          <w:bCs/>
        </w:rPr>
        <w:t> </w:t>
      </w:r>
      <w:r>
        <w:rPr>
          <w:b/>
          <w:bCs/>
        </w:rPr>
        <w:t>9543</w:t>
      </w:r>
      <w:r w:rsidRPr="007E04BD">
        <w:rPr>
          <w:b/>
          <w:bCs/>
        </w:rPr>
        <w:t>-</w:t>
      </w:r>
      <w:r w:rsidRPr="00AA1BA3">
        <w:rPr>
          <w:b/>
          <w:bCs/>
        </w:rPr>
        <w:t xml:space="preserve">93 </w:t>
      </w:r>
      <w:r w:rsidR="00AA1BA3" w:rsidRPr="00AA1BA3">
        <w:rPr>
          <w:color w:val="333333"/>
        </w:rPr>
        <w:t>Системы обработки информации.</w:t>
      </w:r>
      <w:r w:rsidR="00AA1BA3">
        <w:rPr>
          <w:rFonts w:ascii="Arial" w:hAnsi="Arial" w:cs="Arial"/>
          <w:color w:val="333333"/>
          <w:sz w:val="32"/>
          <w:szCs w:val="32"/>
        </w:rPr>
        <w:t xml:space="preserve"> </w:t>
      </w:r>
      <w:r>
        <w:rPr>
          <w:bCs/>
        </w:rPr>
        <w:t>Обмен информацией между системами. Качество сигналов на стыках ООД</w:t>
      </w:r>
      <w:r w:rsidRPr="00A30630">
        <w:rPr>
          <w:bCs/>
        </w:rPr>
        <w:t>/</w:t>
      </w:r>
      <w:r>
        <w:rPr>
          <w:bCs/>
          <w:lang w:val="uk-UA"/>
        </w:rPr>
        <w:t xml:space="preserve">АКД при </w:t>
      </w:r>
      <w:proofErr w:type="spellStart"/>
      <w:r>
        <w:rPr>
          <w:bCs/>
          <w:lang w:val="uk-UA"/>
        </w:rPr>
        <w:t>синхронной</w:t>
      </w:r>
      <w:proofErr w:type="spellEnd"/>
      <w:r>
        <w:rPr>
          <w:bCs/>
          <w:lang w:val="uk-UA"/>
        </w:rPr>
        <w:t xml:space="preserve"> передаче </w:t>
      </w:r>
      <w:proofErr w:type="spellStart"/>
      <w:r>
        <w:rPr>
          <w:bCs/>
          <w:lang w:val="uk-UA"/>
        </w:rPr>
        <w:t>данн</w:t>
      </w:r>
      <w:r>
        <w:rPr>
          <w:bCs/>
        </w:rPr>
        <w:t>ых</w:t>
      </w:r>
      <w:proofErr w:type="spellEnd"/>
    </w:p>
    <w:p w14:paraId="48AC7801" w14:textId="2166EA98" w:rsidR="00A75B50" w:rsidRDefault="00C3315D" w:rsidP="00A75B50">
      <w:pPr>
        <w:pStyle w:val="afff9"/>
        <w:numPr>
          <w:ilvl w:val="0"/>
          <w:numId w:val="290"/>
        </w:numPr>
        <w:tabs>
          <w:tab w:val="left" w:pos="1134"/>
        </w:tabs>
        <w:ind w:left="0" w:firstLine="709"/>
      </w:pPr>
      <w:proofErr w:type="spellStart"/>
      <w:r>
        <w:t>Вигерс</w:t>
      </w:r>
      <w:proofErr w:type="spellEnd"/>
      <w:r>
        <w:t xml:space="preserve"> Карл. </w:t>
      </w:r>
      <w:r w:rsidRPr="00D77585">
        <w:t>Разработка требований к программному обеспечению</w:t>
      </w:r>
      <w:r>
        <w:t>/</w:t>
      </w:r>
      <w:r w:rsidR="00453F7D">
        <w:t>Пер. с англ. – М.:</w:t>
      </w:r>
      <w:r w:rsidRPr="005416F2">
        <w:t xml:space="preserve"> </w:t>
      </w:r>
      <w:proofErr w:type="spellStart"/>
      <w:r w:rsidR="00A75B50" w:rsidRPr="00D77585">
        <w:t>Издательс</w:t>
      </w:r>
      <w:r w:rsidR="00A75B50">
        <w:rPr>
          <w:lang w:val="uk-UA"/>
        </w:rPr>
        <w:t>тво</w:t>
      </w:r>
      <w:proofErr w:type="spellEnd"/>
      <w:r w:rsidR="00A75B50" w:rsidRPr="00D77585">
        <w:t>-торговый дом «Русская Редакция», 2004.</w:t>
      </w:r>
      <w:r w:rsidR="00A75B50" w:rsidRPr="005416F2">
        <w:t xml:space="preserve"> </w:t>
      </w:r>
      <w:r w:rsidR="00A75B50">
        <w:t>–</w:t>
      </w:r>
      <w:r w:rsidR="00A75B50" w:rsidRPr="005416F2">
        <w:t xml:space="preserve"> </w:t>
      </w:r>
      <w:r w:rsidR="00A75B50" w:rsidRPr="00D77585">
        <w:t>576</w:t>
      </w:r>
      <w:r w:rsidR="00453F7D">
        <w:t xml:space="preserve"> </w:t>
      </w:r>
      <w:proofErr w:type="spellStart"/>
      <w:proofErr w:type="gramStart"/>
      <w:r w:rsidR="00453F7D">
        <w:t>с.:ил</w:t>
      </w:r>
      <w:proofErr w:type="spellEnd"/>
      <w:r w:rsidR="00453F7D">
        <w:t>.</w:t>
      </w:r>
      <w:proofErr w:type="gramEnd"/>
    </w:p>
    <w:p w14:paraId="0B9E2DA1" w14:textId="7A9DE1DC" w:rsidR="00B90063" w:rsidRPr="00A75B50" w:rsidRDefault="005925F7" w:rsidP="00A75B50">
      <w:pPr>
        <w:pStyle w:val="afff9"/>
        <w:numPr>
          <w:ilvl w:val="0"/>
          <w:numId w:val="290"/>
        </w:numPr>
        <w:tabs>
          <w:tab w:val="left" w:pos="1134"/>
        </w:tabs>
        <w:ind w:left="0" w:firstLine="709"/>
      </w:pPr>
      <w:r w:rsidRPr="00AB0BB2">
        <w:t xml:space="preserve">Алистер </w:t>
      </w:r>
      <w:proofErr w:type="spellStart"/>
      <w:r w:rsidRPr="00AB0BB2">
        <w:t>Коберн</w:t>
      </w:r>
      <w:proofErr w:type="spellEnd"/>
      <w:r>
        <w:t>.</w:t>
      </w:r>
      <w:r w:rsidRPr="00BE00CE">
        <w:t xml:space="preserve"> </w:t>
      </w:r>
      <w:r w:rsidRPr="00AB0BB2">
        <w:t>Современные методы описания функциональных требований к системам</w:t>
      </w:r>
      <w:r w:rsidR="003D4DD7">
        <w:t>.</w:t>
      </w:r>
      <w:r w:rsidR="0074593A">
        <w:t xml:space="preserve"> М.:</w:t>
      </w:r>
      <w:r w:rsidRPr="00BE00CE">
        <w:t xml:space="preserve"> </w:t>
      </w:r>
      <w:r w:rsidR="00A75B50" w:rsidRPr="00BE00CE">
        <w:t>Издательство: «Лори»</w:t>
      </w:r>
      <w:r w:rsidR="0074593A">
        <w:t xml:space="preserve">, </w:t>
      </w:r>
      <w:r w:rsidR="00A75B50" w:rsidRPr="005416F2">
        <w:t xml:space="preserve">2012. </w:t>
      </w:r>
      <w:r w:rsidR="00A75B50">
        <w:t>–</w:t>
      </w:r>
      <w:r w:rsidR="00A75B50" w:rsidRPr="005416F2">
        <w:t xml:space="preserve"> 2</w:t>
      </w:r>
      <w:r w:rsidR="00A75B50">
        <w:rPr>
          <w:lang w:val="uk-UA"/>
        </w:rPr>
        <w:t>88</w:t>
      </w:r>
      <w:r w:rsidR="003D4DD7">
        <w:t xml:space="preserve"> с.</w:t>
      </w:r>
    </w:p>
    <w:p w14:paraId="3E22F331" w14:textId="7450CAC2" w:rsidR="007F5333" w:rsidRPr="00E54435" w:rsidRDefault="00D90B37" w:rsidP="00DF78BD">
      <w:pPr>
        <w:pStyle w:val="1"/>
        <w:rPr>
          <w:snapToGrid w:val="0"/>
          <w:lang w:val="ru-RU"/>
        </w:rPr>
      </w:pPr>
      <w:bookmarkStart w:id="25" w:name="_Toc492368683"/>
      <w:bookmarkStart w:id="26" w:name="_Toc523910121"/>
      <w:bookmarkEnd w:id="10"/>
      <w:proofErr w:type="spellStart"/>
      <w:r>
        <w:lastRenderedPageBreak/>
        <w:t>Термины</w:t>
      </w:r>
      <w:proofErr w:type="spellEnd"/>
      <w:r>
        <w:t xml:space="preserve">, </w:t>
      </w:r>
      <w:proofErr w:type="spellStart"/>
      <w:r>
        <w:t>о</w:t>
      </w:r>
      <w:r w:rsidRPr="006A114A">
        <w:t>пределения</w:t>
      </w:r>
      <w:proofErr w:type="spellEnd"/>
      <w:r>
        <w:t xml:space="preserve"> и </w:t>
      </w:r>
      <w:proofErr w:type="spellStart"/>
      <w:r>
        <w:t>сокращения</w:t>
      </w:r>
      <w:bookmarkEnd w:id="25"/>
      <w:bookmarkEnd w:id="26"/>
      <w:proofErr w:type="spellEnd"/>
    </w:p>
    <w:p w14:paraId="51317794" w14:textId="1D8FB4C5" w:rsidR="00F9777A" w:rsidRDefault="00DF78BD" w:rsidP="00F9777A">
      <w:pPr>
        <w:pStyle w:val="22"/>
        <w:rPr>
          <w:snapToGrid w:val="0"/>
          <w:lang w:val="ru-RU"/>
        </w:rPr>
      </w:pPr>
      <w:bookmarkStart w:id="27" w:name="_Toc492368684"/>
      <w:bookmarkStart w:id="28" w:name="_Toc523910122"/>
      <w:proofErr w:type="spellStart"/>
      <w:r>
        <w:t>Термины</w:t>
      </w:r>
      <w:proofErr w:type="spellEnd"/>
      <w:r>
        <w:t xml:space="preserve"> и </w:t>
      </w:r>
      <w:proofErr w:type="spellStart"/>
      <w:r>
        <w:t>определения</w:t>
      </w:r>
      <w:bookmarkEnd w:id="27"/>
      <w:bookmarkEnd w:id="28"/>
      <w:proofErr w:type="spellEnd"/>
    </w:p>
    <w:p w14:paraId="2D16B8D8" w14:textId="47F58E70" w:rsidR="00DF78BD" w:rsidRDefault="00DF78BD" w:rsidP="00DF78BD">
      <w:pPr>
        <w:pStyle w:val="afff9"/>
        <w:rPr>
          <w:snapToGrid w:val="0"/>
        </w:rPr>
      </w:pPr>
      <w:r w:rsidRPr="00F10F66">
        <w:t>Д</w:t>
      </w:r>
      <w:r w:rsidRPr="007E3E0C">
        <w:rPr>
          <w:rStyle w:val="afffa"/>
        </w:rPr>
        <w:t>ля применения данного документа имеют значение следующие термины и определения</w:t>
      </w:r>
      <w:r w:rsidR="006D5A00">
        <w:rPr>
          <w:rStyle w:val="afffa"/>
        </w:rPr>
        <w:t>.</w:t>
      </w:r>
    </w:p>
    <w:p w14:paraId="32C789F6" w14:textId="77777777" w:rsidR="007E027A" w:rsidRPr="007E027A" w:rsidRDefault="007E027A" w:rsidP="007E027A">
      <w:pPr>
        <w:pStyle w:val="afff9"/>
      </w:pPr>
      <w:bookmarkStart w:id="29" w:name="_Hlk493166078"/>
      <w:r w:rsidRPr="007E027A">
        <w:rPr>
          <w:b/>
        </w:rPr>
        <w:t>Вариант использования (</w:t>
      </w:r>
      <w:proofErr w:type="spellStart"/>
      <w:r w:rsidRPr="007E027A">
        <w:rPr>
          <w:b/>
        </w:rPr>
        <w:t>Use</w:t>
      </w:r>
      <w:proofErr w:type="spellEnd"/>
      <w:r w:rsidRPr="007E027A">
        <w:rPr>
          <w:b/>
        </w:rPr>
        <w:t xml:space="preserve"> Case/ВИ)</w:t>
      </w:r>
      <w:r w:rsidRPr="007E027A">
        <w:t xml:space="preserve"> – стандартный элемент моделирования UML, средство для формирования требований к системам. То есть, набор функций, которые система должна выполнять по отношению к пользователям или другим системам, где субъекты, взаимодействующие с разрабатываемой системой, представлены как действующие лица. Диаграмма вариантов может дополняться пояснительным текстом, который раскрывает смысл или семантику составляющих ее компонентов.</w:t>
      </w:r>
    </w:p>
    <w:p w14:paraId="2C046F18" w14:textId="77777777" w:rsidR="007E027A" w:rsidRPr="007E027A" w:rsidRDefault="007E027A" w:rsidP="007E027A">
      <w:pPr>
        <w:pStyle w:val="afff9"/>
      </w:pPr>
      <w:r w:rsidRPr="007E027A">
        <w:rPr>
          <w:b/>
        </w:rPr>
        <w:t>Взаимодействие (</w:t>
      </w:r>
      <w:proofErr w:type="spellStart"/>
      <w:r w:rsidRPr="007E027A">
        <w:rPr>
          <w:b/>
        </w:rPr>
        <w:t>Interaction</w:t>
      </w:r>
      <w:proofErr w:type="spellEnd"/>
      <w:r w:rsidRPr="007E027A">
        <w:rPr>
          <w:b/>
        </w:rPr>
        <w:t>)</w:t>
      </w:r>
      <w:r w:rsidRPr="007E027A">
        <w:t xml:space="preserve"> – это поведение, суть которого заключается в обмене сообщениями между объектами в рамках конкретного контекста для достижения определенной цели. С помощью взаимодействия можно описать как отдельную операцию, так и поведение совокупности объектов. Взаимодействие предполагает ряд других элементов, таких как сообщения, последовательность действий (поведение, инициированное сообщением) и связь (между объектами). Сообщения графически изображаются в виде стрелки, над которой, в основном, пишется имя соответствующей операции.</w:t>
      </w:r>
    </w:p>
    <w:p w14:paraId="4126C58F" w14:textId="77777777" w:rsidR="007E027A" w:rsidRPr="007E027A" w:rsidRDefault="007E027A" w:rsidP="007E027A">
      <w:pPr>
        <w:pStyle w:val="afff9"/>
      </w:pPr>
      <w:r w:rsidRPr="007E027A">
        <w:rPr>
          <w:b/>
        </w:rPr>
        <w:t>Действующее лицо (</w:t>
      </w:r>
      <w:proofErr w:type="spellStart"/>
      <w:r w:rsidRPr="007E027A">
        <w:rPr>
          <w:b/>
        </w:rPr>
        <w:t>Actor</w:t>
      </w:r>
      <w:proofErr w:type="spellEnd"/>
      <w:r w:rsidRPr="007E027A">
        <w:rPr>
          <w:b/>
        </w:rPr>
        <w:t xml:space="preserve">) </w:t>
      </w:r>
      <w:r w:rsidRPr="007E027A">
        <w:t>– множество логически взаимосвязанных ролей, воздействующих на ВИ или ПВИ (запуск выполнения, получение результата, др.).</w:t>
      </w:r>
    </w:p>
    <w:p w14:paraId="0775D0A0" w14:textId="77777777" w:rsidR="007E027A" w:rsidRPr="007E027A" w:rsidRDefault="007E027A" w:rsidP="007E027A">
      <w:pPr>
        <w:pStyle w:val="afff9"/>
      </w:pPr>
      <w:r w:rsidRPr="007E027A">
        <w:rPr>
          <w:b/>
        </w:rPr>
        <w:t xml:space="preserve">Защитный отказ (ЗО) </w:t>
      </w:r>
      <w:r w:rsidRPr="007E027A">
        <w:t>– отказ, приводящий прибор к переходу в защитное состояние.</w:t>
      </w:r>
    </w:p>
    <w:p w14:paraId="4DD13D27" w14:textId="77777777" w:rsidR="007E027A" w:rsidRPr="007E027A" w:rsidRDefault="007E027A" w:rsidP="007E027A">
      <w:pPr>
        <w:pStyle w:val="afff9"/>
      </w:pPr>
      <w:r w:rsidRPr="007E027A">
        <w:rPr>
          <w:b/>
        </w:rPr>
        <w:t>Протокол</w:t>
      </w:r>
      <w:r w:rsidRPr="007E027A">
        <w:t xml:space="preserve"> – документ «Описание протокола обмена данными между концентратором связи нижнего уровня и объектными контроллерами при увязке с системой МПЦ Ebilock950 (редакция 34)».</w:t>
      </w:r>
    </w:p>
    <w:p w14:paraId="6F23CF64" w14:textId="77777777" w:rsidR="007E027A" w:rsidRPr="007E027A" w:rsidRDefault="007E027A" w:rsidP="007E027A">
      <w:pPr>
        <w:pStyle w:val="afff9"/>
      </w:pPr>
      <w:r w:rsidRPr="007E027A">
        <w:rPr>
          <w:b/>
        </w:rPr>
        <w:lastRenderedPageBreak/>
        <w:t>Режим</w:t>
      </w:r>
      <w:r w:rsidRPr="007E027A">
        <w:t xml:space="preserve"> – одно из состояний, в котором может находиться прибор (модуль) длительное время. Характеризуется набором ВИ и ПВИ.</w:t>
      </w:r>
    </w:p>
    <w:p w14:paraId="4BD82172" w14:textId="77777777" w:rsidR="007E027A" w:rsidRPr="007E027A" w:rsidRDefault="007E027A" w:rsidP="007E027A">
      <w:pPr>
        <w:pStyle w:val="afff9"/>
      </w:pPr>
      <w:r w:rsidRPr="007E027A">
        <w:rPr>
          <w:b/>
        </w:rPr>
        <w:t xml:space="preserve">Режим «Состояние начальной инициализации» </w:t>
      </w:r>
      <w:r w:rsidRPr="007E027A">
        <w:t>– исходное состояние прибора, в котором он находится после сброса или включения питания.</w:t>
      </w:r>
    </w:p>
    <w:p w14:paraId="3D87DE77" w14:textId="77777777" w:rsidR="007E027A" w:rsidRPr="007E027A" w:rsidRDefault="007E027A" w:rsidP="007E027A">
      <w:pPr>
        <w:pStyle w:val="afff9"/>
      </w:pPr>
      <w:r w:rsidRPr="007E027A">
        <w:rPr>
          <w:b/>
        </w:rPr>
        <w:t xml:space="preserve">Режим «Состояние инициализации» </w:t>
      </w:r>
      <w:r w:rsidRPr="007E027A">
        <w:t>– состояние, в котором осуществляется подготовка к работе и первичная диагностика.</w:t>
      </w:r>
    </w:p>
    <w:p w14:paraId="206E6315" w14:textId="77777777" w:rsidR="007E027A" w:rsidRPr="007E027A" w:rsidRDefault="007E027A" w:rsidP="007E027A">
      <w:pPr>
        <w:pStyle w:val="afff9"/>
      </w:pPr>
      <w:r w:rsidRPr="007E027A">
        <w:rPr>
          <w:b/>
        </w:rPr>
        <w:t>Режим «Безопасное состояние»</w:t>
      </w:r>
      <w:r w:rsidRPr="007E027A">
        <w:t xml:space="preserve"> – состояние, в которое прибор переводится при возникновении внешних негативных условий, препятствующих выполнению прибором своих функций.</w:t>
      </w:r>
    </w:p>
    <w:p w14:paraId="45DBED07" w14:textId="77777777" w:rsidR="007E027A" w:rsidRPr="007E027A" w:rsidRDefault="007E027A" w:rsidP="007E027A">
      <w:pPr>
        <w:pStyle w:val="afff9"/>
      </w:pPr>
      <w:r w:rsidRPr="007E027A">
        <w:rPr>
          <w:b/>
        </w:rPr>
        <w:t>Режим «Рабочее состояние»</w:t>
      </w:r>
      <w:r w:rsidRPr="007E027A">
        <w:t xml:space="preserve"> – состояние, при котором прибор способен в полном объеме выполнять заданные функции.</w:t>
      </w:r>
    </w:p>
    <w:p w14:paraId="2120FB90" w14:textId="77777777" w:rsidR="007E027A" w:rsidRPr="007E027A" w:rsidRDefault="007E027A" w:rsidP="007E027A">
      <w:pPr>
        <w:pStyle w:val="afff9"/>
      </w:pPr>
      <w:r w:rsidRPr="007E027A">
        <w:rPr>
          <w:b/>
        </w:rPr>
        <w:t xml:space="preserve">Режим «Защитное состояние» </w:t>
      </w:r>
      <w:r w:rsidRPr="007E027A">
        <w:t>– состояние, при котором исключается формирование управляющего сигнала на объект управления, а также прекращается связь со смежным прибором и системой управления. Прибор переходит в защитное состояние при обнаружении неисправностей аппаратуры или некорректном выполнении программы. При переходе в защитное состояние в энергонезависимой памяти фиксируется код отказа. Выход из защитного состояния осуществляется по специальной процедуре в условиях ремонтно-технического участка или завода-изготовителя.</w:t>
      </w:r>
    </w:p>
    <w:p w14:paraId="52CAA2A2" w14:textId="095F8ADF" w:rsidR="00276470" w:rsidRPr="007E027A" w:rsidRDefault="007E027A" w:rsidP="007E027A">
      <w:pPr>
        <w:pStyle w:val="afff9"/>
      </w:pPr>
      <w:r w:rsidRPr="007E027A">
        <w:rPr>
          <w:b/>
        </w:rPr>
        <w:t>Сценарий</w:t>
      </w:r>
      <w:r w:rsidRPr="007E027A">
        <w:t xml:space="preserve"> – последовательность действий, при успешном выполнении которых достигается цель ВИ.</w:t>
      </w:r>
    </w:p>
    <w:p w14:paraId="6FDBA0A8" w14:textId="77777777" w:rsidR="00D25008" w:rsidRPr="00947280" w:rsidRDefault="00D25008" w:rsidP="008B07F9">
      <w:pPr>
        <w:pStyle w:val="affb"/>
        <w:numPr>
          <w:ilvl w:val="1"/>
          <w:numId w:val="9"/>
        </w:numPr>
        <w:shd w:val="clear" w:color="auto" w:fill="FFFFFF"/>
        <w:tabs>
          <w:tab w:val="left" w:pos="1418"/>
        </w:tabs>
        <w:spacing w:line="360" w:lineRule="auto"/>
        <w:contextualSpacing w:val="0"/>
        <w:jc w:val="both"/>
        <w:outlineLvl w:val="2"/>
        <w:rPr>
          <w:rFonts w:eastAsia="Calibri"/>
          <w:vanish/>
          <w:color w:val="000000"/>
          <w:sz w:val="2"/>
          <w:szCs w:val="2"/>
          <w:lang w:eastAsia="x-none"/>
        </w:rPr>
      </w:pPr>
      <w:bookmarkStart w:id="30" w:name="_Toc499819310"/>
      <w:bookmarkEnd w:id="29"/>
      <w:bookmarkEnd w:id="30"/>
    </w:p>
    <w:p w14:paraId="1D1F5278" w14:textId="38224403" w:rsidR="001C6F9A" w:rsidRPr="00796AFC" w:rsidRDefault="00276470" w:rsidP="00EF47FC">
      <w:pPr>
        <w:pStyle w:val="22"/>
        <w:rPr>
          <w:lang w:val="ru-RU"/>
        </w:rPr>
      </w:pPr>
      <w:bookmarkStart w:id="31" w:name="_Toc489955100"/>
      <w:bookmarkStart w:id="32" w:name="_Toc523910123"/>
      <w:bookmarkStart w:id="33" w:name="_Toc307486135"/>
      <w:bookmarkStart w:id="34" w:name="_Toc307554453"/>
      <w:bookmarkStart w:id="35" w:name="_Toc307571352"/>
      <w:bookmarkStart w:id="36" w:name="_Toc307571484"/>
      <w:bookmarkStart w:id="37" w:name="_Toc307824895"/>
      <w:proofErr w:type="spellStart"/>
      <w:r>
        <w:t>Сокращения</w:t>
      </w:r>
      <w:bookmarkEnd w:id="31"/>
      <w:bookmarkEnd w:id="32"/>
      <w:proofErr w:type="spellEnd"/>
    </w:p>
    <w:p w14:paraId="4CC8C5D6" w14:textId="264E70EC" w:rsidR="00EF47FC" w:rsidRDefault="00270FC2" w:rsidP="0013024D">
      <w:pPr>
        <w:pStyle w:val="afff9"/>
        <w:keepNext/>
      </w:pPr>
      <w:r w:rsidRPr="006554DC">
        <w:t xml:space="preserve">В данном документе </w:t>
      </w:r>
      <w:r w:rsidR="00003F37">
        <w:t xml:space="preserve">приведены сокращения, которые </w:t>
      </w:r>
      <w:r w:rsidRPr="006554DC">
        <w:t>использ</w:t>
      </w:r>
      <w:r w:rsidR="00003F37">
        <w:t xml:space="preserve">уются в проекте </w:t>
      </w:r>
      <w:r w:rsidR="007349B0">
        <w:t>ОКПС-Е</w:t>
      </w:r>
      <w:r w:rsidR="001109CD">
        <w:t>-К</w:t>
      </w:r>
      <w:r w:rsidRPr="006554DC">
        <w:t>:</w:t>
      </w:r>
    </w:p>
    <w:bookmarkEnd w:id="33"/>
    <w:bookmarkEnd w:id="34"/>
    <w:bookmarkEnd w:id="35"/>
    <w:bookmarkEnd w:id="36"/>
    <w:bookmarkEnd w:id="37"/>
    <w:p w14:paraId="3C42980E" w14:textId="12D07A77" w:rsidR="003D5FCC" w:rsidRDefault="003D5FCC" w:rsidP="003D5FCC">
      <w:pPr>
        <w:pStyle w:val="afff9"/>
        <w:rPr>
          <w:rStyle w:val="afffd"/>
        </w:rPr>
      </w:pPr>
      <w:r>
        <w:rPr>
          <w:rStyle w:val="afffd"/>
        </w:rPr>
        <w:t xml:space="preserve">АК </w:t>
      </w:r>
      <w:r w:rsidRPr="00B5248B">
        <w:t>–</w:t>
      </w:r>
      <w:r>
        <w:rPr>
          <w:snapToGrid w:val="0"/>
        </w:rPr>
        <w:t xml:space="preserve"> активная команда.</w:t>
      </w:r>
    </w:p>
    <w:p w14:paraId="008FC882" w14:textId="651910FB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АЦП</w:t>
      </w:r>
      <w:r w:rsidRPr="00B5248B">
        <w:t xml:space="preserve"> –</w:t>
      </w:r>
      <w:r>
        <w:rPr>
          <w:snapToGrid w:val="0"/>
        </w:rPr>
        <w:t xml:space="preserve"> </w:t>
      </w:r>
      <w:r w:rsidRPr="00B5248B">
        <w:t>аналогово-цифровой преобразователь</w:t>
      </w:r>
      <w:r>
        <w:rPr>
          <w:snapToGrid w:val="0"/>
        </w:rPr>
        <w:t>.</w:t>
      </w:r>
    </w:p>
    <w:p w14:paraId="0DAD4B39" w14:textId="5F601D51" w:rsidR="003D5FCC" w:rsidRDefault="003D5FCC" w:rsidP="003D5FCC">
      <w:pPr>
        <w:pStyle w:val="afff9"/>
        <w:rPr>
          <w:snapToGrid w:val="0"/>
        </w:rPr>
      </w:pPr>
      <w:r w:rsidRPr="001109CD">
        <w:rPr>
          <w:rStyle w:val="afffd"/>
          <w:szCs w:val="28"/>
          <w:lang w:bidi="ar-SA"/>
        </w:rPr>
        <w:t>А</w:t>
      </w:r>
      <w:r>
        <w:rPr>
          <w:rStyle w:val="afffd"/>
          <w:szCs w:val="28"/>
          <w:lang w:bidi="ar-SA"/>
        </w:rPr>
        <w:t>ЧХ</w:t>
      </w:r>
      <w:r w:rsidRPr="00003F37">
        <w:rPr>
          <w:rStyle w:val="afffd"/>
          <w:b w:val="0"/>
          <w:szCs w:val="28"/>
          <w:lang w:bidi="ar-SA"/>
        </w:rPr>
        <w:t xml:space="preserve"> – </w:t>
      </w:r>
      <w:r>
        <w:rPr>
          <w:rStyle w:val="afffd"/>
          <w:b w:val="0"/>
          <w:szCs w:val="28"/>
          <w:lang w:bidi="ar-SA"/>
        </w:rPr>
        <w:t>амплитудно-частотная характеристика</w:t>
      </w:r>
      <w:r w:rsidRPr="00003F37">
        <w:rPr>
          <w:rStyle w:val="afffd"/>
          <w:b w:val="0"/>
          <w:szCs w:val="28"/>
          <w:lang w:bidi="ar-SA"/>
        </w:rPr>
        <w:t>.</w:t>
      </w:r>
    </w:p>
    <w:p w14:paraId="055196FA" w14:textId="474FB8DE" w:rsidR="00306B6C" w:rsidRDefault="00306B6C" w:rsidP="003D5FCC">
      <w:pPr>
        <w:pStyle w:val="afff9"/>
        <w:rPr>
          <w:snapToGrid w:val="0"/>
        </w:rPr>
      </w:pPr>
      <w:r>
        <w:rPr>
          <w:rStyle w:val="afffd"/>
        </w:rPr>
        <w:t>ББП</w:t>
      </w:r>
      <w:r w:rsidRPr="00B5248B">
        <w:t xml:space="preserve"> –</w:t>
      </w:r>
      <w:r w:rsidR="001008AD">
        <w:t xml:space="preserve"> </w:t>
      </w:r>
      <w:r w:rsidR="00AD2070">
        <w:rPr>
          <w:snapToGrid w:val="0"/>
        </w:rPr>
        <w:t>безопасный блок питания.</w:t>
      </w:r>
    </w:p>
    <w:p w14:paraId="270BDF3F" w14:textId="753E1920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lastRenderedPageBreak/>
        <w:t>ВИ</w:t>
      </w:r>
      <w:r w:rsidRPr="00B5248B">
        <w:t xml:space="preserve"> – </w:t>
      </w:r>
      <w:r>
        <w:t>вариант использования</w:t>
      </w:r>
      <w:r w:rsidRPr="00B5248B">
        <w:t>.</w:t>
      </w:r>
    </w:p>
    <w:p w14:paraId="6A56E4DF" w14:textId="22972FC8" w:rsidR="00E0785E" w:rsidRPr="00E0785E" w:rsidRDefault="00E0785E" w:rsidP="003D5FCC">
      <w:pPr>
        <w:pStyle w:val="afff9"/>
        <w:rPr>
          <w:b/>
          <w:snapToGrid w:val="0"/>
        </w:rPr>
      </w:pPr>
      <w:r w:rsidRPr="001109CD">
        <w:rPr>
          <w:rStyle w:val="afffd"/>
          <w:szCs w:val="28"/>
          <w:lang w:bidi="ar-SA"/>
        </w:rPr>
        <w:t>ВУ</w:t>
      </w:r>
      <w:r w:rsidRPr="00003F37">
        <w:rPr>
          <w:rStyle w:val="afffd"/>
          <w:b w:val="0"/>
          <w:szCs w:val="28"/>
          <w:lang w:bidi="ar-SA"/>
        </w:rPr>
        <w:t xml:space="preserve"> – внешнее устройство.</w:t>
      </w:r>
    </w:p>
    <w:p w14:paraId="0D803A53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ДК</w:t>
      </w:r>
      <w:r w:rsidRPr="00B5248B">
        <w:t xml:space="preserve"> –</w:t>
      </w:r>
      <w:r>
        <w:rPr>
          <w:snapToGrid w:val="0"/>
        </w:rPr>
        <w:t xml:space="preserve"> диспетчерский контроль.</w:t>
      </w:r>
    </w:p>
    <w:p w14:paraId="0B4A373E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ЗС</w:t>
      </w:r>
      <w:r w:rsidRPr="00B5248B">
        <w:t xml:space="preserve"> –</w:t>
      </w:r>
      <w:r>
        <w:rPr>
          <w:snapToGrid w:val="0"/>
        </w:rPr>
        <w:t xml:space="preserve"> защитное состояние.</w:t>
      </w:r>
    </w:p>
    <w:p w14:paraId="39360061" w14:textId="77777777" w:rsidR="003D5FCC" w:rsidRDefault="003D5FCC" w:rsidP="003D5FCC">
      <w:pPr>
        <w:pStyle w:val="afff9"/>
      </w:pPr>
      <w:r>
        <w:rPr>
          <w:rStyle w:val="afffd"/>
        </w:rPr>
        <w:t>ЗТ</w:t>
      </w:r>
      <w:r w:rsidRPr="00B5248B">
        <w:t xml:space="preserve"> – </w:t>
      </w:r>
      <w:r>
        <w:t>защитный триггер.</w:t>
      </w:r>
    </w:p>
    <w:p w14:paraId="67B969EE" w14:textId="77777777" w:rsidR="003D5FCC" w:rsidRDefault="003D5FCC" w:rsidP="003D5FCC">
      <w:pPr>
        <w:pStyle w:val="afff9"/>
      </w:pPr>
      <w:r>
        <w:rPr>
          <w:rStyle w:val="afffd"/>
        </w:rPr>
        <w:t>ИОН</w:t>
      </w:r>
      <w:r w:rsidRPr="00B5248B">
        <w:t xml:space="preserve"> – </w:t>
      </w:r>
      <w:r>
        <w:t>источник опорного напряжения.</w:t>
      </w:r>
    </w:p>
    <w:p w14:paraId="4F21CC24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КЗ</w:t>
      </w:r>
      <w:r w:rsidRPr="00B5248B">
        <w:t xml:space="preserve"> –</w:t>
      </w:r>
      <w:r>
        <w:rPr>
          <w:snapToGrid w:val="0"/>
        </w:rPr>
        <w:t xml:space="preserve"> краткое замыкание.</w:t>
      </w:r>
    </w:p>
    <w:p w14:paraId="5EA16482" w14:textId="08658BAC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ККМ</w:t>
      </w:r>
      <w:r w:rsidRPr="00B5248B">
        <w:t xml:space="preserve"> – </w:t>
      </w:r>
      <w:r>
        <w:t>корректор коэффициента мощности</w:t>
      </w:r>
      <w:r w:rsidRPr="00B5248B">
        <w:t>.</w:t>
      </w:r>
    </w:p>
    <w:p w14:paraId="3AAC0BFE" w14:textId="7554E630" w:rsidR="00E0785E" w:rsidRDefault="00E0785E" w:rsidP="003D5FCC">
      <w:pPr>
        <w:pStyle w:val="afff9"/>
        <w:rPr>
          <w:snapToGrid w:val="0"/>
        </w:rPr>
      </w:pPr>
      <w:r w:rsidRPr="001109CD">
        <w:rPr>
          <w:rStyle w:val="afffd"/>
          <w:szCs w:val="28"/>
          <w:lang w:bidi="ar-SA"/>
        </w:rPr>
        <w:t>К</w:t>
      </w:r>
      <w:r w:rsidRPr="006E7691">
        <w:rPr>
          <w:rStyle w:val="afffd"/>
          <w:szCs w:val="28"/>
          <w:lang w:bidi="ar-SA"/>
        </w:rPr>
        <w:t>ИХ</w:t>
      </w:r>
      <w:r w:rsidRPr="00003F37">
        <w:rPr>
          <w:rStyle w:val="afffd"/>
          <w:b w:val="0"/>
          <w:szCs w:val="28"/>
          <w:lang w:bidi="ar-SA"/>
        </w:rPr>
        <w:t xml:space="preserve"> –</w:t>
      </w:r>
      <w:r>
        <w:rPr>
          <w:rStyle w:val="afffd"/>
          <w:b w:val="0"/>
          <w:szCs w:val="28"/>
          <w:lang w:bidi="ar-SA"/>
        </w:rPr>
        <w:t xml:space="preserve"> конечная импульсная характеристика.</w:t>
      </w:r>
    </w:p>
    <w:p w14:paraId="7099AA7D" w14:textId="4DE77A49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МК</w:t>
      </w:r>
      <w:r w:rsidRPr="00B5248B">
        <w:t xml:space="preserve"> –</w:t>
      </w:r>
      <w:r>
        <w:rPr>
          <w:snapToGrid w:val="0"/>
        </w:rPr>
        <w:t xml:space="preserve"> микроконтроллер.</w:t>
      </w:r>
    </w:p>
    <w:p w14:paraId="444B2EF1" w14:textId="05BCB683" w:rsidR="00306B6C" w:rsidRDefault="00306B6C" w:rsidP="003D5FCC">
      <w:pPr>
        <w:pStyle w:val="afff9"/>
        <w:rPr>
          <w:snapToGrid w:val="0"/>
        </w:rPr>
      </w:pPr>
      <w:r w:rsidRPr="001109CD">
        <w:rPr>
          <w:rStyle w:val="afffd"/>
          <w:szCs w:val="28"/>
          <w:lang w:bidi="ar-SA"/>
        </w:rPr>
        <w:t>МК</w:t>
      </w:r>
      <w:r>
        <w:rPr>
          <w:rStyle w:val="afffd"/>
          <w:szCs w:val="28"/>
          <w:lang w:bidi="ar-SA"/>
        </w:rPr>
        <w:t>О</w:t>
      </w:r>
      <w:r w:rsidRPr="00003F37">
        <w:rPr>
          <w:rStyle w:val="afffd"/>
          <w:b w:val="0"/>
          <w:szCs w:val="28"/>
          <w:lang w:bidi="ar-SA"/>
        </w:rPr>
        <w:t xml:space="preserve"> –</w:t>
      </w:r>
      <w:r>
        <w:rPr>
          <w:rStyle w:val="afffd"/>
          <w:b w:val="0"/>
          <w:szCs w:val="28"/>
          <w:lang w:bidi="ar-SA"/>
        </w:rPr>
        <w:t xml:space="preserve"> межканальный обмен.</w:t>
      </w:r>
    </w:p>
    <w:p w14:paraId="33B27191" w14:textId="5FBBA76F" w:rsidR="001008AD" w:rsidRDefault="001008AD" w:rsidP="003D5FCC">
      <w:pPr>
        <w:pStyle w:val="afff9"/>
        <w:rPr>
          <w:snapToGrid w:val="0"/>
        </w:rPr>
      </w:pPr>
      <w:r>
        <w:rPr>
          <w:rStyle w:val="afffd"/>
          <w:szCs w:val="28"/>
          <w:lang w:bidi="ar-SA"/>
        </w:rPr>
        <w:t>О</w:t>
      </w:r>
      <w:r w:rsidRPr="001109CD">
        <w:rPr>
          <w:rStyle w:val="afffd"/>
          <w:szCs w:val="28"/>
          <w:lang w:bidi="ar-SA"/>
        </w:rPr>
        <w:t>ЗУ</w:t>
      </w:r>
      <w:r w:rsidRPr="00003F37">
        <w:rPr>
          <w:rStyle w:val="afffd"/>
          <w:b w:val="0"/>
          <w:szCs w:val="28"/>
          <w:lang w:bidi="ar-SA"/>
        </w:rPr>
        <w:t xml:space="preserve"> – </w:t>
      </w:r>
      <w:r>
        <w:rPr>
          <w:rStyle w:val="afffd"/>
          <w:b w:val="0"/>
          <w:szCs w:val="28"/>
          <w:lang w:bidi="ar-SA"/>
        </w:rPr>
        <w:t>оперативное</w:t>
      </w:r>
      <w:r w:rsidRPr="00003F37">
        <w:rPr>
          <w:rStyle w:val="afffd"/>
          <w:b w:val="0"/>
          <w:szCs w:val="28"/>
          <w:lang w:bidi="ar-SA"/>
        </w:rPr>
        <w:t xml:space="preserve"> запоминающее устройство.</w:t>
      </w:r>
    </w:p>
    <w:p w14:paraId="522E6064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ОК</w:t>
      </w:r>
      <w:r w:rsidRPr="00B5248B">
        <w:t xml:space="preserve"> –</w:t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обьектный</w:t>
      </w:r>
      <w:proofErr w:type="spellEnd"/>
      <w:r>
        <w:rPr>
          <w:snapToGrid w:val="0"/>
        </w:rPr>
        <w:t xml:space="preserve"> контроллер.</w:t>
      </w:r>
    </w:p>
    <w:p w14:paraId="5834B438" w14:textId="7215C12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ОКПС-Е-К</w:t>
      </w:r>
      <w:r w:rsidRPr="00B5248B">
        <w:t xml:space="preserve"> – </w:t>
      </w:r>
      <w:r>
        <w:t>о</w:t>
      </w:r>
      <w:r w:rsidRPr="006F7A44">
        <w:t>бъектный контроллер привода стрелки</w:t>
      </w:r>
      <w:r w:rsidRPr="00B5248B">
        <w:t>.</w:t>
      </w:r>
    </w:p>
    <w:p w14:paraId="479FE975" w14:textId="5CCC03BF" w:rsidR="00127F78" w:rsidRDefault="00127F78" w:rsidP="003D5FCC">
      <w:pPr>
        <w:pStyle w:val="afff9"/>
        <w:rPr>
          <w:snapToGrid w:val="0"/>
        </w:rPr>
      </w:pPr>
      <w:r w:rsidRPr="001109CD">
        <w:rPr>
          <w:rStyle w:val="afffd"/>
          <w:szCs w:val="28"/>
          <w:lang w:bidi="ar-SA"/>
        </w:rPr>
        <w:t>ПЗУ</w:t>
      </w:r>
      <w:r w:rsidRPr="00003F37">
        <w:rPr>
          <w:rStyle w:val="afffd"/>
          <w:b w:val="0"/>
          <w:szCs w:val="28"/>
          <w:lang w:bidi="ar-SA"/>
        </w:rPr>
        <w:t xml:space="preserve"> – постоянное запоминающее устройство.</w:t>
      </w:r>
    </w:p>
    <w:p w14:paraId="0D30BD97" w14:textId="21E60833" w:rsidR="00E0785E" w:rsidRDefault="00E0785E" w:rsidP="003D5FCC">
      <w:pPr>
        <w:pStyle w:val="afff9"/>
        <w:rPr>
          <w:snapToGrid w:val="0"/>
        </w:rPr>
      </w:pPr>
      <w:r w:rsidRPr="001109CD">
        <w:rPr>
          <w:rStyle w:val="afffd"/>
          <w:szCs w:val="28"/>
          <w:lang w:bidi="ar-SA"/>
        </w:rPr>
        <w:t>ПО</w:t>
      </w:r>
      <w:r w:rsidRPr="00003F37">
        <w:rPr>
          <w:rStyle w:val="afffd"/>
          <w:b w:val="0"/>
          <w:szCs w:val="28"/>
          <w:lang w:bidi="ar-SA"/>
        </w:rPr>
        <w:t xml:space="preserve"> – программное обеспечение.</w:t>
      </w:r>
    </w:p>
    <w:p w14:paraId="78F2A4A7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РПВ</w:t>
      </w:r>
      <w:r w:rsidRPr="00B5248B">
        <w:t xml:space="preserve"> –</w:t>
      </w:r>
      <w:r>
        <w:rPr>
          <w:snapToGrid w:val="0"/>
        </w:rPr>
        <w:t xml:space="preserve"> </w:t>
      </w:r>
      <w:r w:rsidRPr="00B5248B">
        <w:t>реле переключения выхода</w:t>
      </w:r>
      <w:r>
        <w:rPr>
          <w:snapToGrid w:val="0"/>
        </w:rPr>
        <w:t>.</w:t>
      </w:r>
    </w:p>
    <w:p w14:paraId="0FA3927B" w14:textId="77777777" w:rsidR="003D5FCC" w:rsidRDefault="003D5FCC" w:rsidP="003D5FCC">
      <w:pPr>
        <w:pStyle w:val="afff9"/>
        <w:rPr>
          <w:snapToGrid w:val="0"/>
        </w:rPr>
      </w:pPr>
      <w:commentRangeStart w:id="38"/>
      <w:r>
        <w:rPr>
          <w:rStyle w:val="afffd"/>
        </w:rPr>
        <w:t>РПСЦ</w:t>
      </w:r>
      <w:commentRangeEnd w:id="38"/>
      <w:r w:rsidR="005B7151">
        <w:rPr>
          <w:rStyle w:val="aff8"/>
          <w:rFonts w:eastAsia="Times New Roman"/>
          <w:noProof/>
          <w:lang w:eastAsia="ru-RU"/>
        </w:rPr>
        <w:commentReference w:id="38"/>
      </w:r>
      <w:r w:rsidRPr="00B5248B">
        <w:t xml:space="preserve"> –</w:t>
      </w:r>
      <w:r>
        <w:rPr>
          <w:snapToGrid w:val="0"/>
        </w:rPr>
        <w:t xml:space="preserve"> </w:t>
      </w:r>
    </w:p>
    <w:p w14:paraId="11373D3F" w14:textId="77777777" w:rsidR="003D5FCC" w:rsidRPr="00E54435" w:rsidRDefault="003D5FCC" w:rsidP="003D5FCC">
      <w:pPr>
        <w:pStyle w:val="afff9"/>
        <w:rPr>
          <w:snapToGrid w:val="0"/>
        </w:rPr>
      </w:pPr>
      <w:r>
        <w:rPr>
          <w:rStyle w:val="afffd"/>
        </w:rPr>
        <w:t>ТЭЗ</w:t>
      </w:r>
      <w:r w:rsidRPr="00B5248B">
        <w:t xml:space="preserve"> –</w:t>
      </w:r>
      <w:r>
        <w:rPr>
          <w:snapToGrid w:val="0"/>
        </w:rPr>
        <w:t xml:space="preserve"> </w:t>
      </w:r>
      <w:r>
        <w:t>типовый элемент замены</w:t>
      </w:r>
      <w:r>
        <w:rPr>
          <w:snapToGrid w:val="0"/>
        </w:rPr>
        <w:t>.</w:t>
      </w:r>
    </w:p>
    <w:p w14:paraId="0F355515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УС</w:t>
      </w:r>
      <w:r w:rsidRPr="00B5248B">
        <w:t xml:space="preserve"> – </w:t>
      </w:r>
      <w:r>
        <w:t>управляющая система</w:t>
      </w:r>
      <w:r w:rsidRPr="00B5248B">
        <w:t>.</w:t>
      </w:r>
    </w:p>
    <w:p w14:paraId="0C0DCD24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ФНЧ</w:t>
      </w:r>
      <w:r w:rsidRPr="00B5248B">
        <w:t xml:space="preserve"> –</w:t>
      </w:r>
      <w:r>
        <w:rPr>
          <w:snapToGrid w:val="0"/>
        </w:rPr>
        <w:t xml:space="preserve"> фильтр низких частот.</w:t>
      </w:r>
    </w:p>
    <w:p w14:paraId="08838EA3" w14:textId="77777777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ЧЯ</w:t>
      </w:r>
      <w:r w:rsidRPr="00B5248B">
        <w:t xml:space="preserve"> –</w:t>
      </w:r>
      <w:r>
        <w:rPr>
          <w:snapToGrid w:val="0"/>
        </w:rPr>
        <w:t xml:space="preserve"> черный ящик.</w:t>
      </w:r>
    </w:p>
    <w:p w14:paraId="3A03AB4D" w14:textId="41D2403E" w:rsidR="003D5FCC" w:rsidRDefault="003D5FCC" w:rsidP="003D5FCC">
      <w:pPr>
        <w:pStyle w:val="afff9"/>
        <w:rPr>
          <w:snapToGrid w:val="0"/>
        </w:rPr>
      </w:pPr>
      <w:r>
        <w:rPr>
          <w:rStyle w:val="afffd"/>
        </w:rPr>
        <w:t>ШИМ</w:t>
      </w:r>
      <w:r w:rsidRPr="00B5248B">
        <w:t xml:space="preserve"> –</w:t>
      </w:r>
      <w:r>
        <w:rPr>
          <w:snapToGrid w:val="0"/>
        </w:rPr>
        <w:t xml:space="preserve"> </w:t>
      </w:r>
      <w:r w:rsidRPr="00B5248B">
        <w:t>широтно-импульсная модуляция</w:t>
      </w:r>
      <w:r>
        <w:rPr>
          <w:snapToGrid w:val="0"/>
        </w:rPr>
        <w:t>.</w:t>
      </w:r>
    </w:p>
    <w:p w14:paraId="39F75561" w14:textId="1A7E8138" w:rsidR="00306B6C" w:rsidRDefault="00306B6C" w:rsidP="003D5FCC">
      <w:pPr>
        <w:pStyle w:val="afff9"/>
        <w:rPr>
          <w:snapToGrid w:val="0"/>
        </w:rPr>
      </w:pPr>
      <w:commentRangeStart w:id="40"/>
      <w:r>
        <w:rPr>
          <w:rStyle w:val="afffd"/>
        </w:rPr>
        <w:t>ЭМ</w:t>
      </w:r>
      <w:commentRangeEnd w:id="40"/>
      <w:r w:rsidR="005B7151">
        <w:rPr>
          <w:rStyle w:val="aff8"/>
          <w:rFonts w:eastAsia="Times New Roman"/>
          <w:noProof/>
          <w:lang w:eastAsia="ru-RU"/>
        </w:rPr>
        <w:commentReference w:id="40"/>
      </w:r>
      <w:r w:rsidRPr="00B5248B">
        <w:t xml:space="preserve"> –</w:t>
      </w:r>
      <w:r w:rsidR="00127F78">
        <w:t xml:space="preserve"> </w:t>
      </w:r>
    </w:p>
    <w:p w14:paraId="606C4DB0" w14:textId="39CF89A1" w:rsidR="00601515" w:rsidRPr="00796AFC" w:rsidRDefault="003D5FCC" w:rsidP="003D5FCC">
      <w:pPr>
        <w:pStyle w:val="afff9"/>
      </w:pPr>
      <w:r>
        <w:rPr>
          <w:rStyle w:val="afffd"/>
        </w:rPr>
        <w:t>ЭЦ</w:t>
      </w:r>
      <w:r w:rsidRPr="00B5248B">
        <w:t xml:space="preserve"> – </w:t>
      </w:r>
      <w:r w:rsidRPr="00C44005">
        <w:t>электрическая централизация</w:t>
      </w:r>
      <w:r w:rsidRPr="00B5248B">
        <w:t>.</w:t>
      </w:r>
    </w:p>
    <w:sectPr w:rsidR="00601515" w:rsidRPr="00796AFC" w:rsidSect="009D66AF">
      <w:headerReference w:type="default" r:id="rId11"/>
      <w:footerReference w:type="default" r:id="rId12"/>
      <w:headerReference w:type="first" r:id="rId13"/>
      <w:pgSz w:w="11907" w:h="16840" w:code="9"/>
      <w:pgMar w:top="1021" w:right="708" w:bottom="1560" w:left="1418" w:header="567" w:footer="567" w:gutter="0"/>
      <w:paperSrc w:first="7" w:other="7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Марина Викторовна Кислая" w:date="2018-09-05T10:08:00Z" w:initials="МВК">
    <w:p w14:paraId="49D8BE36" w14:textId="77777777" w:rsidR="00DE62F4" w:rsidRDefault="00DE62F4" w:rsidP="00DE62F4">
      <w:pPr>
        <w:pStyle w:val="aff6"/>
      </w:pPr>
      <w:r>
        <w:rPr>
          <w:rStyle w:val="aff8"/>
        </w:rPr>
        <w:annotationRef/>
      </w:r>
      <w:r>
        <w:t>Добавить номер после заводских</w:t>
      </w:r>
    </w:p>
  </w:comment>
  <w:comment w:id="23" w:author="Марина Викторовна Кислая" w:date="2018-07-04T15:04:00Z" w:initials="МВК">
    <w:p w14:paraId="517F2615" w14:textId="77777777" w:rsidR="00EF0058" w:rsidRDefault="00EF0058">
      <w:pPr>
        <w:pStyle w:val="aff6"/>
      </w:pPr>
      <w:r>
        <w:rPr>
          <w:rStyle w:val="aff8"/>
        </w:rPr>
        <w:annotationRef/>
      </w:r>
      <w:r>
        <w:t>Дима</w:t>
      </w:r>
    </w:p>
    <w:p w14:paraId="53673A72" w14:textId="77777777" w:rsidR="00930C6E" w:rsidRDefault="00930C6E">
      <w:pPr>
        <w:pStyle w:val="aff6"/>
      </w:pPr>
    </w:p>
    <w:p w14:paraId="659C7D4A" w14:textId="47278D5E" w:rsidR="00EF0058" w:rsidRDefault="00EF0058">
      <w:pPr>
        <w:pStyle w:val="aff6"/>
      </w:pPr>
      <w:r>
        <w:t>Отредактировать в соответствии с проектом</w:t>
      </w:r>
    </w:p>
  </w:comment>
  <w:comment w:id="38" w:author="Марина Викторовна Кислая" w:date="2018-07-04T14:43:00Z" w:initials="МВК">
    <w:p w14:paraId="04D74F52" w14:textId="77777777" w:rsidR="005B7151" w:rsidRDefault="005B7151">
      <w:pPr>
        <w:pStyle w:val="aff6"/>
      </w:pPr>
      <w:r>
        <w:rPr>
          <w:rStyle w:val="aff8"/>
        </w:rPr>
        <w:annotationRef/>
      </w:r>
      <w:bookmarkStart w:id="39" w:name="_GoBack"/>
      <w:bookmarkEnd w:id="39"/>
      <w:r>
        <w:t>Кругликов</w:t>
      </w:r>
    </w:p>
    <w:p w14:paraId="6A6D9E46" w14:textId="77777777" w:rsidR="00930C6E" w:rsidRDefault="00930C6E">
      <w:pPr>
        <w:pStyle w:val="aff6"/>
      </w:pPr>
    </w:p>
    <w:p w14:paraId="04B8EF00" w14:textId="5617CF04" w:rsidR="005B7151" w:rsidRDefault="005B7151">
      <w:pPr>
        <w:pStyle w:val="aff6"/>
      </w:pPr>
      <w:r>
        <w:t>Добавить</w:t>
      </w:r>
    </w:p>
  </w:comment>
  <w:comment w:id="40" w:author="Марина Викторовна Кислая" w:date="2018-07-04T14:44:00Z" w:initials="МВК">
    <w:p w14:paraId="166E9061" w14:textId="77777777" w:rsidR="005B7151" w:rsidRDefault="005B7151">
      <w:pPr>
        <w:pStyle w:val="aff6"/>
      </w:pPr>
      <w:r>
        <w:rPr>
          <w:rStyle w:val="aff8"/>
        </w:rPr>
        <w:annotationRef/>
      </w:r>
      <w:r>
        <w:t>Кругликов</w:t>
      </w:r>
    </w:p>
    <w:p w14:paraId="4B383A76" w14:textId="77777777" w:rsidR="00930C6E" w:rsidRDefault="00930C6E">
      <w:pPr>
        <w:pStyle w:val="aff6"/>
      </w:pPr>
    </w:p>
    <w:p w14:paraId="303B3CA8" w14:textId="0A5DCAC2" w:rsidR="005B7151" w:rsidRDefault="005B7151">
      <w:pPr>
        <w:pStyle w:val="aff6"/>
      </w:pPr>
      <w:r>
        <w:t>Добавить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D8BE36" w15:done="0"/>
  <w15:commentEx w15:paraId="659C7D4A" w15:done="0"/>
  <w15:commentEx w15:paraId="04B8EF00" w15:done="0"/>
  <w15:commentEx w15:paraId="303B3C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D8BE36" w16cid:durableId="1F3A29AA"/>
  <w16cid:commentId w16cid:paraId="659C7D4A" w16cid:durableId="1EE76091"/>
  <w16cid:commentId w16cid:paraId="04B8EF00" w16cid:durableId="1EE75BA4"/>
  <w16cid:commentId w16cid:paraId="303B3CA8" w16cid:durableId="1EE75B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D9B7" w14:textId="77777777" w:rsidR="00FE0F87" w:rsidRDefault="00FE0F87">
      <w:r>
        <w:separator/>
      </w:r>
    </w:p>
  </w:endnote>
  <w:endnote w:type="continuationSeparator" w:id="0">
    <w:p w14:paraId="3AD666BA" w14:textId="77777777" w:rsidR="00FE0F87" w:rsidRDefault="00FE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OL_SL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7" w:type="dxa"/>
      <w:tblInd w:w="-743" w:type="dxa"/>
      <w:tblLayout w:type="fixed"/>
      <w:tblLook w:val="04A0" w:firstRow="1" w:lastRow="0" w:firstColumn="1" w:lastColumn="0" w:noHBand="0" w:noVBand="1"/>
    </w:tblPr>
    <w:tblGrid>
      <w:gridCol w:w="1594"/>
      <w:gridCol w:w="7513"/>
      <w:gridCol w:w="1440"/>
    </w:tblGrid>
    <w:tr w:rsidR="00DE62F4" w:rsidRPr="002035D7" w14:paraId="5B29C0D0" w14:textId="77777777" w:rsidTr="00992763">
      <w:tc>
        <w:tcPr>
          <w:tcW w:w="1594" w:type="dxa"/>
          <w:shd w:val="clear" w:color="auto" w:fill="auto"/>
          <w:vAlign w:val="center"/>
        </w:tcPr>
        <w:p w14:paraId="158D52DD" w14:textId="77777777" w:rsidR="00DE62F4" w:rsidRPr="002035D7" w:rsidRDefault="00DE62F4" w:rsidP="00DE62F4">
          <w:pPr>
            <w:widowControl w:val="0"/>
            <w:shd w:val="clear" w:color="auto" w:fill="FFFFFF"/>
            <w:jc w:val="both"/>
            <w:rPr>
              <w:noProof w:val="0"/>
              <w:color w:val="7F7F7F"/>
              <w:sz w:val="23"/>
              <w:szCs w:val="23"/>
            </w:rPr>
          </w:pPr>
          <w:r w:rsidRPr="002035D7">
            <w:rPr>
              <w:noProof w:val="0"/>
              <w:color w:val="7F7F7F"/>
              <w:sz w:val="23"/>
              <w:szCs w:val="23"/>
            </w:rPr>
            <w:t>Номер докум.</w:t>
          </w:r>
        </w:p>
      </w:tc>
      <w:tc>
        <w:tcPr>
          <w:tcW w:w="7513" w:type="dxa"/>
          <w:shd w:val="clear" w:color="auto" w:fill="auto"/>
        </w:tcPr>
        <w:p w14:paraId="69B0A786" w14:textId="64F65D0F" w:rsidR="00DE62F4" w:rsidRPr="00E84E84" w:rsidRDefault="00DE62F4" w:rsidP="00DE62F4">
          <w:pPr>
            <w:widowControl w:val="0"/>
            <w:shd w:val="clear" w:color="auto" w:fill="FFFFFF"/>
            <w:jc w:val="both"/>
            <w:rPr>
              <w:noProof w:val="0"/>
              <w:color w:val="7F7F7F"/>
              <w:sz w:val="23"/>
              <w:szCs w:val="23"/>
            </w:rPr>
          </w:pPr>
          <w:r>
            <w:rPr>
              <w:noProof w:val="0"/>
              <w:color w:val="7F7F7F"/>
              <w:sz w:val="23"/>
              <w:szCs w:val="23"/>
            </w:rPr>
            <w:fldChar w:fldCharType="begin"/>
          </w:r>
          <w:r>
            <w:rPr>
              <w:noProof w:val="0"/>
              <w:color w:val="7F7F7F"/>
              <w:sz w:val="23"/>
              <w:szCs w:val="23"/>
            </w:rPr>
            <w:instrText xml:space="preserve"> INFO  Comments "ЕИУС.хххххх.ххх 96.01"  \* MERGEFORMAT </w:instrText>
          </w:r>
          <w:r>
            <w:rPr>
              <w:noProof w:val="0"/>
              <w:color w:val="7F7F7F"/>
              <w:sz w:val="23"/>
              <w:szCs w:val="23"/>
            </w:rPr>
            <w:fldChar w:fldCharType="separate"/>
          </w:r>
          <w:proofErr w:type="spellStart"/>
          <w:proofErr w:type="gramStart"/>
          <w:r>
            <w:rPr>
              <w:noProof w:val="0"/>
              <w:color w:val="7F7F7F"/>
              <w:sz w:val="23"/>
              <w:szCs w:val="23"/>
            </w:rPr>
            <w:t>ЕИУС.хххххх.ххх</w:t>
          </w:r>
          <w:proofErr w:type="spellEnd"/>
          <w:proofErr w:type="gramEnd"/>
          <w:r>
            <w:rPr>
              <w:noProof w:val="0"/>
              <w:color w:val="7F7F7F"/>
              <w:sz w:val="23"/>
              <w:szCs w:val="23"/>
            </w:rPr>
            <w:t xml:space="preserve"> 96.01</w:t>
          </w:r>
          <w:r>
            <w:rPr>
              <w:noProof w:val="0"/>
              <w:color w:val="7F7F7F"/>
              <w:sz w:val="23"/>
              <w:szCs w:val="23"/>
            </w:rPr>
            <w:fldChar w:fldCharType="end"/>
          </w:r>
        </w:p>
      </w:tc>
      <w:tc>
        <w:tcPr>
          <w:tcW w:w="1440" w:type="dxa"/>
          <w:shd w:val="clear" w:color="auto" w:fill="auto"/>
        </w:tcPr>
        <w:p w14:paraId="3917A535" w14:textId="77777777" w:rsidR="00DE62F4" w:rsidRPr="002035D7" w:rsidRDefault="00DE62F4" w:rsidP="00DE62F4">
          <w:pPr>
            <w:widowControl w:val="0"/>
            <w:shd w:val="clear" w:color="auto" w:fill="FFFFFF"/>
            <w:jc w:val="right"/>
            <w:rPr>
              <w:noProof w:val="0"/>
              <w:color w:val="7F7F7F"/>
              <w:sz w:val="23"/>
              <w:szCs w:val="23"/>
            </w:rPr>
          </w:pPr>
          <w:r w:rsidRPr="002035D7">
            <w:rPr>
              <w:noProof w:val="0"/>
              <w:color w:val="7F7F7F"/>
              <w:sz w:val="23"/>
              <w:szCs w:val="23"/>
            </w:rPr>
            <w:t>Версия 1</w:t>
          </w:r>
        </w:p>
      </w:tc>
    </w:tr>
    <w:tr w:rsidR="00DE62F4" w:rsidRPr="002035D7" w14:paraId="48A9868A" w14:textId="77777777" w:rsidTr="00992763">
      <w:trPr>
        <w:trHeight w:val="298"/>
      </w:trPr>
      <w:tc>
        <w:tcPr>
          <w:tcW w:w="1594" w:type="dxa"/>
          <w:shd w:val="clear" w:color="auto" w:fill="auto"/>
        </w:tcPr>
        <w:p w14:paraId="6BD6CE3E" w14:textId="77777777" w:rsidR="00DE62F4" w:rsidRPr="002035D7" w:rsidRDefault="00DE62F4" w:rsidP="00DE62F4">
          <w:pPr>
            <w:widowControl w:val="0"/>
            <w:shd w:val="clear" w:color="auto" w:fill="FFFFFF"/>
            <w:jc w:val="both"/>
            <w:rPr>
              <w:noProof w:val="0"/>
              <w:color w:val="7F7F7F"/>
              <w:sz w:val="23"/>
              <w:szCs w:val="23"/>
            </w:rPr>
          </w:pPr>
          <w:r w:rsidRPr="002035D7">
            <w:rPr>
              <w:noProof w:val="0"/>
              <w:color w:val="7F7F7F"/>
              <w:sz w:val="23"/>
              <w:szCs w:val="23"/>
            </w:rPr>
            <w:t>Файл:</w:t>
          </w:r>
        </w:p>
      </w:tc>
      <w:tc>
        <w:tcPr>
          <w:tcW w:w="7513" w:type="dxa"/>
          <w:shd w:val="clear" w:color="auto" w:fill="auto"/>
        </w:tcPr>
        <w:p w14:paraId="2AB302D5" w14:textId="1C60B613" w:rsidR="00DE62F4" w:rsidRPr="00E84E84" w:rsidRDefault="00DE62F4" w:rsidP="00DE62F4">
          <w:pPr>
            <w:widowControl w:val="0"/>
            <w:shd w:val="clear" w:color="auto" w:fill="FFFFFF"/>
            <w:jc w:val="both"/>
            <w:rPr>
              <w:noProof w:val="0"/>
              <w:color w:val="7F7F7F"/>
              <w:sz w:val="23"/>
              <w:szCs w:val="23"/>
            </w:rPr>
          </w:pPr>
          <w:r w:rsidRPr="00E84E84">
            <w:rPr>
              <w:noProof w:val="0"/>
              <w:color w:val="7F7F7F"/>
              <w:sz w:val="23"/>
              <w:szCs w:val="23"/>
            </w:rPr>
            <w:fldChar w:fldCharType="begin"/>
          </w:r>
          <w:r w:rsidRPr="00E84E84">
            <w:rPr>
              <w:noProof w:val="0"/>
              <w:color w:val="7F7F7F"/>
              <w:sz w:val="23"/>
              <w:szCs w:val="23"/>
            </w:rPr>
            <w:instrText xml:space="preserve"> </w:instrText>
          </w:r>
          <w:r w:rsidRPr="00E84E84">
            <w:rPr>
              <w:noProof w:val="0"/>
              <w:color w:val="7F7F7F"/>
              <w:sz w:val="23"/>
              <w:szCs w:val="23"/>
              <w:lang w:val="en-US"/>
            </w:rPr>
            <w:instrText>INFO</w:instrText>
          </w:r>
          <w:r w:rsidRPr="00E84E84">
            <w:rPr>
              <w:noProof w:val="0"/>
              <w:color w:val="7F7F7F"/>
              <w:sz w:val="23"/>
              <w:szCs w:val="23"/>
            </w:rPr>
            <w:instrText xml:space="preserve">  </w:instrText>
          </w:r>
          <w:r w:rsidRPr="00E84E84">
            <w:rPr>
              <w:noProof w:val="0"/>
              <w:color w:val="7F7F7F"/>
              <w:sz w:val="23"/>
              <w:szCs w:val="23"/>
              <w:lang w:val="en-US"/>
            </w:rPr>
            <w:instrText>FileName</w:instrText>
          </w:r>
          <w:r w:rsidRPr="00E84E84">
            <w:rPr>
              <w:noProof w:val="0"/>
              <w:color w:val="7F7F7F"/>
              <w:sz w:val="23"/>
              <w:szCs w:val="23"/>
            </w:rPr>
            <w:instrText xml:space="preserve">  \* </w:instrText>
          </w:r>
          <w:r w:rsidRPr="00E84E84">
            <w:rPr>
              <w:noProof w:val="0"/>
              <w:color w:val="7F7F7F"/>
              <w:sz w:val="23"/>
              <w:szCs w:val="23"/>
              <w:lang w:val="en-US"/>
            </w:rPr>
            <w:instrText>MERGEFORMAT</w:instrText>
          </w:r>
          <w:r w:rsidRPr="00E84E84">
            <w:rPr>
              <w:noProof w:val="0"/>
              <w:color w:val="7F7F7F"/>
              <w:sz w:val="23"/>
              <w:szCs w:val="23"/>
            </w:rPr>
            <w:instrText xml:space="preserve"> </w:instrText>
          </w:r>
          <w:r w:rsidRPr="00E84E84">
            <w:rPr>
              <w:noProof w:val="0"/>
              <w:color w:val="7F7F7F"/>
              <w:sz w:val="23"/>
              <w:szCs w:val="23"/>
            </w:rPr>
            <w:fldChar w:fldCharType="separate"/>
          </w:r>
          <w:proofErr w:type="spellStart"/>
          <w:proofErr w:type="gramStart"/>
          <w:r w:rsidRPr="00DE62F4">
            <w:rPr>
              <w:noProof w:val="0"/>
              <w:color w:val="7F7F7F"/>
              <w:sz w:val="23"/>
              <w:szCs w:val="23"/>
            </w:rPr>
            <w:t>ЕИУС.хххххх.ххх</w:t>
          </w:r>
          <w:proofErr w:type="spellEnd"/>
          <w:proofErr w:type="gramEnd"/>
          <w:r w:rsidRPr="00DE62F4">
            <w:rPr>
              <w:noProof w:val="0"/>
              <w:color w:val="7F7F7F"/>
              <w:sz w:val="23"/>
              <w:szCs w:val="23"/>
            </w:rPr>
            <w:t xml:space="preserve"> 96.01 Термины, определения и сокращения ОКПС-Е-К</w:t>
          </w:r>
          <w:r w:rsidRPr="00E84E84">
            <w:rPr>
              <w:noProof w:val="0"/>
              <w:color w:val="7F7F7F"/>
              <w:sz w:val="23"/>
              <w:szCs w:val="23"/>
            </w:rPr>
            <w:fldChar w:fldCharType="end"/>
          </w:r>
          <w:r w:rsidRPr="00E84E84">
            <w:rPr>
              <w:noProof w:val="0"/>
              <w:color w:val="7F7F7F"/>
              <w:sz w:val="23"/>
              <w:szCs w:val="23"/>
            </w:rPr>
            <w:t>.</w:t>
          </w:r>
          <w:r w:rsidRPr="00E84E84">
            <w:rPr>
              <w:noProof w:val="0"/>
              <w:color w:val="7F7F7F"/>
              <w:sz w:val="23"/>
              <w:szCs w:val="23"/>
              <w:lang w:val="en-US"/>
            </w:rPr>
            <w:t>pdf</w:t>
          </w:r>
        </w:p>
      </w:tc>
      <w:tc>
        <w:tcPr>
          <w:tcW w:w="1440" w:type="dxa"/>
          <w:shd w:val="clear" w:color="auto" w:fill="auto"/>
        </w:tcPr>
        <w:p w14:paraId="308064D8" w14:textId="77777777" w:rsidR="00DE62F4" w:rsidRPr="002035D7" w:rsidRDefault="00DE62F4" w:rsidP="00DE62F4">
          <w:pPr>
            <w:widowControl w:val="0"/>
            <w:shd w:val="clear" w:color="auto" w:fill="FFFFFF"/>
            <w:jc w:val="right"/>
            <w:rPr>
              <w:noProof w:val="0"/>
              <w:color w:val="7F7F7F"/>
              <w:sz w:val="23"/>
              <w:szCs w:val="23"/>
            </w:rPr>
          </w:pPr>
          <w:r w:rsidRPr="002035D7">
            <w:rPr>
              <w:noProof w:val="0"/>
              <w:color w:val="7F7F7F"/>
              <w:sz w:val="23"/>
              <w:szCs w:val="23"/>
            </w:rPr>
            <w:t>Стр.</w:t>
          </w:r>
          <w:r w:rsidRPr="002035D7">
            <w:rPr>
              <w:noProof w:val="0"/>
              <w:color w:val="7F7F7F"/>
              <w:sz w:val="23"/>
              <w:szCs w:val="23"/>
            </w:rPr>
            <w:fldChar w:fldCharType="begin"/>
          </w:r>
          <w:r w:rsidRPr="002035D7">
            <w:rPr>
              <w:noProof w:val="0"/>
              <w:color w:val="7F7F7F"/>
              <w:sz w:val="23"/>
              <w:szCs w:val="23"/>
            </w:rPr>
            <w:instrText>PAGE   \* MERGEFORMAT</w:instrText>
          </w:r>
          <w:r w:rsidRPr="002035D7">
            <w:rPr>
              <w:noProof w:val="0"/>
              <w:color w:val="7F7F7F"/>
              <w:sz w:val="23"/>
              <w:szCs w:val="23"/>
            </w:rPr>
            <w:fldChar w:fldCharType="separate"/>
          </w:r>
          <w:r w:rsidRPr="002035D7">
            <w:rPr>
              <w:color w:val="7F7F7F"/>
              <w:sz w:val="23"/>
              <w:szCs w:val="23"/>
            </w:rPr>
            <w:t>70</w:t>
          </w:r>
          <w:r w:rsidRPr="002035D7">
            <w:rPr>
              <w:noProof w:val="0"/>
              <w:color w:val="7F7F7F"/>
              <w:sz w:val="23"/>
              <w:szCs w:val="23"/>
            </w:rPr>
            <w:fldChar w:fldCharType="end"/>
          </w:r>
          <w:r w:rsidRPr="002035D7">
            <w:rPr>
              <w:noProof w:val="0"/>
              <w:color w:val="7F7F7F"/>
              <w:sz w:val="23"/>
              <w:szCs w:val="23"/>
            </w:rPr>
            <w:t xml:space="preserve"> из </w:t>
          </w:r>
          <w:r w:rsidRPr="002035D7">
            <w:rPr>
              <w:rFonts w:eastAsia="MS Mincho"/>
              <w:noProof w:val="0"/>
              <w:color w:val="7F7F7F"/>
              <w:sz w:val="23"/>
              <w:szCs w:val="23"/>
            </w:rPr>
            <w:fldChar w:fldCharType="begin"/>
          </w:r>
          <w:r w:rsidRPr="002035D7">
            <w:rPr>
              <w:rFonts w:eastAsia="MS Mincho"/>
              <w:noProof w:val="0"/>
              <w:color w:val="7F7F7F"/>
              <w:sz w:val="23"/>
              <w:szCs w:val="23"/>
            </w:rPr>
            <w:instrText xml:space="preserve"> NUMPAGES   \* MERGEFORMAT </w:instrText>
          </w:r>
          <w:r w:rsidRPr="002035D7">
            <w:rPr>
              <w:rFonts w:eastAsia="MS Mincho"/>
              <w:noProof w:val="0"/>
              <w:color w:val="7F7F7F"/>
              <w:sz w:val="23"/>
              <w:szCs w:val="23"/>
            </w:rPr>
            <w:fldChar w:fldCharType="separate"/>
          </w:r>
          <w:r w:rsidRPr="002035D7">
            <w:rPr>
              <w:rFonts w:eastAsia="MS Mincho"/>
              <w:color w:val="7F7F7F"/>
              <w:sz w:val="23"/>
              <w:szCs w:val="23"/>
            </w:rPr>
            <w:t>80</w:t>
          </w:r>
          <w:r w:rsidRPr="002035D7">
            <w:rPr>
              <w:rFonts w:eastAsia="MS Mincho"/>
              <w:noProof w:val="0"/>
              <w:color w:val="7F7F7F"/>
              <w:sz w:val="23"/>
              <w:szCs w:val="23"/>
            </w:rPr>
            <w:fldChar w:fldCharType="end"/>
          </w:r>
        </w:p>
      </w:tc>
    </w:tr>
  </w:tbl>
  <w:sdt>
    <w:sdtPr>
      <w:id w:val="-1170943381"/>
      <w:docPartObj>
        <w:docPartGallery w:val="Page Numbers (Bottom of Page)"/>
        <w:docPartUnique/>
      </w:docPartObj>
    </w:sdtPr>
    <w:sdtEndPr/>
    <w:sdtContent>
      <w:p w14:paraId="791A752B" w14:textId="0E5FC3DC" w:rsidR="00165CC1" w:rsidRDefault="00FE0F87" w:rsidP="008B4D43">
        <w:pPr>
          <w:pStyle w:val="ae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1003E" w14:textId="77777777" w:rsidR="00FE0F87" w:rsidRDefault="00FE0F87">
      <w:r>
        <w:separator/>
      </w:r>
    </w:p>
  </w:footnote>
  <w:footnote w:type="continuationSeparator" w:id="0">
    <w:p w14:paraId="207FAAFC" w14:textId="77777777" w:rsidR="00FE0F87" w:rsidRDefault="00FE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547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547"/>
    </w:tblGrid>
    <w:tr w:rsidR="00C76235" w:rsidRPr="002046C7" w14:paraId="47951FF4" w14:textId="77777777" w:rsidTr="00744044">
      <w:trPr>
        <w:trHeight w:val="433"/>
        <w:jc w:val="center"/>
      </w:trPr>
      <w:tc>
        <w:tcPr>
          <w:tcW w:w="6547" w:type="dxa"/>
          <w:shd w:val="clear" w:color="auto" w:fill="auto"/>
        </w:tcPr>
        <w:p w14:paraId="155DB929" w14:textId="77777777" w:rsidR="00C76235" w:rsidRPr="00746155" w:rsidRDefault="00C76235" w:rsidP="00C76235">
          <w:pPr>
            <w:pStyle w:val="ab"/>
            <w:jc w:val="center"/>
            <w:rPr>
              <w:color w:val="7F7F7F"/>
            </w:rPr>
          </w:pPr>
          <w:bookmarkStart w:id="41" w:name="_Hlk510443244"/>
          <w:bookmarkStart w:id="42" w:name="_Hlk510443245"/>
          <w:r>
            <w:rPr>
              <w:b/>
              <w:color w:val="7F7F7F"/>
            </w:rPr>
            <w:t>ООО «Компания «</w:t>
          </w:r>
          <w:r w:rsidRPr="00A67513">
            <w:rPr>
              <w:b/>
              <w:color w:val="7F7F7F"/>
            </w:rPr>
            <w:t>СТАЛЬЭНЕРГО</w:t>
          </w:r>
          <w:r>
            <w:rPr>
              <w:b/>
              <w:color w:val="7F7F7F"/>
            </w:rPr>
            <w:t>»</w:t>
          </w:r>
        </w:p>
      </w:tc>
    </w:tr>
    <w:bookmarkEnd w:id="41"/>
    <w:bookmarkEnd w:id="42"/>
  </w:tbl>
  <w:p w14:paraId="73FCA352" w14:textId="72DCA2C8" w:rsidR="00165CC1" w:rsidRPr="002F5DEF" w:rsidRDefault="00165CC1" w:rsidP="002F5DE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7029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531"/>
      <w:gridCol w:w="5498"/>
    </w:tblGrid>
    <w:tr w:rsidR="00DE62F4" w:rsidRPr="00B030A5" w14:paraId="472A364E" w14:textId="77777777" w:rsidTr="00992763">
      <w:trPr>
        <w:jc w:val="center"/>
      </w:trPr>
      <w:tc>
        <w:tcPr>
          <w:tcW w:w="1531" w:type="dxa"/>
          <w:vMerge w:val="restart"/>
          <w:shd w:val="clear" w:color="auto" w:fill="auto"/>
        </w:tcPr>
        <w:p w14:paraId="2B75D01D" w14:textId="77777777" w:rsidR="00DE62F4" w:rsidRPr="00B030A5" w:rsidRDefault="00DE62F4" w:rsidP="00DE62F4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eastAsia="Batang"/>
              <w:noProof w:val="0"/>
              <w:color w:val="7F7F7F"/>
              <w:szCs w:val="22"/>
              <w:lang w:val="uk-UA" w:eastAsia="en-US"/>
            </w:rPr>
          </w:pPr>
          <w:bookmarkStart w:id="43" w:name="_Hlk523488729"/>
          <w:r w:rsidRPr="00B030A5">
            <w:rPr>
              <w:rFonts w:eastAsia="Batang"/>
              <w:color w:val="7F7F7F"/>
              <w:szCs w:val="22"/>
            </w:rPr>
            <w:drawing>
              <wp:inline distT="0" distB="0" distL="0" distR="0" wp14:anchorId="5416A1C9" wp14:editId="03497723">
                <wp:extent cx="805759" cy="819830"/>
                <wp:effectExtent l="0" t="0" r="0" b="0"/>
                <wp:docPr id="9" name="Рисунок 9" descr="logo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logo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97" t="9192" r="23102" b="64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057" cy="82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8" w:type="dxa"/>
          <w:tcBorders>
            <w:bottom w:val="single" w:sz="4" w:space="0" w:color="auto"/>
          </w:tcBorders>
          <w:shd w:val="clear" w:color="auto" w:fill="auto"/>
        </w:tcPr>
        <w:p w14:paraId="61BDBDE0" w14:textId="77777777" w:rsidR="00DE62F4" w:rsidRPr="00B030A5" w:rsidRDefault="00DE62F4" w:rsidP="00DE62F4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eastAsia="Batang"/>
              <w:noProof w:val="0"/>
              <w:color w:val="7F7F7F"/>
              <w:szCs w:val="22"/>
              <w:lang w:val="uk-UA" w:eastAsia="en-US"/>
            </w:rPr>
          </w:pPr>
          <w:r w:rsidRPr="00B030A5">
            <w:rPr>
              <w:rFonts w:eastAsia="Batang"/>
              <w:b/>
              <w:noProof w:val="0"/>
              <w:color w:val="7F7F7F"/>
              <w:szCs w:val="22"/>
              <w:lang w:eastAsia="en-US"/>
            </w:rPr>
            <w:t>ООО «Компания «</w:t>
          </w:r>
          <w:r w:rsidRPr="00B030A5">
            <w:rPr>
              <w:rFonts w:eastAsia="Batang"/>
              <w:b/>
              <w:noProof w:val="0"/>
              <w:color w:val="7F7F7F"/>
              <w:szCs w:val="22"/>
              <w:lang w:val="uk-UA" w:eastAsia="en-US"/>
            </w:rPr>
            <w:t>Стальэнерго</w:t>
          </w:r>
          <w:r w:rsidRPr="00B030A5">
            <w:rPr>
              <w:rFonts w:eastAsia="Batang"/>
              <w:b/>
              <w:noProof w:val="0"/>
              <w:color w:val="7F7F7F"/>
              <w:szCs w:val="22"/>
              <w:lang w:eastAsia="en-US"/>
            </w:rPr>
            <w:t>»</w:t>
          </w:r>
        </w:p>
      </w:tc>
    </w:tr>
    <w:tr w:rsidR="00DE62F4" w:rsidRPr="00B030A5" w14:paraId="084EDA3A" w14:textId="77777777" w:rsidTr="00992763">
      <w:trPr>
        <w:jc w:val="center"/>
      </w:trPr>
      <w:tc>
        <w:tcPr>
          <w:tcW w:w="1531" w:type="dxa"/>
          <w:vMerge/>
          <w:tcBorders>
            <w:bottom w:val="nil"/>
          </w:tcBorders>
          <w:shd w:val="clear" w:color="auto" w:fill="auto"/>
        </w:tcPr>
        <w:p w14:paraId="397238CF" w14:textId="77777777" w:rsidR="00DE62F4" w:rsidRPr="00B030A5" w:rsidRDefault="00DE62F4" w:rsidP="00DE62F4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eastAsia="Batang"/>
              <w:noProof w:val="0"/>
              <w:color w:val="7F7F7F"/>
              <w:szCs w:val="22"/>
              <w:lang w:val="uk-UA" w:eastAsia="en-US"/>
            </w:rPr>
          </w:pPr>
        </w:p>
      </w:tc>
      <w:tc>
        <w:tcPr>
          <w:tcW w:w="5498" w:type="dxa"/>
          <w:tcBorders>
            <w:top w:val="single" w:sz="4" w:space="0" w:color="auto"/>
            <w:bottom w:val="nil"/>
          </w:tcBorders>
          <w:shd w:val="clear" w:color="auto" w:fill="auto"/>
        </w:tcPr>
        <w:p w14:paraId="6DFA3B4F" w14:textId="77777777" w:rsidR="00DE62F4" w:rsidRPr="00B030A5" w:rsidRDefault="00DE62F4" w:rsidP="00DE62F4">
          <w:pPr>
            <w:tabs>
              <w:tab w:val="left" w:pos="2694"/>
            </w:tabs>
            <w:jc w:val="center"/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</w:pPr>
          <w:proofErr w:type="spellStart"/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>Россия</w:t>
          </w:r>
          <w:proofErr w:type="spellEnd"/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 xml:space="preserve">, 308036, г. </w:t>
          </w:r>
          <w:proofErr w:type="spellStart"/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>Белгород</w:t>
          </w:r>
          <w:proofErr w:type="spellEnd"/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 xml:space="preserve">, </w:t>
          </w:r>
          <w:proofErr w:type="spellStart"/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>ул</w:t>
          </w:r>
          <w:proofErr w:type="spellEnd"/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>. Щорса, 45Г</w:t>
          </w:r>
        </w:p>
        <w:p w14:paraId="33C224EF" w14:textId="77777777" w:rsidR="00DE62F4" w:rsidRPr="00B030A5" w:rsidRDefault="00DE62F4" w:rsidP="00DE62F4">
          <w:pPr>
            <w:tabs>
              <w:tab w:val="left" w:pos="2694"/>
            </w:tabs>
            <w:jc w:val="center"/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</w:pPr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 xml:space="preserve">тел.: </w:t>
          </w:r>
          <w:r w:rsidRPr="00B030A5">
            <w:rPr>
              <w:rFonts w:eastAsia="Batang"/>
              <w:noProof w:val="0"/>
              <w:color w:val="7F7F7F"/>
              <w:sz w:val="24"/>
              <w:szCs w:val="22"/>
              <w:lang w:eastAsia="en-US"/>
            </w:rPr>
            <w:t>+3</w:t>
          </w:r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>(4722) 52-</w:t>
          </w:r>
          <w:r w:rsidRPr="00B030A5">
            <w:rPr>
              <w:rFonts w:eastAsia="Batang"/>
              <w:noProof w:val="0"/>
              <w:color w:val="7F7F7F"/>
              <w:sz w:val="24"/>
              <w:szCs w:val="22"/>
              <w:lang w:eastAsia="en-US"/>
            </w:rPr>
            <w:t>25</w:t>
          </w:r>
          <w:r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>-</w:t>
          </w:r>
          <w:r w:rsidRPr="00B030A5">
            <w:rPr>
              <w:rFonts w:eastAsia="Batang"/>
              <w:noProof w:val="0"/>
              <w:color w:val="7F7F7F"/>
              <w:sz w:val="24"/>
              <w:szCs w:val="22"/>
              <w:lang w:eastAsia="en-US"/>
            </w:rPr>
            <w:t>71</w:t>
          </w:r>
        </w:p>
        <w:p w14:paraId="3A0FB992" w14:textId="77777777" w:rsidR="00DE62F4" w:rsidRPr="00B030A5" w:rsidRDefault="00FE0F87" w:rsidP="00DE62F4">
          <w:pPr>
            <w:tabs>
              <w:tab w:val="left" w:pos="2694"/>
            </w:tabs>
            <w:jc w:val="center"/>
            <w:rPr>
              <w:rFonts w:eastAsia="Batang"/>
              <w:b/>
              <w:noProof w:val="0"/>
              <w:color w:val="7F7F7F"/>
              <w:szCs w:val="22"/>
              <w:lang w:val="uk-UA" w:eastAsia="en-US"/>
            </w:rPr>
          </w:pPr>
          <w:hyperlink r:id="rId2" w:history="1">
            <w:r w:rsidR="00DE62F4" w:rsidRPr="00B030A5">
              <w:rPr>
                <w:rFonts w:eastAsia="Batang"/>
                <w:noProof w:val="0"/>
                <w:color w:val="7F7F7F"/>
                <w:sz w:val="24"/>
                <w:szCs w:val="22"/>
                <w:lang w:val="uk-UA" w:eastAsia="en-US"/>
              </w:rPr>
              <w:t>secretar@stalenergo.com</w:t>
            </w:r>
          </w:hyperlink>
          <w:r w:rsidR="00DE62F4" w:rsidRPr="00B030A5">
            <w:rPr>
              <w:rFonts w:eastAsia="Batang"/>
              <w:noProof w:val="0"/>
              <w:color w:val="7F7F7F"/>
              <w:sz w:val="24"/>
              <w:szCs w:val="22"/>
              <w:lang w:val="uk-UA" w:eastAsia="en-US"/>
            </w:rPr>
            <w:t xml:space="preserve">  http://stalenergo.ru</w:t>
          </w:r>
        </w:p>
      </w:tc>
    </w:tr>
    <w:bookmarkEnd w:id="43"/>
  </w:tbl>
  <w:p w14:paraId="29460FD3" w14:textId="6B475ADD" w:rsidR="00165CC1" w:rsidRPr="00DE62F4" w:rsidRDefault="00165CC1" w:rsidP="00DE62F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82F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FF6A78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114095D"/>
    <w:multiLevelType w:val="hybridMultilevel"/>
    <w:tmpl w:val="E0DACB3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1182129"/>
    <w:multiLevelType w:val="hybridMultilevel"/>
    <w:tmpl w:val="D9AC3F6E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1A129AC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02A10C1C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B04FF6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02C03693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3017621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38371A3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03916FC4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3C25D3B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3C836AF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4056FC4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0410080E"/>
    <w:multiLevelType w:val="hybridMultilevel"/>
    <w:tmpl w:val="58F88CE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41B33DB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04642006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4BE09F0"/>
    <w:multiLevelType w:val="hybridMultilevel"/>
    <w:tmpl w:val="D92AB48A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04E16B87"/>
    <w:multiLevelType w:val="multilevel"/>
    <w:tmpl w:val="27B0E58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28"/>
        <w:lang w:val="ru-RU"/>
      </w:rPr>
    </w:lvl>
    <w:lvl w:ilvl="1">
      <w:start w:val="1"/>
      <w:numFmt w:val="decimal"/>
      <w:isLgl/>
      <w:lvlText w:val="%1.%2"/>
      <w:lvlJc w:val="left"/>
      <w:pPr>
        <w:tabs>
          <w:tab w:val="num" w:pos="1418"/>
        </w:tabs>
        <w:ind w:left="0" w:firstLine="710"/>
      </w:pPr>
      <w:rPr>
        <w:rFonts w:hint="default"/>
        <w:strike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3120"/>
        </w:tabs>
        <w:ind w:left="1277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05693172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5A41C79"/>
    <w:multiLevelType w:val="hybridMultilevel"/>
    <w:tmpl w:val="CFBCE7EE"/>
    <w:lvl w:ilvl="0" w:tplc="1068A96C">
      <w:start w:val="9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5B40972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05FE05F8"/>
    <w:multiLevelType w:val="hybridMultilevel"/>
    <w:tmpl w:val="6ABE858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061F72B7"/>
    <w:multiLevelType w:val="hybridMultilevel"/>
    <w:tmpl w:val="6A7ED470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06300910"/>
    <w:multiLevelType w:val="multilevel"/>
    <w:tmpl w:val="B6A8F030"/>
    <w:lvl w:ilvl="0">
      <w:start w:val="1"/>
      <w:numFmt w:val="decimal"/>
      <w:pStyle w:val="1"/>
      <w:lvlText w:val="%1"/>
      <w:lvlJc w:val="left"/>
      <w:pPr>
        <w:ind w:left="1080" w:hanging="360"/>
      </w:pPr>
      <w:rPr>
        <w:rFonts w:hint="default"/>
        <w:b/>
        <w:sz w:val="28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418"/>
        </w:tabs>
        <w:ind w:left="0" w:firstLine="71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0"/>
      <w:isLgl/>
      <w:lvlText w:val="%1.%2.%3.%4"/>
      <w:lvlJc w:val="left"/>
      <w:pPr>
        <w:tabs>
          <w:tab w:val="num" w:pos="7372"/>
        </w:tabs>
        <w:ind w:left="5529" w:firstLine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5" w15:restartNumberingAfterBreak="0">
    <w:nsid w:val="068B4501"/>
    <w:multiLevelType w:val="hybridMultilevel"/>
    <w:tmpl w:val="048CD930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A04888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06BB66FB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090B08EB"/>
    <w:multiLevelType w:val="hybridMultilevel"/>
    <w:tmpl w:val="8856DCD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0AA8057B"/>
    <w:multiLevelType w:val="hybridMultilevel"/>
    <w:tmpl w:val="0540C974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0B0577D4"/>
    <w:multiLevelType w:val="hybridMultilevel"/>
    <w:tmpl w:val="B94C13FE"/>
    <w:lvl w:ilvl="0" w:tplc="2138AE8E">
      <w:start w:val="9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B1F5B72"/>
    <w:multiLevelType w:val="multilevel"/>
    <w:tmpl w:val="717E782C"/>
    <w:styleLink w:val="1400506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0B2A6B87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0B5E3EDD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0BF266BD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0C166B2C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0D19352F"/>
    <w:multiLevelType w:val="hybridMultilevel"/>
    <w:tmpl w:val="069A926E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0D1C0EC2"/>
    <w:multiLevelType w:val="multilevel"/>
    <w:tmpl w:val="0726B9A2"/>
    <w:styleLink w:val="41"/>
    <w:lvl w:ilvl="0">
      <w:start w:val="1"/>
      <w:numFmt w:val="decimal"/>
      <w:lvlText w:val="%1.1.1"/>
      <w:lvlJc w:val="left"/>
      <w:pPr>
        <w:ind w:left="107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38" w15:restartNumberingAfterBreak="0">
    <w:nsid w:val="0D6F12D6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9" w15:restartNumberingAfterBreak="0">
    <w:nsid w:val="0DE82BDE"/>
    <w:multiLevelType w:val="hybridMultilevel"/>
    <w:tmpl w:val="5488646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0FEB5495"/>
    <w:multiLevelType w:val="hybridMultilevel"/>
    <w:tmpl w:val="58763E50"/>
    <w:lvl w:ilvl="0" w:tplc="12B0533C">
      <w:start w:val="1"/>
      <w:numFmt w:val="russianLower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0FF14365"/>
    <w:multiLevelType w:val="hybridMultilevel"/>
    <w:tmpl w:val="9AD0BF22"/>
    <w:lvl w:ilvl="0" w:tplc="7E88C8AC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sz w:val="28"/>
        <w:szCs w:val="28"/>
      </w:rPr>
    </w:lvl>
    <w:lvl w:ilvl="1" w:tplc="CEFC47A8">
      <w:start w:val="1"/>
      <w:numFmt w:val="decimal"/>
      <w:lvlText w:val="%2)"/>
      <w:lvlJc w:val="left"/>
      <w:pPr>
        <w:ind w:left="249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2" w15:restartNumberingAfterBreak="0">
    <w:nsid w:val="10693B03"/>
    <w:multiLevelType w:val="hybridMultilevel"/>
    <w:tmpl w:val="1EA2998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0B34C9F"/>
    <w:multiLevelType w:val="hybridMultilevel"/>
    <w:tmpl w:val="6B98365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115E6F94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1657D23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6" w15:restartNumberingAfterBreak="0">
    <w:nsid w:val="11C85538"/>
    <w:multiLevelType w:val="hybridMultilevel"/>
    <w:tmpl w:val="200E03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2F3AD2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2A73F25"/>
    <w:multiLevelType w:val="multilevel"/>
    <w:tmpl w:val="3ED2515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8"/>
        <w:lang w:val="ru-RU"/>
      </w:rPr>
    </w:lvl>
    <w:lvl w:ilvl="1">
      <w:start w:val="1"/>
      <w:numFmt w:val="decimal"/>
      <w:isLgl/>
      <w:lvlText w:val="%1.%2"/>
      <w:lvlJc w:val="left"/>
      <w:pPr>
        <w:tabs>
          <w:tab w:val="num" w:pos="1418"/>
        </w:tabs>
        <w:ind w:left="0" w:firstLine="71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84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isLgl/>
      <w:lvlText w:val="%1.%2.%3.%4"/>
      <w:lvlJc w:val="left"/>
      <w:pPr>
        <w:tabs>
          <w:tab w:val="num" w:pos="7372"/>
        </w:tabs>
        <w:ind w:left="5529" w:firstLine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9" w15:restartNumberingAfterBreak="0">
    <w:nsid w:val="12D05C21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0" w15:restartNumberingAfterBreak="0">
    <w:nsid w:val="13027138"/>
    <w:multiLevelType w:val="hybridMultilevel"/>
    <w:tmpl w:val="EBE8CA1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132815BD"/>
    <w:multiLevelType w:val="hybridMultilevel"/>
    <w:tmpl w:val="6A7ED470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137118D9"/>
    <w:multiLevelType w:val="hybridMultilevel"/>
    <w:tmpl w:val="76A8888A"/>
    <w:lvl w:ilvl="0" w:tplc="8EB07A58">
      <w:start w:val="3"/>
      <w:numFmt w:val="bullet"/>
      <w:pStyle w:val="a"/>
      <w:lvlText w:val="–"/>
      <w:lvlJc w:val="left"/>
      <w:pPr>
        <w:ind w:left="156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3" w15:restartNumberingAfterBreak="0">
    <w:nsid w:val="137221E6"/>
    <w:multiLevelType w:val="hybridMultilevel"/>
    <w:tmpl w:val="49E0911A"/>
    <w:lvl w:ilvl="0" w:tplc="69C6701A">
      <w:start w:val="9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37E7897"/>
    <w:multiLevelType w:val="hybridMultilevel"/>
    <w:tmpl w:val="0902E74C"/>
    <w:lvl w:ilvl="0" w:tplc="2B38794C">
      <w:start w:val="1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5" w15:restartNumberingAfterBreak="0">
    <w:nsid w:val="13A97454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6" w15:restartNumberingAfterBreak="0">
    <w:nsid w:val="163E6C35"/>
    <w:multiLevelType w:val="hybridMultilevel"/>
    <w:tmpl w:val="F51CFB34"/>
    <w:lvl w:ilvl="0" w:tplc="2B38794C">
      <w:start w:val="1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7" w15:restartNumberingAfterBreak="0">
    <w:nsid w:val="177631F4"/>
    <w:multiLevelType w:val="hybridMultilevel"/>
    <w:tmpl w:val="11EC0C5C"/>
    <w:lvl w:ilvl="0" w:tplc="2B38794C">
      <w:start w:val="1"/>
      <w:numFmt w:val="russianLower"/>
      <w:lvlText w:val="%1)"/>
      <w:lvlJc w:val="left"/>
      <w:pPr>
        <w:ind w:left="1418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38" w:hanging="360"/>
      </w:pPr>
    </w:lvl>
    <w:lvl w:ilvl="2" w:tplc="2000001B" w:tentative="1">
      <w:start w:val="1"/>
      <w:numFmt w:val="lowerRoman"/>
      <w:lvlText w:val="%3."/>
      <w:lvlJc w:val="right"/>
      <w:pPr>
        <w:ind w:left="2858" w:hanging="180"/>
      </w:pPr>
    </w:lvl>
    <w:lvl w:ilvl="3" w:tplc="2000000F" w:tentative="1">
      <w:start w:val="1"/>
      <w:numFmt w:val="decimal"/>
      <w:lvlText w:val="%4."/>
      <w:lvlJc w:val="left"/>
      <w:pPr>
        <w:ind w:left="3578" w:hanging="360"/>
      </w:pPr>
    </w:lvl>
    <w:lvl w:ilvl="4" w:tplc="20000019" w:tentative="1">
      <w:start w:val="1"/>
      <w:numFmt w:val="lowerLetter"/>
      <w:lvlText w:val="%5."/>
      <w:lvlJc w:val="left"/>
      <w:pPr>
        <w:ind w:left="4298" w:hanging="360"/>
      </w:pPr>
    </w:lvl>
    <w:lvl w:ilvl="5" w:tplc="2000001B" w:tentative="1">
      <w:start w:val="1"/>
      <w:numFmt w:val="lowerRoman"/>
      <w:lvlText w:val="%6."/>
      <w:lvlJc w:val="right"/>
      <w:pPr>
        <w:ind w:left="5018" w:hanging="180"/>
      </w:pPr>
    </w:lvl>
    <w:lvl w:ilvl="6" w:tplc="2000000F" w:tentative="1">
      <w:start w:val="1"/>
      <w:numFmt w:val="decimal"/>
      <w:lvlText w:val="%7."/>
      <w:lvlJc w:val="left"/>
      <w:pPr>
        <w:ind w:left="5738" w:hanging="360"/>
      </w:pPr>
    </w:lvl>
    <w:lvl w:ilvl="7" w:tplc="20000019" w:tentative="1">
      <w:start w:val="1"/>
      <w:numFmt w:val="lowerLetter"/>
      <w:lvlText w:val="%8."/>
      <w:lvlJc w:val="left"/>
      <w:pPr>
        <w:ind w:left="6458" w:hanging="360"/>
      </w:pPr>
    </w:lvl>
    <w:lvl w:ilvl="8" w:tplc="2000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8" w15:restartNumberingAfterBreak="0">
    <w:nsid w:val="179B3BBD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17C3451E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0" w15:restartNumberingAfterBreak="0">
    <w:nsid w:val="17D57203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1" w15:restartNumberingAfterBreak="0">
    <w:nsid w:val="17E42ADA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2" w15:restartNumberingAfterBreak="0">
    <w:nsid w:val="18094E6E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18B76C6C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18EB1D6A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5" w15:restartNumberingAfterBreak="0">
    <w:nsid w:val="194E7386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197A05D3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19952CE4"/>
    <w:multiLevelType w:val="hybridMultilevel"/>
    <w:tmpl w:val="A4F6EDD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19D7081B"/>
    <w:multiLevelType w:val="hybridMultilevel"/>
    <w:tmpl w:val="A4F6EDD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1AD35823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0" w15:restartNumberingAfterBreak="0">
    <w:nsid w:val="1B414A5D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1" w15:restartNumberingAfterBreak="0">
    <w:nsid w:val="1B54274F"/>
    <w:multiLevelType w:val="hybridMultilevel"/>
    <w:tmpl w:val="8054BFAA"/>
    <w:lvl w:ilvl="0" w:tplc="48BA6156">
      <w:start w:val="1"/>
      <w:numFmt w:val="russianLower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1B5A7C95"/>
    <w:multiLevelType w:val="hybridMultilevel"/>
    <w:tmpl w:val="FB3A81BE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3" w15:restartNumberingAfterBreak="0">
    <w:nsid w:val="1B8A38D9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4" w15:restartNumberingAfterBreak="0">
    <w:nsid w:val="1BBF1653"/>
    <w:multiLevelType w:val="hybridMultilevel"/>
    <w:tmpl w:val="274AA4D2"/>
    <w:lvl w:ilvl="0" w:tplc="B9CC6850">
      <w:start w:val="15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163E69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6" w15:restartNumberingAfterBreak="0">
    <w:nsid w:val="1CF76281"/>
    <w:multiLevelType w:val="hybridMultilevel"/>
    <w:tmpl w:val="8E2E1B84"/>
    <w:lvl w:ilvl="0" w:tplc="70445E0A">
      <w:start w:val="1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D6741D5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8" w15:restartNumberingAfterBreak="0">
    <w:nsid w:val="207023B7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20993307"/>
    <w:multiLevelType w:val="hybridMultilevel"/>
    <w:tmpl w:val="FB3A81BE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0" w15:restartNumberingAfterBreak="0">
    <w:nsid w:val="20C14D38"/>
    <w:multiLevelType w:val="hybridMultilevel"/>
    <w:tmpl w:val="3410DC34"/>
    <w:lvl w:ilvl="0" w:tplc="CD48EC6A">
      <w:start w:val="15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0C97B6C"/>
    <w:multiLevelType w:val="hybridMultilevel"/>
    <w:tmpl w:val="6A7ED470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21AC03BE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3" w15:restartNumberingAfterBreak="0">
    <w:nsid w:val="22D02BF9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4" w15:restartNumberingAfterBreak="0">
    <w:nsid w:val="22F00A10"/>
    <w:multiLevelType w:val="hybridMultilevel"/>
    <w:tmpl w:val="851E3C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5" w15:restartNumberingAfterBreak="0">
    <w:nsid w:val="23A40276"/>
    <w:multiLevelType w:val="hybridMultilevel"/>
    <w:tmpl w:val="5596D7F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6" w15:restartNumberingAfterBreak="0">
    <w:nsid w:val="23D9626F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7" w15:restartNumberingAfterBreak="0">
    <w:nsid w:val="245D3BB0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8" w15:restartNumberingAfterBreak="0">
    <w:nsid w:val="249D5728"/>
    <w:multiLevelType w:val="hybridMultilevel"/>
    <w:tmpl w:val="BE122C20"/>
    <w:lvl w:ilvl="0" w:tplc="01F68F42">
      <w:start w:val="9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515590D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 w15:restartNumberingAfterBreak="0">
    <w:nsid w:val="25421F5B"/>
    <w:multiLevelType w:val="hybridMultilevel"/>
    <w:tmpl w:val="32789E4A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258B738C"/>
    <w:multiLevelType w:val="hybridMultilevel"/>
    <w:tmpl w:val="47145BF6"/>
    <w:lvl w:ilvl="0" w:tplc="7200FBB8">
      <w:start w:val="15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5D87EB6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3" w15:restartNumberingAfterBreak="0">
    <w:nsid w:val="260F448B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263154D3"/>
    <w:multiLevelType w:val="hybridMultilevel"/>
    <w:tmpl w:val="BE52E35C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26402D41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26542D20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7" w15:restartNumberingAfterBreak="0">
    <w:nsid w:val="26956553"/>
    <w:multiLevelType w:val="hybridMultilevel"/>
    <w:tmpl w:val="B7EED848"/>
    <w:lvl w:ilvl="0" w:tplc="2B38794C">
      <w:start w:val="1"/>
      <w:numFmt w:val="russianLower"/>
      <w:lvlText w:val="%1)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8" w15:restartNumberingAfterBreak="0">
    <w:nsid w:val="26BB026C"/>
    <w:multiLevelType w:val="hybridMultilevel"/>
    <w:tmpl w:val="7C4CF55E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 w15:restartNumberingAfterBreak="0">
    <w:nsid w:val="26CD37CF"/>
    <w:multiLevelType w:val="hybridMultilevel"/>
    <w:tmpl w:val="6C4AF082"/>
    <w:lvl w:ilvl="0" w:tplc="504040E0">
      <w:start w:val="15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6DE48E7"/>
    <w:multiLevelType w:val="hybridMultilevel"/>
    <w:tmpl w:val="0422EC0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1" w15:restartNumberingAfterBreak="0">
    <w:nsid w:val="27550F13"/>
    <w:multiLevelType w:val="hybridMultilevel"/>
    <w:tmpl w:val="EDF8D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2802085C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28B01D5C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4" w15:restartNumberingAfterBreak="0">
    <w:nsid w:val="28E76FC8"/>
    <w:multiLevelType w:val="hybridMultilevel"/>
    <w:tmpl w:val="18FAAE92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5" w15:restartNumberingAfterBreak="0">
    <w:nsid w:val="292934F3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6" w15:restartNumberingAfterBreak="0">
    <w:nsid w:val="293F1E16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2977015B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29C077F2"/>
    <w:multiLevelType w:val="hybridMultilevel"/>
    <w:tmpl w:val="9AD2E8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29EE44B8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0" w15:restartNumberingAfterBreak="0">
    <w:nsid w:val="2A890A6C"/>
    <w:multiLevelType w:val="hybridMultilevel"/>
    <w:tmpl w:val="FB3A81BE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1" w15:restartNumberingAfterBreak="0">
    <w:nsid w:val="2B9C3409"/>
    <w:multiLevelType w:val="hybridMultilevel"/>
    <w:tmpl w:val="16447824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2" w15:restartNumberingAfterBreak="0">
    <w:nsid w:val="2C1B4721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2CC005B7"/>
    <w:multiLevelType w:val="hybridMultilevel"/>
    <w:tmpl w:val="C0AC3464"/>
    <w:lvl w:ilvl="0" w:tplc="2B38794C">
      <w:start w:val="1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4" w15:restartNumberingAfterBreak="0">
    <w:nsid w:val="2D097E20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2D1C354C"/>
    <w:multiLevelType w:val="hybridMultilevel"/>
    <w:tmpl w:val="FB3A81BE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6" w15:restartNumberingAfterBreak="0">
    <w:nsid w:val="2D3F758A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7" w15:restartNumberingAfterBreak="0">
    <w:nsid w:val="2D5E1FDC"/>
    <w:multiLevelType w:val="hybridMultilevel"/>
    <w:tmpl w:val="EEEA4C0E"/>
    <w:lvl w:ilvl="0" w:tplc="FEA2521C">
      <w:start w:val="9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E066937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9" w15:restartNumberingAfterBreak="0">
    <w:nsid w:val="2E495A9E"/>
    <w:multiLevelType w:val="hybridMultilevel"/>
    <w:tmpl w:val="679651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2E581444"/>
    <w:multiLevelType w:val="hybridMultilevel"/>
    <w:tmpl w:val="DCE4C912"/>
    <w:lvl w:ilvl="0" w:tplc="F71EE1CC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2EA120DD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2" w15:restartNumberingAfterBreak="0">
    <w:nsid w:val="2F70081E"/>
    <w:multiLevelType w:val="hybridMultilevel"/>
    <w:tmpl w:val="2C3EACBA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3" w15:restartNumberingAfterBreak="0">
    <w:nsid w:val="2F743783"/>
    <w:multiLevelType w:val="hybridMultilevel"/>
    <w:tmpl w:val="B6B274CA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4" w15:restartNumberingAfterBreak="0">
    <w:nsid w:val="308239D2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5" w15:restartNumberingAfterBreak="0">
    <w:nsid w:val="31082B4D"/>
    <w:multiLevelType w:val="hybridMultilevel"/>
    <w:tmpl w:val="A7C49386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6" w15:restartNumberingAfterBreak="0">
    <w:nsid w:val="31605CE4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7" w15:restartNumberingAfterBreak="0">
    <w:nsid w:val="317C0CD8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 w15:restartNumberingAfterBreak="0">
    <w:nsid w:val="321757DE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9" w15:restartNumberingAfterBreak="0">
    <w:nsid w:val="32192310"/>
    <w:multiLevelType w:val="hybridMultilevel"/>
    <w:tmpl w:val="B19659AE"/>
    <w:lvl w:ilvl="0" w:tplc="0916E448">
      <w:start w:val="9"/>
      <w:numFmt w:val="russianLower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25D5EAD"/>
    <w:multiLevelType w:val="hybridMultilevel"/>
    <w:tmpl w:val="54F2425E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1" w15:restartNumberingAfterBreak="0">
    <w:nsid w:val="32680C0C"/>
    <w:multiLevelType w:val="hybridMultilevel"/>
    <w:tmpl w:val="D3620F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2" w15:restartNumberingAfterBreak="0">
    <w:nsid w:val="32EE1DB8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3" w15:restartNumberingAfterBreak="0">
    <w:nsid w:val="33713820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4" w15:restartNumberingAfterBreak="0">
    <w:nsid w:val="33AF1067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5" w15:restartNumberingAfterBreak="0">
    <w:nsid w:val="33E47E52"/>
    <w:multiLevelType w:val="hybridMultilevel"/>
    <w:tmpl w:val="C116E40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6" w15:restartNumberingAfterBreak="0">
    <w:nsid w:val="34CE0AF5"/>
    <w:multiLevelType w:val="hybridMultilevel"/>
    <w:tmpl w:val="2870D404"/>
    <w:lvl w:ilvl="0" w:tplc="00000011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7" w15:restartNumberingAfterBreak="0">
    <w:nsid w:val="35F0716A"/>
    <w:multiLevelType w:val="hybridMultilevel"/>
    <w:tmpl w:val="FB3A81BE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8" w15:restartNumberingAfterBreak="0">
    <w:nsid w:val="360C39D8"/>
    <w:multiLevelType w:val="hybridMultilevel"/>
    <w:tmpl w:val="BE461104"/>
    <w:lvl w:ilvl="0" w:tplc="CDFCEE30">
      <w:start w:val="2"/>
      <w:numFmt w:val="russianLower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63B2315"/>
    <w:multiLevelType w:val="hybridMultilevel"/>
    <w:tmpl w:val="6A7ED470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0" w15:restartNumberingAfterBreak="0">
    <w:nsid w:val="369A6051"/>
    <w:multiLevelType w:val="hybridMultilevel"/>
    <w:tmpl w:val="9CC6FC12"/>
    <w:lvl w:ilvl="0" w:tplc="A4F4C626">
      <w:start w:val="1"/>
      <w:numFmt w:val="russianLower"/>
      <w:lvlText w:val="%1)"/>
      <w:lvlJc w:val="left"/>
      <w:pPr>
        <w:ind w:left="1920" w:hanging="360"/>
      </w:pPr>
      <w:rPr>
        <w:rFonts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1" w15:restartNumberingAfterBreak="0">
    <w:nsid w:val="36CF72BF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2" w15:restartNumberingAfterBreak="0">
    <w:nsid w:val="372F3611"/>
    <w:multiLevelType w:val="hybridMultilevel"/>
    <w:tmpl w:val="B518ED3A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 w15:restartNumberingAfterBreak="0">
    <w:nsid w:val="38111353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4" w15:restartNumberingAfterBreak="0">
    <w:nsid w:val="38804533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5" w15:restartNumberingAfterBreak="0">
    <w:nsid w:val="38EB58D7"/>
    <w:multiLevelType w:val="hybridMultilevel"/>
    <w:tmpl w:val="F4643F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6" w15:restartNumberingAfterBreak="0">
    <w:nsid w:val="393E4D3E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7" w15:restartNumberingAfterBreak="0">
    <w:nsid w:val="39482CF0"/>
    <w:multiLevelType w:val="hybridMultilevel"/>
    <w:tmpl w:val="6D223FBE"/>
    <w:lvl w:ilvl="0" w:tplc="4950E854">
      <w:start w:val="9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9CF0B21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3A0811DB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0" w15:restartNumberingAfterBreak="0">
    <w:nsid w:val="3A300023"/>
    <w:multiLevelType w:val="hybridMultilevel"/>
    <w:tmpl w:val="FCBC6A7A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1" w15:restartNumberingAfterBreak="0">
    <w:nsid w:val="3A452E50"/>
    <w:multiLevelType w:val="hybridMultilevel"/>
    <w:tmpl w:val="11EC0C5C"/>
    <w:lvl w:ilvl="0" w:tplc="2B38794C">
      <w:start w:val="1"/>
      <w:numFmt w:val="russianLower"/>
      <w:lvlText w:val="%1)"/>
      <w:lvlJc w:val="left"/>
      <w:pPr>
        <w:ind w:left="1418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38" w:hanging="360"/>
      </w:pPr>
    </w:lvl>
    <w:lvl w:ilvl="2" w:tplc="2000001B" w:tentative="1">
      <w:start w:val="1"/>
      <w:numFmt w:val="lowerRoman"/>
      <w:lvlText w:val="%3."/>
      <w:lvlJc w:val="right"/>
      <w:pPr>
        <w:ind w:left="2858" w:hanging="180"/>
      </w:pPr>
    </w:lvl>
    <w:lvl w:ilvl="3" w:tplc="2000000F" w:tentative="1">
      <w:start w:val="1"/>
      <w:numFmt w:val="decimal"/>
      <w:lvlText w:val="%4."/>
      <w:lvlJc w:val="left"/>
      <w:pPr>
        <w:ind w:left="3578" w:hanging="360"/>
      </w:pPr>
    </w:lvl>
    <w:lvl w:ilvl="4" w:tplc="20000019" w:tentative="1">
      <w:start w:val="1"/>
      <w:numFmt w:val="lowerLetter"/>
      <w:lvlText w:val="%5."/>
      <w:lvlJc w:val="left"/>
      <w:pPr>
        <w:ind w:left="4298" w:hanging="360"/>
      </w:pPr>
    </w:lvl>
    <w:lvl w:ilvl="5" w:tplc="2000001B" w:tentative="1">
      <w:start w:val="1"/>
      <w:numFmt w:val="lowerRoman"/>
      <w:lvlText w:val="%6."/>
      <w:lvlJc w:val="right"/>
      <w:pPr>
        <w:ind w:left="5018" w:hanging="180"/>
      </w:pPr>
    </w:lvl>
    <w:lvl w:ilvl="6" w:tplc="2000000F" w:tentative="1">
      <w:start w:val="1"/>
      <w:numFmt w:val="decimal"/>
      <w:lvlText w:val="%7."/>
      <w:lvlJc w:val="left"/>
      <w:pPr>
        <w:ind w:left="5738" w:hanging="360"/>
      </w:pPr>
    </w:lvl>
    <w:lvl w:ilvl="7" w:tplc="20000019" w:tentative="1">
      <w:start w:val="1"/>
      <w:numFmt w:val="lowerLetter"/>
      <w:lvlText w:val="%8."/>
      <w:lvlJc w:val="left"/>
      <w:pPr>
        <w:ind w:left="6458" w:hanging="360"/>
      </w:pPr>
    </w:lvl>
    <w:lvl w:ilvl="8" w:tplc="2000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52" w15:restartNumberingAfterBreak="0">
    <w:nsid w:val="3A97688F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3" w15:restartNumberingAfterBreak="0">
    <w:nsid w:val="3B463965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4" w15:restartNumberingAfterBreak="0">
    <w:nsid w:val="3B6978CC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5" w15:restartNumberingAfterBreak="0">
    <w:nsid w:val="3D2F6254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6" w15:restartNumberingAfterBreak="0">
    <w:nsid w:val="3D4F375F"/>
    <w:multiLevelType w:val="hybridMultilevel"/>
    <w:tmpl w:val="14E2989C"/>
    <w:lvl w:ilvl="0" w:tplc="0BBA2D98">
      <w:start w:val="9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3E2435CB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8" w15:restartNumberingAfterBreak="0">
    <w:nsid w:val="40275ACC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9" w15:restartNumberingAfterBreak="0">
    <w:nsid w:val="40442F3E"/>
    <w:multiLevelType w:val="hybridMultilevel"/>
    <w:tmpl w:val="42FC4860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0" w15:restartNumberingAfterBreak="0">
    <w:nsid w:val="41761752"/>
    <w:multiLevelType w:val="hybridMultilevel"/>
    <w:tmpl w:val="CEC4C454"/>
    <w:lvl w:ilvl="0" w:tplc="79AC1BA0">
      <w:start w:val="1"/>
      <w:numFmt w:val="bullet"/>
      <w:pStyle w:val="a0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1" w15:restartNumberingAfterBreak="0">
    <w:nsid w:val="421E368A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42962AD2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4302583C"/>
    <w:multiLevelType w:val="hybridMultilevel"/>
    <w:tmpl w:val="77DCB4D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 w15:restartNumberingAfterBreak="0">
    <w:nsid w:val="43221EF8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43BD627F"/>
    <w:multiLevelType w:val="hybridMultilevel"/>
    <w:tmpl w:val="EBE8CA1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 w15:restartNumberingAfterBreak="0">
    <w:nsid w:val="45BE3EDC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7" w15:restartNumberingAfterBreak="0">
    <w:nsid w:val="46240C55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8" w15:restartNumberingAfterBreak="0">
    <w:nsid w:val="46277F37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46A01CA3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 w15:restartNumberingAfterBreak="0">
    <w:nsid w:val="46A85D26"/>
    <w:multiLevelType w:val="hybridMultilevel"/>
    <w:tmpl w:val="7C4CF55E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77D36F0"/>
    <w:multiLevelType w:val="hybridMultilevel"/>
    <w:tmpl w:val="B9D0E4CC"/>
    <w:lvl w:ilvl="0" w:tplc="2A185EA6">
      <w:start w:val="9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7EE36CF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3" w15:restartNumberingAfterBreak="0">
    <w:nsid w:val="47F12F2C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333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74" w15:restartNumberingAfterBreak="0">
    <w:nsid w:val="4829100B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5" w15:restartNumberingAfterBreak="0">
    <w:nsid w:val="48B179D3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6" w15:restartNumberingAfterBreak="0">
    <w:nsid w:val="48BA4664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7" w15:restartNumberingAfterBreak="0">
    <w:nsid w:val="491C6CA1"/>
    <w:multiLevelType w:val="hybridMultilevel"/>
    <w:tmpl w:val="6A7ED470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8" w15:restartNumberingAfterBreak="0">
    <w:nsid w:val="49410794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9" w15:restartNumberingAfterBreak="0">
    <w:nsid w:val="4A090FC2"/>
    <w:multiLevelType w:val="hybridMultilevel"/>
    <w:tmpl w:val="5218F47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0" w15:restartNumberingAfterBreak="0">
    <w:nsid w:val="4A4F6FF8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1" w15:restartNumberingAfterBreak="0">
    <w:nsid w:val="4B717900"/>
    <w:multiLevelType w:val="hybridMultilevel"/>
    <w:tmpl w:val="8D9E8F28"/>
    <w:lvl w:ilvl="0" w:tplc="4F9C8C58">
      <w:start w:val="3"/>
      <w:numFmt w:val="russianLower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BCF0C7C"/>
    <w:multiLevelType w:val="hybridMultilevel"/>
    <w:tmpl w:val="26AACB74"/>
    <w:lvl w:ilvl="0" w:tplc="A4F4C626">
      <w:start w:val="1"/>
      <w:numFmt w:val="russianLower"/>
      <w:lvlText w:val="%1)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3" w15:restartNumberingAfterBreak="0">
    <w:nsid w:val="4C74379F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4" w15:restartNumberingAfterBreak="0">
    <w:nsid w:val="4CD13297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5" w15:restartNumberingAfterBreak="0">
    <w:nsid w:val="4CFA5DE4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6" w15:restartNumberingAfterBreak="0">
    <w:nsid w:val="4E030B41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7" w15:restartNumberingAfterBreak="0">
    <w:nsid w:val="4EBC479A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8" w15:restartNumberingAfterBreak="0">
    <w:nsid w:val="4EFF5CAD"/>
    <w:multiLevelType w:val="hybridMultilevel"/>
    <w:tmpl w:val="F90257F2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9" w15:restartNumberingAfterBreak="0">
    <w:nsid w:val="512959CD"/>
    <w:multiLevelType w:val="hybridMultilevel"/>
    <w:tmpl w:val="A162DBA2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0" w15:restartNumberingAfterBreak="0">
    <w:nsid w:val="51AA4022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1" w15:restartNumberingAfterBreak="0">
    <w:nsid w:val="527C2B4C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2" w15:restartNumberingAfterBreak="0">
    <w:nsid w:val="52A96BB7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3" w15:restartNumberingAfterBreak="0">
    <w:nsid w:val="52AC4F66"/>
    <w:multiLevelType w:val="hybridMultilevel"/>
    <w:tmpl w:val="8726397A"/>
    <w:lvl w:ilvl="0" w:tplc="2B38794C">
      <w:start w:val="1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4" w15:restartNumberingAfterBreak="0">
    <w:nsid w:val="53787425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5" w15:restartNumberingAfterBreak="0">
    <w:nsid w:val="53E947C6"/>
    <w:multiLevelType w:val="hybridMultilevel"/>
    <w:tmpl w:val="96DE29E8"/>
    <w:lvl w:ilvl="0" w:tplc="10F862D0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6" w15:restartNumberingAfterBreak="0">
    <w:nsid w:val="545A5B0C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7" w15:restartNumberingAfterBreak="0">
    <w:nsid w:val="555B5552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8" w15:restartNumberingAfterBreak="0">
    <w:nsid w:val="55706884"/>
    <w:multiLevelType w:val="hybridMultilevel"/>
    <w:tmpl w:val="5BDED16A"/>
    <w:lvl w:ilvl="0" w:tplc="6C1CFABA">
      <w:start w:val="1"/>
      <w:numFmt w:val="bullet"/>
      <w:pStyle w:val="a2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9" w15:restartNumberingAfterBreak="0">
    <w:nsid w:val="55CB1CC7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0" w15:restartNumberingAfterBreak="0">
    <w:nsid w:val="562E5CB3"/>
    <w:multiLevelType w:val="hybridMultilevel"/>
    <w:tmpl w:val="6A7ED470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1" w15:restartNumberingAfterBreak="0">
    <w:nsid w:val="563C0F30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2" w15:restartNumberingAfterBreak="0">
    <w:nsid w:val="56511EB7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3" w15:restartNumberingAfterBreak="0">
    <w:nsid w:val="56814E54"/>
    <w:multiLevelType w:val="hybridMultilevel"/>
    <w:tmpl w:val="7C4CF55E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4" w15:restartNumberingAfterBreak="0">
    <w:nsid w:val="5726046A"/>
    <w:multiLevelType w:val="multilevel"/>
    <w:tmpl w:val="284E8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15"/>
        </w:tabs>
        <w:ind w:left="1515" w:hanging="432"/>
      </w:pPr>
      <w:rPr>
        <w:rFonts w:ascii="Times New Roman" w:eastAsia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yle111"/>
      <w:lvlText w:val="%1.%2.%3"/>
      <w:lvlJc w:val="left"/>
      <w:pPr>
        <w:tabs>
          <w:tab w:val="num" w:pos="1746"/>
        </w:tabs>
        <w:ind w:left="1530" w:hanging="504"/>
      </w:pPr>
      <w:rPr>
        <w:rFonts w:ascii="Times New Roman" w:eastAsia="Times New Roman" w:hAnsi="Times New Roman" w:cs="Times New Roman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520"/>
        </w:tabs>
        <w:ind w:left="1448" w:hanging="648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5" w15:restartNumberingAfterBreak="0">
    <w:nsid w:val="572C018E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6" w15:restartNumberingAfterBreak="0">
    <w:nsid w:val="577867AA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7" w15:restartNumberingAfterBreak="0">
    <w:nsid w:val="581B4854"/>
    <w:multiLevelType w:val="hybridMultilevel"/>
    <w:tmpl w:val="F732EF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8" w15:restartNumberingAfterBreak="0">
    <w:nsid w:val="586C023A"/>
    <w:multiLevelType w:val="hybridMultilevel"/>
    <w:tmpl w:val="23F621B0"/>
    <w:lvl w:ilvl="0" w:tplc="2B38794C">
      <w:start w:val="1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9" w15:restartNumberingAfterBreak="0">
    <w:nsid w:val="58AC16BE"/>
    <w:multiLevelType w:val="hybridMultilevel"/>
    <w:tmpl w:val="3254509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0" w15:restartNumberingAfterBreak="0">
    <w:nsid w:val="58CE22AA"/>
    <w:multiLevelType w:val="hybridMultilevel"/>
    <w:tmpl w:val="7C4CF55E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1" w15:restartNumberingAfterBreak="0">
    <w:nsid w:val="58F156A6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2" w15:restartNumberingAfterBreak="0">
    <w:nsid w:val="593754C0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3" w15:restartNumberingAfterBreak="0">
    <w:nsid w:val="595C5E58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4" w15:restartNumberingAfterBreak="0">
    <w:nsid w:val="59EC733D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5" w15:restartNumberingAfterBreak="0">
    <w:nsid w:val="59F137EA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6" w15:restartNumberingAfterBreak="0">
    <w:nsid w:val="5A787F66"/>
    <w:multiLevelType w:val="hybridMultilevel"/>
    <w:tmpl w:val="7C4CF55E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7" w15:restartNumberingAfterBreak="0">
    <w:nsid w:val="5B4E79CF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8" w15:restartNumberingAfterBreak="0">
    <w:nsid w:val="5B5B78B5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9" w15:restartNumberingAfterBreak="0">
    <w:nsid w:val="5B9E043C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0" w15:restartNumberingAfterBreak="0">
    <w:nsid w:val="5D211440"/>
    <w:multiLevelType w:val="hybridMultilevel"/>
    <w:tmpl w:val="275088C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1" w15:restartNumberingAfterBreak="0">
    <w:nsid w:val="5D704EAB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2" w15:restartNumberingAfterBreak="0">
    <w:nsid w:val="5D861A29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3" w15:restartNumberingAfterBreak="0">
    <w:nsid w:val="5DCD436C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4" w15:restartNumberingAfterBreak="0">
    <w:nsid w:val="5F0801C8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5" w15:restartNumberingAfterBreak="0">
    <w:nsid w:val="60C128F6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6" w15:restartNumberingAfterBreak="0">
    <w:nsid w:val="61F82B7B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7" w15:restartNumberingAfterBreak="0">
    <w:nsid w:val="624E2123"/>
    <w:multiLevelType w:val="hybridMultilevel"/>
    <w:tmpl w:val="D5D4A95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8" w15:restartNumberingAfterBreak="0">
    <w:nsid w:val="62692A5F"/>
    <w:multiLevelType w:val="hybridMultilevel"/>
    <w:tmpl w:val="683434B8"/>
    <w:lvl w:ilvl="0" w:tplc="C12E9A40">
      <w:start w:val="1"/>
      <w:numFmt w:val="bullet"/>
      <w:pStyle w:val="ListBulletSt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9" w15:restartNumberingAfterBreak="0">
    <w:nsid w:val="62924C90"/>
    <w:multiLevelType w:val="hybridMultilevel"/>
    <w:tmpl w:val="D1C63AC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0" w15:restartNumberingAfterBreak="0">
    <w:nsid w:val="63EC2434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1" w15:restartNumberingAfterBreak="0">
    <w:nsid w:val="64056A45"/>
    <w:multiLevelType w:val="multilevel"/>
    <w:tmpl w:val="0840C418"/>
    <w:styleLink w:val="4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1.1.1.%4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2" w15:restartNumberingAfterBreak="0">
    <w:nsid w:val="642E00C2"/>
    <w:multiLevelType w:val="hybridMultilevel"/>
    <w:tmpl w:val="EBE8CA1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3" w15:restartNumberingAfterBreak="0">
    <w:nsid w:val="64A02249"/>
    <w:multiLevelType w:val="hybridMultilevel"/>
    <w:tmpl w:val="27CE814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4" w15:restartNumberingAfterBreak="0">
    <w:nsid w:val="65861F6B"/>
    <w:multiLevelType w:val="hybridMultilevel"/>
    <w:tmpl w:val="6D340218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5" w15:restartNumberingAfterBreak="0">
    <w:nsid w:val="65AF49B2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6" w15:restartNumberingAfterBreak="0">
    <w:nsid w:val="65E84E02"/>
    <w:multiLevelType w:val="hybridMultilevel"/>
    <w:tmpl w:val="EBE8CA1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7" w15:restartNumberingAfterBreak="0">
    <w:nsid w:val="66017FD6"/>
    <w:multiLevelType w:val="multilevel"/>
    <w:tmpl w:val="4F9C8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20"/>
      <w:lvlText w:val="%1.%2.%3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pStyle w:val="43"/>
      <w:lvlText w:val="%1.%2.%3.%4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0"/>
      <w:lvlText w:val="%1.%2.%3.%4.%5"/>
      <w:lvlJc w:val="left"/>
      <w:pPr>
        <w:ind w:left="2232" w:hanging="79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uk-U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8" w15:restartNumberingAfterBreak="0">
    <w:nsid w:val="66157649"/>
    <w:multiLevelType w:val="hybridMultilevel"/>
    <w:tmpl w:val="3D5A0A5E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66D246BD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0" w15:restartNumberingAfterBreak="0">
    <w:nsid w:val="66F80803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1" w15:restartNumberingAfterBreak="0">
    <w:nsid w:val="677002BD"/>
    <w:multiLevelType w:val="hybridMultilevel"/>
    <w:tmpl w:val="048CD930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7B25D3B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3" w15:restartNumberingAfterBreak="0">
    <w:nsid w:val="67ED3E45"/>
    <w:multiLevelType w:val="hybridMultilevel"/>
    <w:tmpl w:val="336C44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4" w15:restartNumberingAfterBreak="0">
    <w:nsid w:val="68DA5243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5" w15:restartNumberingAfterBreak="0">
    <w:nsid w:val="69CF7002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6" w15:restartNumberingAfterBreak="0">
    <w:nsid w:val="6A202807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7" w15:restartNumberingAfterBreak="0">
    <w:nsid w:val="6A267AF8"/>
    <w:multiLevelType w:val="hybridMultilevel"/>
    <w:tmpl w:val="ED624DF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8" w15:restartNumberingAfterBreak="0">
    <w:nsid w:val="6A825501"/>
    <w:multiLevelType w:val="multilevel"/>
    <w:tmpl w:val="52A62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9" w15:restartNumberingAfterBreak="0">
    <w:nsid w:val="6AA5187B"/>
    <w:multiLevelType w:val="hybridMultilevel"/>
    <w:tmpl w:val="11EC0C5C"/>
    <w:lvl w:ilvl="0" w:tplc="2B38794C">
      <w:start w:val="1"/>
      <w:numFmt w:val="russianLower"/>
      <w:lvlText w:val="%1)"/>
      <w:lvlJc w:val="left"/>
      <w:pPr>
        <w:ind w:left="1418" w:hanging="360"/>
      </w:pPr>
      <w:rPr>
        <w:rFonts w:hint="default"/>
        <w:color w:val="auto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38" w:hanging="360"/>
      </w:pPr>
    </w:lvl>
    <w:lvl w:ilvl="2" w:tplc="2000001B" w:tentative="1">
      <w:start w:val="1"/>
      <w:numFmt w:val="lowerRoman"/>
      <w:lvlText w:val="%3."/>
      <w:lvlJc w:val="right"/>
      <w:pPr>
        <w:ind w:left="2858" w:hanging="180"/>
      </w:pPr>
    </w:lvl>
    <w:lvl w:ilvl="3" w:tplc="2000000F" w:tentative="1">
      <w:start w:val="1"/>
      <w:numFmt w:val="decimal"/>
      <w:lvlText w:val="%4."/>
      <w:lvlJc w:val="left"/>
      <w:pPr>
        <w:ind w:left="3578" w:hanging="360"/>
      </w:pPr>
    </w:lvl>
    <w:lvl w:ilvl="4" w:tplc="20000019" w:tentative="1">
      <w:start w:val="1"/>
      <w:numFmt w:val="lowerLetter"/>
      <w:lvlText w:val="%5."/>
      <w:lvlJc w:val="left"/>
      <w:pPr>
        <w:ind w:left="4298" w:hanging="360"/>
      </w:pPr>
    </w:lvl>
    <w:lvl w:ilvl="5" w:tplc="2000001B" w:tentative="1">
      <w:start w:val="1"/>
      <w:numFmt w:val="lowerRoman"/>
      <w:lvlText w:val="%6."/>
      <w:lvlJc w:val="right"/>
      <w:pPr>
        <w:ind w:left="5018" w:hanging="180"/>
      </w:pPr>
    </w:lvl>
    <w:lvl w:ilvl="6" w:tplc="2000000F" w:tentative="1">
      <w:start w:val="1"/>
      <w:numFmt w:val="decimal"/>
      <w:lvlText w:val="%7."/>
      <w:lvlJc w:val="left"/>
      <w:pPr>
        <w:ind w:left="5738" w:hanging="360"/>
      </w:pPr>
    </w:lvl>
    <w:lvl w:ilvl="7" w:tplc="20000019" w:tentative="1">
      <w:start w:val="1"/>
      <w:numFmt w:val="lowerLetter"/>
      <w:lvlText w:val="%8."/>
      <w:lvlJc w:val="left"/>
      <w:pPr>
        <w:ind w:left="6458" w:hanging="360"/>
      </w:pPr>
    </w:lvl>
    <w:lvl w:ilvl="8" w:tplc="2000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50" w15:restartNumberingAfterBreak="0">
    <w:nsid w:val="6B573908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1" w15:restartNumberingAfterBreak="0">
    <w:nsid w:val="6BB370BE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2" w15:restartNumberingAfterBreak="0">
    <w:nsid w:val="6C2641BD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3" w15:restartNumberingAfterBreak="0">
    <w:nsid w:val="6CCD3496"/>
    <w:multiLevelType w:val="hybridMultilevel"/>
    <w:tmpl w:val="8B92C58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4" w15:restartNumberingAfterBreak="0">
    <w:nsid w:val="6D552C05"/>
    <w:multiLevelType w:val="hybridMultilevel"/>
    <w:tmpl w:val="0666B5CC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5" w15:restartNumberingAfterBreak="0">
    <w:nsid w:val="6E5220CC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6" w15:restartNumberingAfterBreak="0">
    <w:nsid w:val="6E853A3F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7" w15:restartNumberingAfterBreak="0">
    <w:nsid w:val="6F4D3CE7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8" w15:restartNumberingAfterBreak="0">
    <w:nsid w:val="6FFA0689"/>
    <w:multiLevelType w:val="hybridMultilevel"/>
    <w:tmpl w:val="B8041942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9" w15:restartNumberingAfterBreak="0">
    <w:nsid w:val="708E4622"/>
    <w:multiLevelType w:val="hybridMultilevel"/>
    <w:tmpl w:val="AD343402"/>
    <w:lvl w:ilvl="0" w:tplc="A4F4C626">
      <w:start w:val="1"/>
      <w:numFmt w:val="russianLower"/>
      <w:lvlText w:val="%1)"/>
      <w:lvlJc w:val="left"/>
      <w:pPr>
        <w:ind w:left="1920" w:hanging="360"/>
      </w:pPr>
      <w:rPr>
        <w:rFonts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0" w15:restartNumberingAfterBreak="0">
    <w:nsid w:val="72004C58"/>
    <w:multiLevelType w:val="hybridMultilevel"/>
    <w:tmpl w:val="F55098E6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1" w15:restartNumberingAfterBreak="0">
    <w:nsid w:val="72D659AE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62" w15:restartNumberingAfterBreak="0">
    <w:nsid w:val="73572F8A"/>
    <w:multiLevelType w:val="hybridMultilevel"/>
    <w:tmpl w:val="E86AA8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3" w15:restartNumberingAfterBreak="0">
    <w:nsid w:val="73D73E9B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4" w15:restartNumberingAfterBreak="0">
    <w:nsid w:val="73FC5C32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65" w15:restartNumberingAfterBreak="0">
    <w:nsid w:val="74250387"/>
    <w:multiLevelType w:val="hybridMultilevel"/>
    <w:tmpl w:val="E8C0B9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6" w15:restartNumberingAfterBreak="0">
    <w:nsid w:val="75AD35BC"/>
    <w:multiLevelType w:val="hybridMultilevel"/>
    <w:tmpl w:val="6CC8A746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67" w15:restartNumberingAfterBreak="0">
    <w:nsid w:val="75DB30CB"/>
    <w:multiLevelType w:val="hybridMultilevel"/>
    <w:tmpl w:val="E12AB90E"/>
    <w:lvl w:ilvl="0" w:tplc="A61C153C">
      <w:start w:val="9"/>
      <w:numFmt w:val="russianLower"/>
      <w:lvlText w:val="%1)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1558B6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69" w15:restartNumberingAfterBreak="0">
    <w:nsid w:val="767B25DA"/>
    <w:multiLevelType w:val="hybridMultilevel"/>
    <w:tmpl w:val="AFF83560"/>
    <w:lvl w:ilvl="0" w:tplc="12B0533C">
      <w:start w:val="1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0" w15:restartNumberingAfterBreak="0">
    <w:nsid w:val="76AE4BD7"/>
    <w:multiLevelType w:val="hybridMultilevel"/>
    <w:tmpl w:val="681434FC"/>
    <w:lvl w:ilvl="0" w:tplc="12B0533C">
      <w:start w:val="1"/>
      <w:numFmt w:val="russianLower"/>
      <w:lvlText w:val="%1)"/>
      <w:lvlJc w:val="left"/>
      <w:pPr>
        <w:ind w:left="149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71" w15:restartNumberingAfterBreak="0">
    <w:nsid w:val="77B529D1"/>
    <w:multiLevelType w:val="hybridMultilevel"/>
    <w:tmpl w:val="06E00970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2" w15:restartNumberingAfterBreak="0">
    <w:nsid w:val="78325899"/>
    <w:multiLevelType w:val="hybridMultilevel"/>
    <w:tmpl w:val="EBE8CA1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3" w15:restartNumberingAfterBreak="0">
    <w:nsid w:val="785F306A"/>
    <w:multiLevelType w:val="hybridMultilevel"/>
    <w:tmpl w:val="3076A8D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4" w15:restartNumberingAfterBreak="0">
    <w:nsid w:val="78AE74A8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5" w15:restartNumberingAfterBreak="0">
    <w:nsid w:val="797F548C"/>
    <w:multiLevelType w:val="hybridMultilevel"/>
    <w:tmpl w:val="839A49A4"/>
    <w:lvl w:ilvl="0" w:tplc="2B38794C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6" w15:restartNumberingAfterBreak="0">
    <w:nsid w:val="79EA6934"/>
    <w:multiLevelType w:val="hybridMultilevel"/>
    <w:tmpl w:val="C9789E20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7" w15:restartNumberingAfterBreak="0">
    <w:nsid w:val="7BCF0C09"/>
    <w:multiLevelType w:val="hybridMultilevel"/>
    <w:tmpl w:val="DFAEC79A"/>
    <w:lvl w:ilvl="0" w:tplc="0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8" w15:restartNumberingAfterBreak="0">
    <w:nsid w:val="7C0B7864"/>
    <w:multiLevelType w:val="hybridMultilevel"/>
    <w:tmpl w:val="EBE8CA1E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9" w15:restartNumberingAfterBreak="0">
    <w:nsid w:val="7C256D6A"/>
    <w:multiLevelType w:val="hybridMultilevel"/>
    <w:tmpl w:val="8990F884"/>
    <w:lvl w:ilvl="0" w:tplc="A4F4C6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0" w15:restartNumberingAfterBreak="0">
    <w:nsid w:val="7C437992"/>
    <w:multiLevelType w:val="hybridMultilevel"/>
    <w:tmpl w:val="990010DC"/>
    <w:lvl w:ilvl="0" w:tplc="A4F4C626">
      <w:start w:val="1"/>
      <w:numFmt w:val="russianLower"/>
      <w:lvlText w:val="%1)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81" w15:restartNumberingAfterBreak="0">
    <w:nsid w:val="7DED4E7A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2" w15:restartNumberingAfterBreak="0">
    <w:nsid w:val="7DF023D8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3" w15:restartNumberingAfterBreak="0">
    <w:nsid w:val="7E0B3682"/>
    <w:multiLevelType w:val="hybridMultilevel"/>
    <w:tmpl w:val="BDFAC824"/>
    <w:lvl w:ilvl="0" w:tplc="051A14E6">
      <w:start w:val="9"/>
      <w:numFmt w:val="russianLower"/>
      <w:lvlText w:val="%1)"/>
      <w:lvlJc w:val="left"/>
      <w:pPr>
        <w:ind w:left="15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E86C11"/>
    <w:multiLevelType w:val="hybridMultilevel"/>
    <w:tmpl w:val="52AE60CE"/>
    <w:lvl w:ilvl="0" w:tplc="2B38794C">
      <w:start w:val="1"/>
      <w:numFmt w:val="russianLower"/>
      <w:lvlText w:val="%1)"/>
      <w:lvlJc w:val="left"/>
      <w:pPr>
        <w:ind w:left="928" w:hanging="360"/>
      </w:pPr>
      <w:rPr>
        <w:rFonts w:hint="default"/>
        <w:color w:val="auto"/>
        <w:sz w:val="28"/>
        <w:szCs w:val="28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5" w15:restartNumberingAfterBreak="0">
    <w:nsid w:val="7EF30862"/>
    <w:multiLevelType w:val="hybridMultilevel"/>
    <w:tmpl w:val="CF2A189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6" w15:restartNumberingAfterBreak="0">
    <w:nsid w:val="7F9A069D"/>
    <w:multiLevelType w:val="hybridMultilevel"/>
    <w:tmpl w:val="D5D4A95C"/>
    <w:lvl w:ilvl="0" w:tplc="12B0533C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37"/>
  </w:num>
  <w:num w:numId="3">
    <w:abstractNumId w:val="231"/>
  </w:num>
  <w:num w:numId="4">
    <w:abstractNumId w:val="160"/>
  </w:num>
  <w:num w:numId="5">
    <w:abstractNumId w:val="18"/>
  </w:num>
  <w:num w:numId="6">
    <w:abstractNumId w:val="204"/>
  </w:num>
  <w:num w:numId="7">
    <w:abstractNumId w:val="24"/>
  </w:num>
  <w:num w:numId="8">
    <w:abstractNumId w:val="237"/>
  </w:num>
  <w:num w:numId="9">
    <w:abstractNumId w:val="23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20"/>
        <w:lvlText w:val="%1.%2.%3"/>
        <w:lvlJc w:val="left"/>
        <w:pPr>
          <w:ind w:left="2348" w:hanging="504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43"/>
        <w:lvlText w:val="%1.%2.%3.%4"/>
        <w:lvlJc w:val="left"/>
        <w:pPr>
          <w:ind w:left="1728" w:hanging="648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pStyle w:val="50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95"/>
  </w:num>
  <w:num w:numId="11">
    <w:abstractNumId w:val="228"/>
  </w:num>
  <w:num w:numId="12">
    <w:abstractNumId w:val="97"/>
  </w:num>
  <w:num w:numId="13">
    <w:abstractNumId w:val="3"/>
  </w:num>
  <w:num w:numId="14">
    <w:abstractNumId w:val="104"/>
  </w:num>
  <w:num w:numId="15">
    <w:abstractNumId w:val="138"/>
  </w:num>
  <w:num w:numId="16">
    <w:abstractNumId w:val="125"/>
  </w:num>
  <w:num w:numId="17">
    <w:abstractNumId w:val="181"/>
  </w:num>
  <w:num w:numId="18">
    <w:abstractNumId w:val="123"/>
  </w:num>
  <w:num w:numId="19">
    <w:abstractNumId w:val="111"/>
  </w:num>
  <w:num w:numId="20">
    <w:abstractNumId w:val="209"/>
  </w:num>
  <w:num w:numId="21">
    <w:abstractNumId w:val="71"/>
  </w:num>
  <w:num w:numId="22">
    <w:abstractNumId w:val="84"/>
  </w:num>
  <w:num w:numId="23">
    <w:abstractNumId w:val="135"/>
  </w:num>
  <w:num w:numId="24">
    <w:abstractNumId w:val="260"/>
  </w:num>
  <w:num w:numId="25">
    <w:abstractNumId w:val="43"/>
  </w:num>
  <w:num w:numId="26">
    <w:abstractNumId w:val="229"/>
  </w:num>
  <w:num w:numId="27">
    <w:abstractNumId w:val="14"/>
  </w:num>
  <w:num w:numId="28">
    <w:abstractNumId w:val="271"/>
  </w:num>
  <w:num w:numId="29">
    <w:abstractNumId w:val="189"/>
  </w:num>
  <w:num w:numId="30">
    <w:abstractNumId w:val="122"/>
  </w:num>
  <w:num w:numId="31">
    <w:abstractNumId w:val="227"/>
  </w:num>
  <w:num w:numId="32">
    <w:abstractNumId w:val="38"/>
  </w:num>
  <w:num w:numId="33">
    <w:abstractNumId w:val="172"/>
  </w:num>
  <w:num w:numId="34">
    <w:abstractNumId w:val="22"/>
  </w:num>
  <w:num w:numId="35">
    <w:abstractNumId w:val="110"/>
  </w:num>
  <w:num w:numId="36">
    <w:abstractNumId w:val="85"/>
  </w:num>
  <w:num w:numId="37">
    <w:abstractNumId w:val="67"/>
  </w:num>
  <w:num w:numId="38">
    <w:abstractNumId w:val="68"/>
  </w:num>
  <w:num w:numId="39">
    <w:abstractNumId w:val="238"/>
  </w:num>
  <w:num w:numId="40">
    <w:abstractNumId w:val="32"/>
  </w:num>
  <w:num w:numId="41">
    <w:abstractNumId w:val="51"/>
  </w:num>
  <w:num w:numId="42">
    <w:abstractNumId w:val="79"/>
  </w:num>
  <w:num w:numId="43">
    <w:abstractNumId w:val="167"/>
  </w:num>
  <w:num w:numId="44">
    <w:abstractNumId w:val="148"/>
  </w:num>
  <w:num w:numId="45">
    <w:abstractNumId w:val="25"/>
  </w:num>
  <w:num w:numId="46">
    <w:abstractNumId w:val="196"/>
  </w:num>
  <w:num w:numId="47">
    <w:abstractNumId w:val="177"/>
  </w:num>
  <w:num w:numId="48">
    <w:abstractNumId w:val="250"/>
  </w:num>
  <w:num w:numId="49">
    <w:abstractNumId w:val="72"/>
  </w:num>
  <w:num w:numId="50">
    <w:abstractNumId w:val="0"/>
  </w:num>
  <w:num w:numId="51">
    <w:abstractNumId w:val="241"/>
  </w:num>
  <w:num w:numId="52">
    <w:abstractNumId w:val="112"/>
  </w:num>
  <w:num w:numId="53">
    <w:abstractNumId w:val="23"/>
  </w:num>
  <w:num w:numId="54">
    <w:abstractNumId w:val="205"/>
  </w:num>
  <w:num w:numId="55">
    <w:abstractNumId w:val="115"/>
  </w:num>
  <w:num w:numId="56">
    <w:abstractNumId w:val="141"/>
  </w:num>
  <w:num w:numId="57">
    <w:abstractNumId w:val="39"/>
  </w:num>
  <w:num w:numId="58">
    <w:abstractNumId w:val="281"/>
  </w:num>
  <w:num w:numId="59">
    <w:abstractNumId w:val="139"/>
  </w:num>
  <w:num w:numId="60">
    <w:abstractNumId w:val="60"/>
  </w:num>
  <w:num w:numId="61">
    <w:abstractNumId w:val="137"/>
  </w:num>
  <w:num w:numId="62">
    <w:abstractNumId w:val="8"/>
  </w:num>
  <w:num w:numId="63">
    <w:abstractNumId w:val="142"/>
  </w:num>
  <w:num w:numId="64">
    <w:abstractNumId w:val="128"/>
  </w:num>
  <w:num w:numId="65">
    <w:abstractNumId w:val="81"/>
  </w:num>
  <w:num w:numId="66">
    <w:abstractNumId w:val="132"/>
  </w:num>
  <w:num w:numId="67">
    <w:abstractNumId w:val="269"/>
  </w:num>
  <w:num w:numId="68">
    <w:abstractNumId w:val="219"/>
  </w:num>
  <w:num w:numId="69">
    <w:abstractNumId w:val="166"/>
  </w:num>
  <w:num w:numId="70">
    <w:abstractNumId w:val="58"/>
  </w:num>
  <w:num w:numId="71">
    <w:abstractNumId w:val="200"/>
  </w:num>
  <w:num w:numId="72">
    <w:abstractNumId w:val="55"/>
  </w:num>
  <w:num w:numId="73">
    <w:abstractNumId w:val="257"/>
  </w:num>
  <w:num w:numId="74">
    <w:abstractNumId w:val="276"/>
  </w:num>
  <w:num w:numId="75">
    <w:abstractNumId w:val="153"/>
  </w:num>
  <w:num w:numId="76">
    <w:abstractNumId w:val="178"/>
  </w:num>
  <w:num w:numId="77">
    <w:abstractNumId w:val="165"/>
  </w:num>
  <w:num w:numId="78">
    <w:abstractNumId w:val="6"/>
  </w:num>
  <w:num w:numId="79">
    <w:abstractNumId w:val="82"/>
  </w:num>
  <w:num w:numId="80">
    <w:abstractNumId w:val="102"/>
  </w:num>
  <w:num w:numId="81">
    <w:abstractNumId w:val="16"/>
  </w:num>
  <w:num w:numId="82">
    <w:abstractNumId w:val="192"/>
  </w:num>
  <w:num w:numId="83">
    <w:abstractNumId w:val="278"/>
  </w:num>
  <w:num w:numId="84">
    <w:abstractNumId w:val="230"/>
  </w:num>
  <w:num w:numId="85">
    <w:abstractNumId w:val="126"/>
  </w:num>
  <w:num w:numId="86">
    <w:abstractNumId w:val="168"/>
  </w:num>
  <w:num w:numId="87">
    <w:abstractNumId w:val="212"/>
  </w:num>
  <w:num w:numId="88">
    <w:abstractNumId w:val="285"/>
  </w:num>
  <w:num w:numId="89">
    <w:abstractNumId w:val="50"/>
  </w:num>
  <w:num w:numId="90">
    <w:abstractNumId w:val="236"/>
  </w:num>
  <w:num w:numId="91">
    <w:abstractNumId w:val="162"/>
  </w:num>
  <w:num w:numId="92">
    <w:abstractNumId w:val="9"/>
  </w:num>
  <w:num w:numId="93">
    <w:abstractNumId w:val="224"/>
  </w:num>
  <w:num w:numId="94">
    <w:abstractNumId w:val="266"/>
  </w:num>
  <w:num w:numId="95">
    <w:abstractNumId w:val="4"/>
  </w:num>
  <w:num w:numId="96">
    <w:abstractNumId w:val="73"/>
  </w:num>
  <w:num w:numId="97">
    <w:abstractNumId w:val="201"/>
  </w:num>
  <w:num w:numId="98">
    <w:abstractNumId w:val="118"/>
  </w:num>
  <w:num w:numId="99">
    <w:abstractNumId w:val="255"/>
  </w:num>
  <w:num w:numId="100">
    <w:abstractNumId w:val="146"/>
  </w:num>
  <w:num w:numId="101">
    <w:abstractNumId w:val="164"/>
  </w:num>
  <w:num w:numId="102">
    <w:abstractNumId w:val="1"/>
  </w:num>
  <w:num w:numId="103">
    <w:abstractNumId w:val="264"/>
  </w:num>
  <w:num w:numId="104">
    <w:abstractNumId w:val="44"/>
  </w:num>
  <w:num w:numId="105">
    <w:abstractNumId w:val="83"/>
  </w:num>
  <w:num w:numId="106">
    <w:abstractNumId w:val="215"/>
  </w:num>
  <w:num w:numId="107">
    <w:abstractNumId w:val="7"/>
  </w:num>
  <w:num w:numId="108">
    <w:abstractNumId w:val="274"/>
  </w:num>
  <w:num w:numId="109">
    <w:abstractNumId w:val="64"/>
  </w:num>
  <w:num w:numId="110">
    <w:abstractNumId w:val="213"/>
  </w:num>
  <w:num w:numId="111">
    <w:abstractNumId w:val="63"/>
  </w:num>
  <w:num w:numId="112">
    <w:abstractNumId w:val="46"/>
  </w:num>
  <w:num w:numId="113">
    <w:abstractNumId w:val="169"/>
  </w:num>
  <w:num w:numId="114">
    <w:abstractNumId w:val="134"/>
  </w:num>
  <w:num w:numId="115">
    <w:abstractNumId w:val="70"/>
  </w:num>
  <w:num w:numId="116">
    <w:abstractNumId w:val="252"/>
  </w:num>
  <w:num w:numId="117">
    <w:abstractNumId w:val="10"/>
  </w:num>
  <w:num w:numId="118">
    <w:abstractNumId w:val="253"/>
  </w:num>
  <w:num w:numId="119">
    <w:abstractNumId w:val="223"/>
  </w:num>
  <w:num w:numId="120">
    <w:abstractNumId w:val="127"/>
  </w:num>
  <w:num w:numId="121">
    <w:abstractNumId w:val="116"/>
  </w:num>
  <w:num w:numId="122">
    <w:abstractNumId w:val="69"/>
  </w:num>
  <w:num w:numId="123">
    <w:abstractNumId w:val="263"/>
  </w:num>
  <w:num w:numId="124">
    <w:abstractNumId w:val="242"/>
  </w:num>
  <w:num w:numId="125">
    <w:abstractNumId w:val="5"/>
  </w:num>
  <w:num w:numId="126">
    <w:abstractNumId w:val="155"/>
  </w:num>
  <w:num w:numId="127">
    <w:abstractNumId w:val="235"/>
  </w:num>
  <w:num w:numId="128">
    <w:abstractNumId w:val="133"/>
  </w:num>
  <w:num w:numId="129">
    <w:abstractNumId w:val="65"/>
  </w:num>
  <w:num w:numId="130">
    <w:abstractNumId w:val="184"/>
  </w:num>
  <w:num w:numId="131">
    <w:abstractNumId w:val="161"/>
  </w:num>
  <w:num w:numId="132">
    <w:abstractNumId w:val="34"/>
  </w:num>
  <w:num w:numId="133">
    <w:abstractNumId w:val="280"/>
  </w:num>
  <w:num w:numId="134">
    <w:abstractNumId w:val="217"/>
  </w:num>
  <w:num w:numId="135">
    <w:abstractNumId w:val="197"/>
  </w:num>
  <w:num w:numId="136">
    <w:abstractNumId w:val="185"/>
  </w:num>
  <w:num w:numId="137">
    <w:abstractNumId w:val="174"/>
  </w:num>
  <w:num w:numId="138">
    <w:abstractNumId w:val="202"/>
  </w:num>
  <w:num w:numId="139">
    <w:abstractNumId w:val="244"/>
  </w:num>
  <w:num w:numId="140">
    <w:abstractNumId w:val="157"/>
  </w:num>
  <w:num w:numId="141">
    <w:abstractNumId w:val="92"/>
  </w:num>
  <w:num w:numId="142">
    <w:abstractNumId w:val="26"/>
  </w:num>
  <w:num w:numId="143">
    <w:abstractNumId w:val="239"/>
  </w:num>
  <w:num w:numId="144">
    <w:abstractNumId w:val="89"/>
  </w:num>
  <w:num w:numId="145">
    <w:abstractNumId w:val="105"/>
  </w:num>
  <w:num w:numId="146">
    <w:abstractNumId w:val="13"/>
  </w:num>
  <w:num w:numId="147">
    <w:abstractNumId w:val="11"/>
  </w:num>
  <w:num w:numId="148">
    <w:abstractNumId w:val="62"/>
  </w:num>
  <w:num w:numId="149">
    <w:abstractNumId w:val="199"/>
  </w:num>
  <w:num w:numId="150">
    <w:abstractNumId w:val="234"/>
  </w:num>
  <w:num w:numId="151">
    <w:abstractNumId w:val="240"/>
  </w:num>
  <w:num w:numId="152">
    <w:abstractNumId w:val="59"/>
  </w:num>
  <w:num w:numId="153">
    <w:abstractNumId w:val="66"/>
  </w:num>
  <w:num w:numId="154">
    <w:abstractNumId w:val="33"/>
  </w:num>
  <w:num w:numId="155">
    <w:abstractNumId w:val="144"/>
  </w:num>
  <w:num w:numId="156">
    <w:abstractNumId w:val="93"/>
  </w:num>
  <w:num w:numId="157">
    <w:abstractNumId w:val="268"/>
  </w:num>
  <w:num w:numId="158">
    <w:abstractNumId w:val="261"/>
  </w:num>
  <w:num w:numId="159">
    <w:abstractNumId w:val="186"/>
  </w:num>
  <w:num w:numId="160">
    <w:abstractNumId w:val="187"/>
  </w:num>
  <w:num w:numId="161">
    <w:abstractNumId w:val="176"/>
  </w:num>
  <w:num w:numId="162">
    <w:abstractNumId w:val="12"/>
  </w:num>
  <w:num w:numId="163">
    <w:abstractNumId w:val="194"/>
  </w:num>
  <w:num w:numId="164">
    <w:abstractNumId w:val="109"/>
  </w:num>
  <w:num w:numId="165">
    <w:abstractNumId w:val="35"/>
  </w:num>
  <w:num w:numId="166">
    <w:abstractNumId w:val="270"/>
  </w:num>
  <w:num w:numId="167">
    <w:abstractNumId w:val="282"/>
  </w:num>
  <w:num w:numId="168">
    <w:abstractNumId w:val="232"/>
  </w:num>
  <w:num w:numId="169">
    <w:abstractNumId w:val="246"/>
  </w:num>
  <w:num w:numId="170">
    <w:abstractNumId w:val="77"/>
  </w:num>
  <w:num w:numId="171">
    <w:abstractNumId w:val="211"/>
  </w:num>
  <w:num w:numId="172">
    <w:abstractNumId w:val="124"/>
  </w:num>
  <w:num w:numId="173">
    <w:abstractNumId w:val="19"/>
  </w:num>
  <w:num w:numId="174">
    <w:abstractNumId w:val="190"/>
  </w:num>
  <w:num w:numId="175">
    <w:abstractNumId w:val="45"/>
  </w:num>
  <w:num w:numId="176">
    <w:abstractNumId w:val="251"/>
  </w:num>
  <w:num w:numId="177">
    <w:abstractNumId w:val="206"/>
  </w:num>
  <w:num w:numId="178">
    <w:abstractNumId w:val="21"/>
  </w:num>
  <w:num w:numId="179">
    <w:abstractNumId w:val="247"/>
  </w:num>
  <w:num w:numId="180">
    <w:abstractNumId w:val="114"/>
  </w:num>
  <w:num w:numId="181">
    <w:abstractNumId w:val="40"/>
  </w:num>
  <w:num w:numId="182">
    <w:abstractNumId w:val="262"/>
  </w:num>
  <w:num w:numId="183">
    <w:abstractNumId w:val="233"/>
  </w:num>
  <w:num w:numId="184">
    <w:abstractNumId w:val="258"/>
  </w:num>
  <w:num w:numId="185">
    <w:abstractNumId w:val="100"/>
  </w:num>
  <w:num w:numId="186">
    <w:abstractNumId w:val="28"/>
  </w:num>
  <w:num w:numId="187">
    <w:abstractNumId w:val="2"/>
  </w:num>
  <w:num w:numId="188">
    <w:abstractNumId w:val="220"/>
  </w:num>
  <w:num w:numId="189">
    <w:abstractNumId w:val="17"/>
  </w:num>
  <w:num w:numId="190">
    <w:abstractNumId w:val="108"/>
  </w:num>
  <w:num w:numId="191">
    <w:abstractNumId w:val="90"/>
  </w:num>
  <w:num w:numId="192">
    <w:abstractNumId w:val="273"/>
  </w:num>
  <w:num w:numId="193">
    <w:abstractNumId w:val="42"/>
  </w:num>
  <w:num w:numId="194">
    <w:abstractNumId w:val="188"/>
  </w:num>
  <w:num w:numId="195">
    <w:abstractNumId w:val="265"/>
  </w:num>
  <w:num w:numId="196">
    <w:abstractNumId w:val="243"/>
  </w:num>
  <w:num w:numId="197">
    <w:abstractNumId w:val="101"/>
  </w:num>
  <w:num w:numId="198">
    <w:abstractNumId w:val="207"/>
  </w:num>
  <w:num w:numId="199">
    <w:abstractNumId w:val="179"/>
  </w:num>
  <w:num w:numId="200">
    <w:abstractNumId w:val="182"/>
  </w:num>
  <w:num w:numId="201">
    <w:abstractNumId w:val="254"/>
  </w:num>
  <w:num w:numId="202">
    <w:abstractNumId w:val="150"/>
  </w:num>
  <w:num w:numId="203">
    <w:abstractNumId w:val="163"/>
  </w:num>
  <w:num w:numId="204">
    <w:abstractNumId w:val="279"/>
  </w:num>
  <w:num w:numId="205">
    <w:abstractNumId w:val="140"/>
  </w:num>
  <w:num w:numId="206">
    <w:abstractNumId w:val="259"/>
  </w:num>
  <w:num w:numId="207">
    <w:abstractNumId w:val="159"/>
  </w:num>
  <w:num w:numId="208">
    <w:abstractNumId w:val="94"/>
  </w:num>
  <w:num w:numId="209">
    <w:abstractNumId w:val="56"/>
  </w:num>
  <w:num w:numId="210">
    <w:abstractNumId w:val="54"/>
  </w:num>
  <w:num w:numId="211">
    <w:abstractNumId w:val="208"/>
  </w:num>
  <w:num w:numId="212">
    <w:abstractNumId w:val="113"/>
  </w:num>
  <w:num w:numId="213">
    <w:abstractNumId w:val="284"/>
  </w:num>
  <w:num w:numId="214">
    <w:abstractNumId w:val="193"/>
  </w:num>
  <w:num w:numId="215">
    <w:abstractNumId w:val="91"/>
  </w:num>
  <w:num w:numId="216">
    <w:abstractNumId w:val="61"/>
  </w:num>
  <w:num w:numId="217">
    <w:abstractNumId w:val="221"/>
  </w:num>
  <w:num w:numId="218">
    <w:abstractNumId w:val="15"/>
  </w:num>
  <w:num w:numId="219">
    <w:abstractNumId w:val="170"/>
  </w:num>
  <w:num w:numId="220">
    <w:abstractNumId w:val="106"/>
  </w:num>
  <w:num w:numId="221">
    <w:abstractNumId w:val="57"/>
  </w:num>
  <w:num w:numId="222">
    <w:abstractNumId w:val="49"/>
  </w:num>
  <w:num w:numId="223">
    <w:abstractNumId w:val="158"/>
  </w:num>
  <w:num w:numId="224">
    <w:abstractNumId w:val="222"/>
  </w:num>
  <w:num w:numId="225">
    <w:abstractNumId w:val="216"/>
  </w:num>
  <w:num w:numId="226">
    <w:abstractNumId w:val="183"/>
  </w:num>
  <w:num w:numId="227">
    <w:abstractNumId w:val="249"/>
  </w:num>
  <w:num w:numId="228">
    <w:abstractNumId w:val="75"/>
  </w:num>
  <w:num w:numId="229">
    <w:abstractNumId w:val="121"/>
  </w:num>
  <w:num w:numId="230">
    <w:abstractNumId w:val="149"/>
  </w:num>
  <w:num w:numId="231">
    <w:abstractNumId w:val="210"/>
  </w:num>
  <w:num w:numId="232">
    <w:abstractNumId w:val="47"/>
  </w:num>
  <w:num w:numId="233">
    <w:abstractNumId w:val="151"/>
  </w:num>
  <w:num w:numId="234">
    <w:abstractNumId w:val="154"/>
  </w:num>
  <w:num w:numId="235">
    <w:abstractNumId w:val="175"/>
  </w:num>
  <w:num w:numId="236">
    <w:abstractNumId w:val="107"/>
  </w:num>
  <w:num w:numId="237">
    <w:abstractNumId w:val="98"/>
  </w:num>
  <w:num w:numId="238">
    <w:abstractNumId w:val="96"/>
  </w:num>
  <w:num w:numId="239">
    <w:abstractNumId w:val="136"/>
  </w:num>
  <w:num w:numId="240">
    <w:abstractNumId w:val="214"/>
  </w:num>
  <w:num w:numId="241">
    <w:abstractNumId w:val="87"/>
  </w:num>
  <w:num w:numId="242">
    <w:abstractNumId w:val="95"/>
  </w:num>
  <w:num w:numId="243">
    <w:abstractNumId w:val="86"/>
  </w:num>
  <w:num w:numId="244">
    <w:abstractNumId w:val="256"/>
  </w:num>
  <w:num w:numId="245">
    <w:abstractNumId w:val="272"/>
  </w:num>
  <w:num w:numId="246">
    <w:abstractNumId w:val="143"/>
  </w:num>
  <w:num w:numId="247">
    <w:abstractNumId w:val="27"/>
  </w:num>
  <w:num w:numId="248">
    <w:abstractNumId w:val="78"/>
  </w:num>
  <w:num w:numId="249">
    <w:abstractNumId w:val="191"/>
  </w:num>
  <w:num w:numId="250">
    <w:abstractNumId w:val="226"/>
  </w:num>
  <w:num w:numId="251">
    <w:abstractNumId w:val="218"/>
  </w:num>
  <w:num w:numId="252">
    <w:abstractNumId w:val="180"/>
  </w:num>
  <w:num w:numId="253">
    <w:abstractNumId w:val="103"/>
  </w:num>
  <w:num w:numId="254">
    <w:abstractNumId w:val="286"/>
  </w:num>
  <w:num w:numId="255">
    <w:abstractNumId w:val="36"/>
  </w:num>
  <w:num w:numId="256">
    <w:abstractNumId w:val="29"/>
  </w:num>
  <w:num w:numId="257">
    <w:abstractNumId w:val="52"/>
  </w:num>
  <w:num w:numId="258">
    <w:abstractNumId w:val="130"/>
  </w:num>
  <w:num w:numId="259">
    <w:abstractNumId w:val="41"/>
  </w:num>
  <w:num w:numId="260">
    <w:abstractNumId w:val="152"/>
  </w:num>
  <w:num w:numId="261">
    <w:abstractNumId w:val="173"/>
  </w:num>
  <w:num w:numId="262">
    <w:abstractNumId w:val="225"/>
  </w:num>
  <w:num w:numId="263">
    <w:abstractNumId w:val="203"/>
  </w:num>
  <w:num w:numId="264">
    <w:abstractNumId w:val="245"/>
  </w:num>
  <w:num w:numId="265">
    <w:abstractNumId w:val="275"/>
  </w:num>
  <w:num w:numId="266">
    <w:abstractNumId w:val="171"/>
  </w:num>
  <w:num w:numId="267">
    <w:abstractNumId w:val="30"/>
  </w:num>
  <w:num w:numId="268">
    <w:abstractNumId w:val="20"/>
  </w:num>
  <w:num w:numId="269">
    <w:abstractNumId w:val="74"/>
  </w:num>
  <w:num w:numId="270">
    <w:abstractNumId w:val="147"/>
  </w:num>
  <w:num w:numId="271">
    <w:abstractNumId w:val="129"/>
  </w:num>
  <w:num w:numId="272">
    <w:abstractNumId w:val="76"/>
  </w:num>
  <w:num w:numId="273">
    <w:abstractNumId w:val="88"/>
  </w:num>
  <w:num w:numId="274">
    <w:abstractNumId w:val="283"/>
  </w:num>
  <w:num w:numId="275">
    <w:abstractNumId w:val="99"/>
  </w:num>
  <w:num w:numId="276">
    <w:abstractNumId w:val="117"/>
  </w:num>
  <w:num w:numId="277">
    <w:abstractNumId w:val="80"/>
  </w:num>
  <w:num w:numId="278">
    <w:abstractNumId w:val="267"/>
  </w:num>
  <w:num w:numId="279">
    <w:abstractNumId w:val="156"/>
  </w:num>
  <w:num w:numId="280">
    <w:abstractNumId w:val="53"/>
  </w:num>
  <w:num w:numId="281">
    <w:abstractNumId w:val="198"/>
  </w:num>
  <w:num w:numId="282">
    <w:abstractNumId w:val="248"/>
  </w:num>
  <w:num w:numId="283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4">
    <w:abstractNumId w:val="145"/>
  </w:num>
  <w:num w:numId="285">
    <w:abstractNumId w:val="48"/>
  </w:num>
  <w:num w:numId="286">
    <w:abstractNumId w:val="119"/>
  </w:num>
  <w:num w:numId="28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9">
    <w:abstractNumId w:val="277"/>
  </w:num>
  <w:num w:numId="290">
    <w:abstractNumId w:val="120"/>
  </w:num>
  <w:numIdMacAtCleanup w:val="28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рина Викторовна Кислая">
    <w15:presenceInfo w15:providerId="AD" w15:userId="S-1-5-21-2023279430-2010434289-1750007455-23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1" w:dllVersion="512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ab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8A6"/>
    <w:rsid w:val="00000915"/>
    <w:rsid w:val="000015E5"/>
    <w:rsid w:val="00001990"/>
    <w:rsid w:val="00001CF0"/>
    <w:rsid w:val="00002212"/>
    <w:rsid w:val="00002444"/>
    <w:rsid w:val="00003576"/>
    <w:rsid w:val="000038C3"/>
    <w:rsid w:val="00003BEE"/>
    <w:rsid w:val="00003F37"/>
    <w:rsid w:val="000044E9"/>
    <w:rsid w:val="00004FCE"/>
    <w:rsid w:val="000050B8"/>
    <w:rsid w:val="0000598E"/>
    <w:rsid w:val="00006FC4"/>
    <w:rsid w:val="00007106"/>
    <w:rsid w:val="000071C8"/>
    <w:rsid w:val="00007384"/>
    <w:rsid w:val="000074D5"/>
    <w:rsid w:val="0000783B"/>
    <w:rsid w:val="00007B92"/>
    <w:rsid w:val="00007EE3"/>
    <w:rsid w:val="00010B47"/>
    <w:rsid w:val="00011517"/>
    <w:rsid w:val="000118DD"/>
    <w:rsid w:val="00011BC7"/>
    <w:rsid w:val="00012687"/>
    <w:rsid w:val="000126D3"/>
    <w:rsid w:val="00012C55"/>
    <w:rsid w:val="000132E5"/>
    <w:rsid w:val="00013ABA"/>
    <w:rsid w:val="000140EC"/>
    <w:rsid w:val="00014764"/>
    <w:rsid w:val="00015179"/>
    <w:rsid w:val="00015D3F"/>
    <w:rsid w:val="00016932"/>
    <w:rsid w:val="0002012B"/>
    <w:rsid w:val="000203D0"/>
    <w:rsid w:val="00020A10"/>
    <w:rsid w:val="00020A6C"/>
    <w:rsid w:val="00020BB0"/>
    <w:rsid w:val="00020D4E"/>
    <w:rsid w:val="00021466"/>
    <w:rsid w:val="00021BDC"/>
    <w:rsid w:val="00022290"/>
    <w:rsid w:val="0002262F"/>
    <w:rsid w:val="00022D34"/>
    <w:rsid w:val="000235E5"/>
    <w:rsid w:val="0002396C"/>
    <w:rsid w:val="00023C67"/>
    <w:rsid w:val="00023CDB"/>
    <w:rsid w:val="00023E8A"/>
    <w:rsid w:val="000246F0"/>
    <w:rsid w:val="000248C2"/>
    <w:rsid w:val="00024DA0"/>
    <w:rsid w:val="00024E01"/>
    <w:rsid w:val="0002513B"/>
    <w:rsid w:val="0002538C"/>
    <w:rsid w:val="00026368"/>
    <w:rsid w:val="0002672E"/>
    <w:rsid w:val="000269CD"/>
    <w:rsid w:val="00026F19"/>
    <w:rsid w:val="0002751A"/>
    <w:rsid w:val="00027DBA"/>
    <w:rsid w:val="00027F02"/>
    <w:rsid w:val="00030044"/>
    <w:rsid w:val="00030410"/>
    <w:rsid w:val="00030695"/>
    <w:rsid w:val="00030860"/>
    <w:rsid w:val="00030AEF"/>
    <w:rsid w:val="00030BE7"/>
    <w:rsid w:val="00030ED3"/>
    <w:rsid w:val="000314DB"/>
    <w:rsid w:val="00031D23"/>
    <w:rsid w:val="00032306"/>
    <w:rsid w:val="00032AC3"/>
    <w:rsid w:val="00032BE1"/>
    <w:rsid w:val="00032C1D"/>
    <w:rsid w:val="00032D10"/>
    <w:rsid w:val="00032EE4"/>
    <w:rsid w:val="000335D2"/>
    <w:rsid w:val="00033600"/>
    <w:rsid w:val="00034340"/>
    <w:rsid w:val="00034425"/>
    <w:rsid w:val="00034569"/>
    <w:rsid w:val="00034814"/>
    <w:rsid w:val="0003533E"/>
    <w:rsid w:val="00035F8F"/>
    <w:rsid w:val="00036355"/>
    <w:rsid w:val="00036478"/>
    <w:rsid w:val="000369E4"/>
    <w:rsid w:val="00036D01"/>
    <w:rsid w:val="0003790D"/>
    <w:rsid w:val="0004128E"/>
    <w:rsid w:val="00041505"/>
    <w:rsid w:val="000431D8"/>
    <w:rsid w:val="00043A9D"/>
    <w:rsid w:val="00043EB4"/>
    <w:rsid w:val="00043F34"/>
    <w:rsid w:val="00044217"/>
    <w:rsid w:val="000444D4"/>
    <w:rsid w:val="00044604"/>
    <w:rsid w:val="000447C4"/>
    <w:rsid w:val="00044C97"/>
    <w:rsid w:val="00045042"/>
    <w:rsid w:val="000452A4"/>
    <w:rsid w:val="00045458"/>
    <w:rsid w:val="0004562B"/>
    <w:rsid w:val="0004585C"/>
    <w:rsid w:val="00045BBF"/>
    <w:rsid w:val="00045BEF"/>
    <w:rsid w:val="00046B91"/>
    <w:rsid w:val="0004762F"/>
    <w:rsid w:val="0004771E"/>
    <w:rsid w:val="00050D13"/>
    <w:rsid w:val="0005128F"/>
    <w:rsid w:val="0005144F"/>
    <w:rsid w:val="000516C7"/>
    <w:rsid w:val="0005193C"/>
    <w:rsid w:val="00052270"/>
    <w:rsid w:val="000532A8"/>
    <w:rsid w:val="0005332B"/>
    <w:rsid w:val="00053477"/>
    <w:rsid w:val="000534C5"/>
    <w:rsid w:val="000535A5"/>
    <w:rsid w:val="000537C2"/>
    <w:rsid w:val="000539BA"/>
    <w:rsid w:val="00053A4E"/>
    <w:rsid w:val="00053AC2"/>
    <w:rsid w:val="000543FC"/>
    <w:rsid w:val="00054942"/>
    <w:rsid w:val="000549E8"/>
    <w:rsid w:val="00054FA3"/>
    <w:rsid w:val="00055375"/>
    <w:rsid w:val="000558A9"/>
    <w:rsid w:val="00055D67"/>
    <w:rsid w:val="0005661B"/>
    <w:rsid w:val="0005683D"/>
    <w:rsid w:val="00056BB4"/>
    <w:rsid w:val="00057202"/>
    <w:rsid w:val="00060293"/>
    <w:rsid w:val="0006046F"/>
    <w:rsid w:val="00060746"/>
    <w:rsid w:val="0006087E"/>
    <w:rsid w:val="00061C75"/>
    <w:rsid w:val="00061E1E"/>
    <w:rsid w:val="00063047"/>
    <w:rsid w:val="00063F52"/>
    <w:rsid w:val="0006541E"/>
    <w:rsid w:val="0006574A"/>
    <w:rsid w:val="00066615"/>
    <w:rsid w:val="00066862"/>
    <w:rsid w:val="00066BB2"/>
    <w:rsid w:val="00066C19"/>
    <w:rsid w:val="000672FB"/>
    <w:rsid w:val="00067408"/>
    <w:rsid w:val="00067507"/>
    <w:rsid w:val="00067764"/>
    <w:rsid w:val="00067875"/>
    <w:rsid w:val="00067E74"/>
    <w:rsid w:val="0007064F"/>
    <w:rsid w:val="00070A2A"/>
    <w:rsid w:val="00070C71"/>
    <w:rsid w:val="00071381"/>
    <w:rsid w:val="000713E1"/>
    <w:rsid w:val="000714FA"/>
    <w:rsid w:val="0007156B"/>
    <w:rsid w:val="00072024"/>
    <w:rsid w:val="000722D5"/>
    <w:rsid w:val="00072700"/>
    <w:rsid w:val="00072DEE"/>
    <w:rsid w:val="0007337D"/>
    <w:rsid w:val="000734C4"/>
    <w:rsid w:val="000742BF"/>
    <w:rsid w:val="00075099"/>
    <w:rsid w:val="00075C1B"/>
    <w:rsid w:val="00076A72"/>
    <w:rsid w:val="00076EDC"/>
    <w:rsid w:val="000777DE"/>
    <w:rsid w:val="00077ED9"/>
    <w:rsid w:val="0008022F"/>
    <w:rsid w:val="00080F5A"/>
    <w:rsid w:val="0008179A"/>
    <w:rsid w:val="00081DEF"/>
    <w:rsid w:val="00081E10"/>
    <w:rsid w:val="00081ED5"/>
    <w:rsid w:val="00082034"/>
    <w:rsid w:val="000821EC"/>
    <w:rsid w:val="000826F7"/>
    <w:rsid w:val="00082750"/>
    <w:rsid w:val="0008298F"/>
    <w:rsid w:val="00082B53"/>
    <w:rsid w:val="000832F8"/>
    <w:rsid w:val="00083B8C"/>
    <w:rsid w:val="00083E8B"/>
    <w:rsid w:val="00084053"/>
    <w:rsid w:val="00084157"/>
    <w:rsid w:val="0008429C"/>
    <w:rsid w:val="00085442"/>
    <w:rsid w:val="0008619C"/>
    <w:rsid w:val="00086313"/>
    <w:rsid w:val="000866C6"/>
    <w:rsid w:val="00086709"/>
    <w:rsid w:val="00086FCD"/>
    <w:rsid w:val="00086FE9"/>
    <w:rsid w:val="00087489"/>
    <w:rsid w:val="00087660"/>
    <w:rsid w:val="00090168"/>
    <w:rsid w:val="000905DB"/>
    <w:rsid w:val="000906D9"/>
    <w:rsid w:val="0009092F"/>
    <w:rsid w:val="00090E4A"/>
    <w:rsid w:val="000916B4"/>
    <w:rsid w:val="00092087"/>
    <w:rsid w:val="0009210C"/>
    <w:rsid w:val="000923F4"/>
    <w:rsid w:val="00092F6A"/>
    <w:rsid w:val="000932D4"/>
    <w:rsid w:val="000932E4"/>
    <w:rsid w:val="000934D7"/>
    <w:rsid w:val="00093675"/>
    <w:rsid w:val="000939E7"/>
    <w:rsid w:val="0009408D"/>
    <w:rsid w:val="00094235"/>
    <w:rsid w:val="0009467B"/>
    <w:rsid w:val="00094710"/>
    <w:rsid w:val="00094A96"/>
    <w:rsid w:val="000950C7"/>
    <w:rsid w:val="0009574C"/>
    <w:rsid w:val="00095E72"/>
    <w:rsid w:val="00096263"/>
    <w:rsid w:val="00096373"/>
    <w:rsid w:val="0009660D"/>
    <w:rsid w:val="00096B80"/>
    <w:rsid w:val="00096E3D"/>
    <w:rsid w:val="0009750E"/>
    <w:rsid w:val="00097E54"/>
    <w:rsid w:val="000A0361"/>
    <w:rsid w:val="000A09BC"/>
    <w:rsid w:val="000A1690"/>
    <w:rsid w:val="000A189D"/>
    <w:rsid w:val="000A1BC9"/>
    <w:rsid w:val="000A3012"/>
    <w:rsid w:val="000A31EA"/>
    <w:rsid w:val="000A3864"/>
    <w:rsid w:val="000A3A77"/>
    <w:rsid w:val="000A5949"/>
    <w:rsid w:val="000A5C12"/>
    <w:rsid w:val="000A5D9B"/>
    <w:rsid w:val="000A5F13"/>
    <w:rsid w:val="000A6A2B"/>
    <w:rsid w:val="000A72F2"/>
    <w:rsid w:val="000A74E1"/>
    <w:rsid w:val="000A77F7"/>
    <w:rsid w:val="000A78EF"/>
    <w:rsid w:val="000A7E00"/>
    <w:rsid w:val="000B0328"/>
    <w:rsid w:val="000B06C1"/>
    <w:rsid w:val="000B091D"/>
    <w:rsid w:val="000B0A49"/>
    <w:rsid w:val="000B1034"/>
    <w:rsid w:val="000B15D1"/>
    <w:rsid w:val="000B2035"/>
    <w:rsid w:val="000B2417"/>
    <w:rsid w:val="000B290E"/>
    <w:rsid w:val="000B2FDD"/>
    <w:rsid w:val="000B307D"/>
    <w:rsid w:val="000B3442"/>
    <w:rsid w:val="000B3A71"/>
    <w:rsid w:val="000B4137"/>
    <w:rsid w:val="000B473B"/>
    <w:rsid w:val="000B524F"/>
    <w:rsid w:val="000B58F9"/>
    <w:rsid w:val="000B5938"/>
    <w:rsid w:val="000B66A6"/>
    <w:rsid w:val="000B6934"/>
    <w:rsid w:val="000B6C18"/>
    <w:rsid w:val="000B6D5E"/>
    <w:rsid w:val="000B70F7"/>
    <w:rsid w:val="000B72A1"/>
    <w:rsid w:val="000B762B"/>
    <w:rsid w:val="000B7E22"/>
    <w:rsid w:val="000C0E86"/>
    <w:rsid w:val="000C11A5"/>
    <w:rsid w:val="000C1336"/>
    <w:rsid w:val="000C155E"/>
    <w:rsid w:val="000C1E6A"/>
    <w:rsid w:val="000C20ED"/>
    <w:rsid w:val="000C27E0"/>
    <w:rsid w:val="000C2AE7"/>
    <w:rsid w:val="000C2CA6"/>
    <w:rsid w:val="000C30CF"/>
    <w:rsid w:val="000C3227"/>
    <w:rsid w:val="000C32C7"/>
    <w:rsid w:val="000C4679"/>
    <w:rsid w:val="000C4A01"/>
    <w:rsid w:val="000C4A49"/>
    <w:rsid w:val="000C4F08"/>
    <w:rsid w:val="000C5986"/>
    <w:rsid w:val="000C5A9A"/>
    <w:rsid w:val="000C5D4C"/>
    <w:rsid w:val="000C615E"/>
    <w:rsid w:val="000C6D05"/>
    <w:rsid w:val="000C74DE"/>
    <w:rsid w:val="000C75B4"/>
    <w:rsid w:val="000C7988"/>
    <w:rsid w:val="000D07A6"/>
    <w:rsid w:val="000D099A"/>
    <w:rsid w:val="000D134F"/>
    <w:rsid w:val="000D1E96"/>
    <w:rsid w:val="000D26A4"/>
    <w:rsid w:val="000D26C3"/>
    <w:rsid w:val="000D292E"/>
    <w:rsid w:val="000D2C81"/>
    <w:rsid w:val="000D31B2"/>
    <w:rsid w:val="000D34E1"/>
    <w:rsid w:val="000D35A8"/>
    <w:rsid w:val="000D4964"/>
    <w:rsid w:val="000D4A92"/>
    <w:rsid w:val="000D4B0C"/>
    <w:rsid w:val="000D4F30"/>
    <w:rsid w:val="000D5936"/>
    <w:rsid w:val="000D5997"/>
    <w:rsid w:val="000D628E"/>
    <w:rsid w:val="000D7693"/>
    <w:rsid w:val="000D7AF5"/>
    <w:rsid w:val="000D7CF2"/>
    <w:rsid w:val="000D7DC5"/>
    <w:rsid w:val="000D7DC9"/>
    <w:rsid w:val="000E0684"/>
    <w:rsid w:val="000E07DE"/>
    <w:rsid w:val="000E0F0E"/>
    <w:rsid w:val="000E2168"/>
    <w:rsid w:val="000E22CB"/>
    <w:rsid w:val="000E2732"/>
    <w:rsid w:val="000E2E35"/>
    <w:rsid w:val="000E325E"/>
    <w:rsid w:val="000E5DA7"/>
    <w:rsid w:val="000E5FE0"/>
    <w:rsid w:val="000E62E8"/>
    <w:rsid w:val="000E71C9"/>
    <w:rsid w:val="000E7FE3"/>
    <w:rsid w:val="000F032C"/>
    <w:rsid w:val="000F1236"/>
    <w:rsid w:val="000F1761"/>
    <w:rsid w:val="000F1C2A"/>
    <w:rsid w:val="000F1E8E"/>
    <w:rsid w:val="000F254A"/>
    <w:rsid w:val="000F263E"/>
    <w:rsid w:val="000F29AC"/>
    <w:rsid w:val="000F29F2"/>
    <w:rsid w:val="000F2B34"/>
    <w:rsid w:val="000F2C74"/>
    <w:rsid w:val="000F36BE"/>
    <w:rsid w:val="000F42B0"/>
    <w:rsid w:val="000F4341"/>
    <w:rsid w:val="000F4A40"/>
    <w:rsid w:val="000F4B4A"/>
    <w:rsid w:val="000F5974"/>
    <w:rsid w:val="000F59CD"/>
    <w:rsid w:val="000F5CC4"/>
    <w:rsid w:val="000F6125"/>
    <w:rsid w:val="000F6875"/>
    <w:rsid w:val="000F6910"/>
    <w:rsid w:val="000F77A3"/>
    <w:rsid w:val="001001AE"/>
    <w:rsid w:val="001003DF"/>
    <w:rsid w:val="0010081E"/>
    <w:rsid w:val="001008AD"/>
    <w:rsid w:val="001013B3"/>
    <w:rsid w:val="00101BB5"/>
    <w:rsid w:val="00101D97"/>
    <w:rsid w:val="0010253F"/>
    <w:rsid w:val="001025CF"/>
    <w:rsid w:val="0010262F"/>
    <w:rsid w:val="0010271C"/>
    <w:rsid w:val="00102999"/>
    <w:rsid w:val="00102BDD"/>
    <w:rsid w:val="00102DBC"/>
    <w:rsid w:val="00102FE1"/>
    <w:rsid w:val="00103545"/>
    <w:rsid w:val="001035F6"/>
    <w:rsid w:val="001037FB"/>
    <w:rsid w:val="00103E5E"/>
    <w:rsid w:val="00104463"/>
    <w:rsid w:val="001050F5"/>
    <w:rsid w:val="00105C15"/>
    <w:rsid w:val="0010617F"/>
    <w:rsid w:val="00106338"/>
    <w:rsid w:val="001063B4"/>
    <w:rsid w:val="0010685C"/>
    <w:rsid w:val="001077E2"/>
    <w:rsid w:val="00107DBA"/>
    <w:rsid w:val="001100B3"/>
    <w:rsid w:val="00110212"/>
    <w:rsid w:val="001109CD"/>
    <w:rsid w:val="00110DC0"/>
    <w:rsid w:val="0011126F"/>
    <w:rsid w:val="00111465"/>
    <w:rsid w:val="001114AE"/>
    <w:rsid w:val="00111557"/>
    <w:rsid w:val="0011228C"/>
    <w:rsid w:val="00112849"/>
    <w:rsid w:val="00113044"/>
    <w:rsid w:val="00113203"/>
    <w:rsid w:val="0011391C"/>
    <w:rsid w:val="001139F8"/>
    <w:rsid w:val="00113B82"/>
    <w:rsid w:val="00114083"/>
    <w:rsid w:val="00114563"/>
    <w:rsid w:val="001146C7"/>
    <w:rsid w:val="001147B0"/>
    <w:rsid w:val="00114BC2"/>
    <w:rsid w:val="00115661"/>
    <w:rsid w:val="00116616"/>
    <w:rsid w:val="001173DF"/>
    <w:rsid w:val="0011742A"/>
    <w:rsid w:val="0011743B"/>
    <w:rsid w:val="00117F79"/>
    <w:rsid w:val="001201D7"/>
    <w:rsid w:val="0012075D"/>
    <w:rsid w:val="00120831"/>
    <w:rsid w:val="00120CE3"/>
    <w:rsid w:val="00120D6F"/>
    <w:rsid w:val="00120FEA"/>
    <w:rsid w:val="0012109D"/>
    <w:rsid w:val="00121F83"/>
    <w:rsid w:val="0012220C"/>
    <w:rsid w:val="00122510"/>
    <w:rsid w:val="0012291A"/>
    <w:rsid w:val="00122EB2"/>
    <w:rsid w:val="0012343F"/>
    <w:rsid w:val="0012359D"/>
    <w:rsid w:val="0012368F"/>
    <w:rsid w:val="00123973"/>
    <w:rsid w:val="00123D7E"/>
    <w:rsid w:val="00123E1A"/>
    <w:rsid w:val="00124522"/>
    <w:rsid w:val="00124DD7"/>
    <w:rsid w:val="001250CE"/>
    <w:rsid w:val="001257F2"/>
    <w:rsid w:val="00125868"/>
    <w:rsid w:val="00125BB1"/>
    <w:rsid w:val="00125C28"/>
    <w:rsid w:val="0012608E"/>
    <w:rsid w:val="00127864"/>
    <w:rsid w:val="00127B72"/>
    <w:rsid w:val="00127E76"/>
    <w:rsid w:val="00127F78"/>
    <w:rsid w:val="0013024D"/>
    <w:rsid w:val="001302A8"/>
    <w:rsid w:val="00130B9F"/>
    <w:rsid w:val="00130E7A"/>
    <w:rsid w:val="0013127D"/>
    <w:rsid w:val="001312FE"/>
    <w:rsid w:val="00131647"/>
    <w:rsid w:val="00131F5B"/>
    <w:rsid w:val="00132601"/>
    <w:rsid w:val="00132BA5"/>
    <w:rsid w:val="00132D27"/>
    <w:rsid w:val="00132D64"/>
    <w:rsid w:val="00133807"/>
    <w:rsid w:val="001339C8"/>
    <w:rsid w:val="00133BCB"/>
    <w:rsid w:val="00133C0B"/>
    <w:rsid w:val="00134F02"/>
    <w:rsid w:val="00136811"/>
    <w:rsid w:val="00136C52"/>
    <w:rsid w:val="0013716A"/>
    <w:rsid w:val="00140382"/>
    <w:rsid w:val="00140BDF"/>
    <w:rsid w:val="00141099"/>
    <w:rsid w:val="001416A4"/>
    <w:rsid w:val="00141A23"/>
    <w:rsid w:val="00141C6D"/>
    <w:rsid w:val="00143A54"/>
    <w:rsid w:val="00143DCA"/>
    <w:rsid w:val="00143E92"/>
    <w:rsid w:val="00143EEB"/>
    <w:rsid w:val="00144086"/>
    <w:rsid w:val="00144441"/>
    <w:rsid w:val="001446EE"/>
    <w:rsid w:val="001447CE"/>
    <w:rsid w:val="00144A7A"/>
    <w:rsid w:val="00144AD3"/>
    <w:rsid w:val="00144C0E"/>
    <w:rsid w:val="001455FE"/>
    <w:rsid w:val="00145D5B"/>
    <w:rsid w:val="00145F13"/>
    <w:rsid w:val="00145FB0"/>
    <w:rsid w:val="00146592"/>
    <w:rsid w:val="001465DA"/>
    <w:rsid w:val="001468C3"/>
    <w:rsid w:val="00146DCB"/>
    <w:rsid w:val="00147294"/>
    <w:rsid w:val="0014733E"/>
    <w:rsid w:val="00147F64"/>
    <w:rsid w:val="00147F7B"/>
    <w:rsid w:val="00150E93"/>
    <w:rsid w:val="00151011"/>
    <w:rsid w:val="00151636"/>
    <w:rsid w:val="001518D4"/>
    <w:rsid w:val="00151D24"/>
    <w:rsid w:val="001521E6"/>
    <w:rsid w:val="00152245"/>
    <w:rsid w:val="00152727"/>
    <w:rsid w:val="0015280B"/>
    <w:rsid w:val="00152981"/>
    <w:rsid w:val="00152EAB"/>
    <w:rsid w:val="001532B3"/>
    <w:rsid w:val="0015339F"/>
    <w:rsid w:val="0015341A"/>
    <w:rsid w:val="00153C51"/>
    <w:rsid w:val="00153D26"/>
    <w:rsid w:val="001545C9"/>
    <w:rsid w:val="001549B9"/>
    <w:rsid w:val="0015530F"/>
    <w:rsid w:val="001553CB"/>
    <w:rsid w:val="00155684"/>
    <w:rsid w:val="001562F5"/>
    <w:rsid w:val="0015635D"/>
    <w:rsid w:val="00156626"/>
    <w:rsid w:val="00156730"/>
    <w:rsid w:val="00156A20"/>
    <w:rsid w:val="00156B86"/>
    <w:rsid w:val="00156CA3"/>
    <w:rsid w:val="00156DED"/>
    <w:rsid w:val="00156F7E"/>
    <w:rsid w:val="0015710F"/>
    <w:rsid w:val="00157DFF"/>
    <w:rsid w:val="001601C5"/>
    <w:rsid w:val="001618F9"/>
    <w:rsid w:val="00161AAF"/>
    <w:rsid w:val="001622BB"/>
    <w:rsid w:val="0016298D"/>
    <w:rsid w:val="00162B8A"/>
    <w:rsid w:val="00162EE7"/>
    <w:rsid w:val="00163094"/>
    <w:rsid w:val="001636E3"/>
    <w:rsid w:val="001655E2"/>
    <w:rsid w:val="0016560C"/>
    <w:rsid w:val="001657C0"/>
    <w:rsid w:val="001657DF"/>
    <w:rsid w:val="00165B67"/>
    <w:rsid w:val="00165CC1"/>
    <w:rsid w:val="001661AC"/>
    <w:rsid w:val="00166312"/>
    <w:rsid w:val="00166941"/>
    <w:rsid w:val="0016696E"/>
    <w:rsid w:val="00166F6B"/>
    <w:rsid w:val="00167550"/>
    <w:rsid w:val="001679F5"/>
    <w:rsid w:val="00170333"/>
    <w:rsid w:val="00170337"/>
    <w:rsid w:val="0017093B"/>
    <w:rsid w:val="0017126D"/>
    <w:rsid w:val="00171324"/>
    <w:rsid w:val="00171832"/>
    <w:rsid w:val="00171B64"/>
    <w:rsid w:val="00171F95"/>
    <w:rsid w:val="00172BD3"/>
    <w:rsid w:val="00172F1E"/>
    <w:rsid w:val="0017358B"/>
    <w:rsid w:val="001737ED"/>
    <w:rsid w:val="00173A5B"/>
    <w:rsid w:val="00173B79"/>
    <w:rsid w:val="00173E8B"/>
    <w:rsid w:val="00174815"/>
    <w:rsid w:val="00174F9C"/>
    <w:rsid w:val="001753C1"/>
    <w:rsid w:val="00175967"/>
    <w:rsid w:val="00175B9E"/>
    <w:rsid w:val="00176344"/>
    <w:rsid w:val="00177411"/>
    <w:rsid w:val="001777AB"/>
    <w:rsid w:val="001778F6"/>
    <w:rsid w:val="00177CFB"/>
    <w:rsid w:val="00180183"/>
    <w:rsid w:val="00180E53"/>
    <w:rsid w:val="00181117"/>
    <w:rsid w:val="00181588"/>
    <w:rsid w:val="0018166F"/>
    <w:rsid w:val="00181716"/>
    <w:rsid w:val="001817DE"/>
    <w:rsid w:val="00181C2F"/>
    <w:rsid w:val="0018207E"/>
    <w:rsid w:val="0018297E"/>
    <w:rsid w:val="001829C4"/>
    <w:rsid w:val="00184254"/>
    <w:rsid w:val="001844AC"/>
    <w:rsid w:val="001845B3"/>
    <w:rsid w:val="00184860"/>
    <w:rsid w:val="00184CD6"/>
    <w:rsid w:val="0018506C"/>
    <w:rsid w:val="001857F9"/>
    <w:rsid w:val="001860B8"/>
    <w:rsid w:val="0018626E"/>
    <w:rsid w:val="00186737"/>
    <w:rsid w:val="0018729E"/>
    <w:rsid w:val="001879FA"/>
    <w:rsid w:val="00187BD8"/>
    <w:rsid w:val="00190302"/>
    <w:rsid w:val="00190421"/>
    <w:rsid w:val="00190AC7"/>
    <w:rsid w:val="0019108F"/>
    <w:rsid w:val="00191162"/>
    <w:rsid w:val="0019268C"/>
    <w:rsid w:val="00192A5D"/>
    <w:rsid w:val="00192FD2"/>
    <w:rsid w:val="00193055"/>
    <w:rsid w:val="00193446"/>
    <w:rsid w:val="00193721"/>
    <w:rsid w:val="001945A8"/>
    <w:rsid w:val="00194B5C"/>
    <w:rsid w:val="00194B6F"/>
    <w:rsid w:val="00194C3C"/>
    <w:rsid w:val="00195DB5"/>
    <w:rsid w:val="00195F70"/>
    <w:rsid w:val="0019631C"/>
    <w:rsid w:val="001963CC"/>
    <w:rsid w:val="001966F7"/>
    <w:rsid w:val="0019699D"/>
    <w:rsid w:val="00196F37"/>
    <w:rsid w:val="001975C9"/>
    <w:rsid w:val="00197740"/>
    <w:rsid w:val="001A002B"/>
    <w:rsid w:val="001A032C"/>
    <w:rsid w:val="001A0560"/>
    <w:rsid w:val="001A0BBC"/>
    <w:rsid w:val="001A15D2"/>
    <w:rsid w:val="001A23D0"/>
    <w:rsid w:val="001A27B4"/>
    <w:rsid w:val="001A291E"/>
    <w:rsid w:val="001A2E7C"/>
    <w:rsid w:val="001A31D9"/>
    <w:rsid w:val="001A32B0"/>
    <w:rsid w:val="001A34E2"/>
    <w:rsid w:val="001A378B"/>
    <w:rsid w:val="001A3806"/>
    <w:rsid w:val="001A3F45"/>
    <w:rsid w:val="001A4239"/>
    <w:rsid w:val="001A4511"/>
    <w:rsid w:val="001A467E"/>
    <w:rsid w:val="001A4AB3"/>
    <w:rsid w:val="001A5012"/>
    <w:rsid w:val="001A5758"/>
    <w:rsid w:val="001A5A04"/>
    <w:rsid w:val="001A64AA"/>
    <w:rsid w:val="001A69AF"/>
    <w:rsid w:val="001A72FC"/>
    <w:rsid w:val="001A73AE"/>
    <w:rsid w:val="001A77AF"/>
    <w:rsid w:val="001A797A"/>
    <w:rsid w:val="001B0344"/>
    <w:rsid w:val="001B1D61"/>
    <w:rsid w:val="001B1ECD"/>
    <w:rsid w:val="001B253D"/>
    <w:rsid w:val="001B28EE"/>
    <w:rsid w:val="001B2AA8"/>
    <w:rsid w:val="001B2B1D"/>
    <w:rsid w:val="001B33D9"/>
    <w:rsid w:val="001B3637"/>
    <w:rsid w:val="001B3DAE"/>
    <w:rsid w:val="001B3F2E"/>
    <w:rsid w:val="001B430E"/>
    <w:rsid w:val="001B470F"/>
    <w:rsid w:val="001B4A40"/>
    <w:rsid w:val="001B571E"/>
    <w:rsid w:val="001B5970"/>
    <w:rsid w:val="001B5A03"/>
    <w:rsid w:val="001B5D97"/>
    <w:rsid w:val="001B5FAA"/>
    <w:rsid w:val="001B62D4"/>
    <w:rsid w:val="001B6532"/>
    <w:rsid w:val="001B697B"/>
    <w:rsid w:val="001B7170"/>
    <w:rsid w:val="001B7301"/>
    <w:rsid w:val="001B7FCD"/>
    <w:rsid w:val="001C0944"/>
    <w:rsid w:val="001C0CD3"/>
    <w:rsid w:val="001C11C1"/>
    <w:rsid w:val="001C1692"/>
    <w:rsid w:val="001C1AF7"/>
    <w:rsid w:val="001C1C26"/>
    <w:rsid w:val="001C2BC4"/>
    <w:rsid w:val="001C3A32"/>
    <w:rsid w:val="001C417D"/>
    <w:rsid w:val="001C43FD"/>
    <w:rsid w:val="001C4655"/>
    <w:rsid w:val="001C48E9"/>
    <w:rsid w:val="001C4921"/>
    <w:rsid w:val="001C4CB7"/>
    <w:rsid w:val="001C551D"/>
    <w:rsid w:val="001C57D2"/>
    <w:rsid w:val="001C62A5"/>
    <w:rsid w:val="001C66FD"/>
    <w:rsid w:val="001C6D21"/>
    <w:rsid w:val="001C6EF6"/>
    <w:rsid w:val="001C6F9A"/>
    <w:rsid w:val="001C7258"/>
    <w:rsid w:val="001C7328"/>
    <w:rsid w:val="001C7E1B"/>
    <w:rsid w:val="001D0304"/>
    <w:rsid w:val="001D0907"/>
    <w:rsid w:val="001D0C5E"/>
    <w:rsid w:val="001D0D6C"/>
    <w:rsid w:val="001D11E5"/>
    <w:rsid w:val="001D172E"/>
    <w:rsid w:val="001D1911"/>
    <w:rsid w:val="001D1D0B"/>
    <w:rsid w:val="001D223E"/>
    <w:rsid w:val="001D2C37"/>
    <w:rsid w:val="001D2E1B"/>
    <w:rsid w:val="001D3017"/>
    <w:rsid w:val="001D3C8B"/>
    <w:rsid w:val="001D3D19"/>
    <w:rsid w:val="001D3FB1"/>
    <w:rsid w:val="001D45A7"/>
    <w:rsid w:val="001D47F3"/>
    <w:rsid w:val="001D49DA"/>
    <w:rsid w:val="001D514A"/>
    <w:rsid w:val="001D5584"/>
    <w:rsid w:val="001D55AC"/>
    <w:rsid w:val="001D5FEA"/>
    <w:rsid w:val="001D61CD"/>
    <w:rsid w:val="001D6A2C"/>
    <w:rsid w:val="001D6CA8"/>
    <w:rsid w:val="001D75C9"/>
    <w:rsid w:val="001D7639"/>
    <w:rsid w:val="001D7C41"/>
    <w:rsid w:val="001D7C49"/>
    <w:rsid w:val="001D7D96"/>
    <w:rsid w:val="001E09CC"/>
    <w:rsid w:val="001E0A03"/>
    <w:rsid w:val="001E0A6B"/>
    <w:rsid w:val="001E12F6"/>
    <w:rsid w:val="001E1304"/>
    <w:rsid w:val="001E136B"/>
    <w:rsid w:val="001E1371"/>
    <w:rsid w:val="001E151D"/>
    <w:rsid w:val="001E23D8"/>
    <w:rsid w:val="001E257A"/>
    <w:rsid w:val="001E26B6"/>
    <w:rsid w:val="001E2C6B"/>
    <w:rsid w:val="001E30A1"/>
    <w:rsid w:val="001E3C4F"/>
    <w:rsid w:val="001E3E1C"/>
    <w:rsid w:val="001E4CDE"/>
    <w:rsid w:val="001E4DA3"/>
    <w:rsid w:val="001E5177"/>
    <w:rsid w:val="001E6245"/>
    <w:rsid w:val="001E748E"/>
    <w:rsid w:val="001E75D1"/>
    <w:rsid w:val="001E7772"/>
    <w:rsid w:val="001F0525"/>
    <w:rsid w:val="001F0557"/>
    <w:rsid w:val="001F07FF"/>
    <w:rsid w:val="001F0DF6"/>
    <w:rsid w:val="001F116F"/>
    <w:rsid w:val="001F1404"/>
    <w:rsid w:val="001F19BF"/>
    <w:rsid w:val="001F1A41"/>
    <w:rsid w:val="001F29C5"/>
    <w:rsid w:val="001F2AD5"/>
    <w:rsid w:val="001F2F32"/>
    <w:rsid w:val="001F373D"/>
    <w:rsid w:val="001F3F0E"/>
    <w:rsid w:val="001F4863"/>
    <w:rsid w:val="001F4BA8"/>
    <w:rsid w:val="001F4E35"/>
    <w:rsid w:val="001F539F"/>
    <w:rsid w:val="001F5A71"/>
    <w:rsid w:val="001F5D0C"/>
    <w:rsid w:val="001F5D47"/>
    <w:rsid w:val="001F6123"/>
    <w:rsid w:val="001F6D95"/>
    <w:rsid w:val="001F726F"/>
    <w:rsid w:val="001F734E"/>
    <w:rsid w:val="001F73AF"/>
    <w:rsid w:val="001F7810"/>
    <w:rsid w:val="001F7AEC"/>
    <w:rsid w:val="00200011"/>
    <w:rsid w:val="00200F6E"/>
    <w:rsid w:val="002016A4"/>
    <w:rsid w:val="002016AA"/>
    <w:rsid w:val="00202736"/>
    <w:rsid w:val="00202860"/>
    <w:rsid w:val="00202A8F"/>
    <w:rsid w:val="00202B51"/>
    <w:rsid w:val="00202D95"/>
    <w:rsid w:val="00204484"/>
    <w:rsid w:val="002047FA"/>
    <w:rsid w:val="00204A7F"/>
    <w:rsid w:val="00204E02"/>
    <w:rsid w:val="00204FCD"/>
    <w:rsid w:val="00205096"/>
    <w:rsid w:val="00205155"/>
    <w:rsid w:val="0020535D"/>
    <w:rsid w:val="002057CB"/>
    <w:rsid w:val="00205A19"/>
    <w:rsid w:val="00205C46"/>
    <w:rsid w:val="00206AA4"/>
    <w:rsid w:val="00206D67"/>
    <w:rsid w:val="00206DBB"/>
    <w:rsid w:val="00206FB8"/>
    <w:rsid w:val="00207340"/>
    <w:rsid w:val="0020769D"/>
    <w:rsid w:val="0020779E"/>
    <w:rsid w:val="00207B6B"/>
    <w:rsid w:val="00210A9B"/>
    <w:rsid w:val="00210CA9"/>
    <w:rsid w:val="00210FF0"/>
    <w:rsid w:val="00211222"/>
    <w:rsid w:val="002115E3"/>
    <w:rsid w:val="0021192E"/>
    <w:rsid w:val="00211A8A"/>
    <w:rsid w:val="0021264C"/>
    <w:rsid w:val="002126DE"/>
    <w:rsid w:val="00212E97"/>
    <w:rsid w:val="00213315"/>
    <w:rsid w:val="00213D30"/>
    <w:rsid w:val="0021466F"/>
    <w:rsid w:val="00215447"/>
    <w:rsid w:val="00215543"/>
    <w:rsid w:val="0021566C"/>
    <w:rsid w:val="00215E1B"/>
    <w:rsid w:val="002163AE"/>
    <w:rsid w:val="00216B40"/>
    <w:rsid w:val="00216D0D"/>
    <w:rsid w:val="00217161"/>
    <w:rsid w:val="002173A9"/>
    <w:rsid w:val="00217601"/>
    <w:rsid w:val="00217AF5"/>
    <w:rsid w:val="00217DA7"/>
    <w:rsid w:val="0022010C"/>
    <w:rsid w:val="00220449"/>
    <w:rsid w:val="002208DE"/>
    <w:rsid w:val="00220E86"/>
    <w:rsid w:val="00220E97"/>
    <w:rsid w:val="0022206D"/>
    <w:rsid w:val="00222517"/>
    <w:rsid w:val="002225E6"/>
    <w:rsid w:val="00222654"/>
    <w:rsid w:val="0022311C"/>
    <w:rsid w:val="002236B6"/>
    <w:rsid w:val="00223BE1"/>
    <w:rsid w:val="00223C53"/>
    <w:rsid w:val="00223E5E"/>
    <w:rsid w:val="00224327"/>
    <w:rsid w:val="002247C1"/>
    <w:rsid w:val="00224B52"/>
    <w:rsid w:val="00224D1F"/>
    <w:rsid w:val="00225E4D"/>
    <w:rsid w:val="0022601E"/>
    <w:rsid w:val="0022620B"/>
    <w:rsid w:val="00226ADC"/>
    <w:rsid w:val="00226AE7"/>
    <w:rsid w:val="00226E93"/>
    <w:rsid w:val="00226FD6"/>
    <w:rsid w:val="002273A7"/>
    <w:rsid w:val="00227526"/>
    <w:rsid w:val="002278ED"/>
    <w:rsid w:val="002302C8"/>
    <w:rsid w:val="00230375"/>
    <w:rsid w:val="00230471"/>
    <w:rsid w:val="002305A9"/>
    <w:rsid w:val="00230781"/>
    <w:rsid w:val="002308DB"/>
    <w:rsid w:val="002316D1"/>
    <w:rsid w:val="002317D6"/>
    <w:rsid w:val="0023211C"/>
    <w:rsid w:val="0023262E"/>
    <w:rsid w:val="00232F2D"/>
    <w:rsid w:val="002333AC"/>
    <w:rsid w:val="002335A9"/>
    <w:rsid w:val="002337AC"/>
    <w:rsid w:val="0023456F"/>
    <w:rsid w:val="00234A49"/>
    <w:rsid w:val="00234D5D"/>
    <w:rsid w:val="002350D2"/>
    <w:rsid w:val="0023513E"/>
    <w:rsid w:val="002355AA"/>
    <w:rsid w:val="00235C36"/>
    <w:rsid w:val="00235EC4"/>
    <w:rsid w:val="00235F8B"/>
    <w:rsid w:val="00236021"/>
    <w:rsid w:val="00236091"/>
    <w:rsid w:val="002360C6"/>
    <w:rsid w:val="0023661D"/>
    <w:rsid w:val="002369C5"/>
    <w:rsid w:val="00236F25"/>
    <w:rsid w:val="002370FE"/>
    <w:rsid w:val="00237C33"/>
    <w:rsid w:val="00240172"/>
    <w:rsid w:val="002411DD"/>
    <w:rsid w:val="002418A7"/>
    <w:rsid w:val="00241FF3"/>
    <w:rsid w:val="00243A22"/>
    <w:rsid w:val="00243BF9"/>
    <w:rsid w:val="00244149"/>
    <w:rsid w:val="0024428A"/>
    <w:rsid w:val="002443B7"/>
    <w:rsid w:val="00244DB5"/>
    <w:rsid w:val="002453C4"/>
    <w:rsid w:val="00245566"/>
    <w:rsid w:val="0024568D"/>
    <w:rsid w:val="002459D0"/>
    <w:rsid w:val="00245E3C"/>
    <w:rsid w:val="002471E0"/>
    <w:rsid w:val="002477A2"/>
    <w:rsid w:val="002478D4"/>
    <w:rsid w:val="0024791E"/>
    <w:rsid w:val="00250252"/>
    <w:rsid w:val="00250D59"/>
    <w:rsid w:val="00250DF6"/>
    <w:rsid w:val="00250E5E"/>
    <w:rsid w:val="0025118B"/>
    <w:rsid w:val="00251362"/>
    <w:rsid w:val="00252476"/>
    <w:rsid w:val="00252523"/>
    <w:rsid w:val="00252BCA"/>
    <w:rsid w:val="00252E9C"/>
    <w:rsid w:val="0025364B"/>
    <w:rsid w:val="002536D2"/>
    <w:rsid w:val="00253EB9"/>
    <w:rsid w:val="00253FB4"/>
    <w:rsid w:val="00254292"/>
    <w:rsid w:val="00254E7A"/>
    <w:rsid w:val="0025510F"/>
    <w:rsid w:val="00255339"/>
    <w:rsid w:val="0025543E"/>
    <w:rsid w:val="002555BD"/>
    <w:rsid w:val="002557D3"/>
    <w:rsid w:val="00255AED"/>
    <w:rsid w:val="002561A3"/>
    <w:rsid w:val="002561EF"/>
    <w:rsid w:val="00256341"/>
    <w:rsid w:val="002572C9"/>
    <w:rsid w:val="002572FE"/>
    <w:rsid w:val="002577B7"/>
    <w:rsid w:val="00260168"/>
    <w:rsid w:val="00260462"/>
    <w:rsid w:val="00260520"/>
    <w:rsid w:val="0026059B"/>
    <w:rsid w:val="002608BC"/>
    <w:rsid w:val="00260A88"/>
    <w:rsid w:val="00260BBA"/>
    <w:rsid w:val="00260C4F"/>
    <w:rsid w:val="00261218"/>
    <w:rsid w:val="00261278"/>
    <w:rsid w:val="002619E2"/>
    <w:rsid w:val="00261C6A"/>
    <w:rsid w:val="00261D8E"/>
    <w:rsid w:val="00263004"/>
    <w:rsid w:val="002636CF"/>
    <w:rsid w:val="00263880"/>
    <w:rsid w:val="00263C78"/>
    <w:rsid w:val="00263CD8"/>
    <w:rsid w:val="00263DB7"/>
    <w:rsid w:val="00263F5C"/>
    <w:rsid w:val="002641CB"/>
    <w:rsid w:val="0026524B"/>
    <w:rsid w:val="00265951"/>
    <w:rsid w:val="00265CCC"/>
    <w:rsid w:val="00266165"/>
    <w:rsid w:val="0026633C"/>
    <w:rsid w:val="00266941"/>
    <w:rsid w:val="00267181"/>
    <w:rsid w:val="00267346"/>
    <w:rsid w:val="0026744A"/>
    <w:rsid w:val="0026773B"/>
    <w:rsid w:val="00270192"/>
    <w:rsid w:val="00270AA0"/>
    <w:rsid w:val="00270D9B"/>
    <w:rsid w:val="00270FC2"/>
    <w:rsid w:val="00271493"/>
    <w:rsid w:val="002715A0"/>
    <w:rsid w:val="00271DB1"/>
    <w:rsid w:val="00272CB2"/>
    <w:rsid w:val="00273085"/>
    <w:rsid w:val="00273919"/>
    <w:rsid w:val="00274462"/>
    <w:rsid w:val="00274654"/>
    <w:rsid w:val="002746EC"/>
    <w:rsid w:val="0027473C"/>
    <w:rsid w:val="00275202"/>
    <w:rsid w:val="00275382"/>
    <w:rsid w:val="002754FD"/>
    <w:rsid w:val="002756D3"/>
    <w:rsid w:val="00275EA1"/>
    <w:rsid w:val="00275F23"/>
    <w:rsid w:val="00276470"/>
    <w:rsid w:val="002765BB"/>
    <w:rsid w:val="002765F5"/>
    <w:rsid w:val="00276D83"/>
    <w:rsid w:val="00276F62"/>
    <w:rsid w:val="00277216"/>
    <w:rsid w:val="002773A3"/>
    <w:rsid w:val="00277A1A"/>
    <w:rsid w:val="00277CCC"/>
    <w:rsid w:val="0028026D"/>
    <w:rsid w:val="00280865"/>
    <w:rsid w:val="00280B62"/>
    <w:rsid w:val="002817F5"/>
    <w:rsid w:val="002819F6"/>
    <w:rsid w:val="00281A3C"/>
    <w:rsid w:val="00282039"/>
    <w:rsid w:val="00282421"/>
    <w:rsid w:val="0028248E"/>
    <w:rsid w:val="00282B27"/>
    <w:rsid w:val="00282B5A"/>
    <w:rsid w:val="00282D56"/>
    <w:rsid w:val="00283120"/>
    <w:rsid w:val="002836D7"/>
    <w:rsid w:val="00283C18"/>
    <w:rsid w:val="00283C29"/>
    <w:rsid w:val="00283F65"/>
    <w:rsid w:val="00283F6B"/>
    <w:rsid w:val="002844B8"/>
    <w:rsid w:val="002844FB"/>
    <w:rsid w:val="00284B2D"/>
    <w:rsid w:val="00284C4F"/>
    <w:rsid w:val="00285401"/>
    <w:rsid w:val="0028541D"/>
    <w:rsid w:val="00285575"/>
    <w:rsid w:val="00285DE9"/>
    <w:rsid w:val="00285E36"/>
    <w:rsid w:val="0028663A"/>
    <w:rsid w:val="00286BB1"/>
    <w:rsid w:val="00287C3F"/>
    <w:rsid w:val="002908D0"/>
    <w:rsid w:val="00290CAE"/>
    <w:rsid w:val="002914F8"/>
    <w:rsid w:val="00291763"/>
    <w:rsid w:val="0029194E"/>
    <w:rsid w:val="00291A3B"/>
    <w:rsid w:val="00291DD9"/>
    <w:rsid w:val="0029256E"/>
    <w:rsid w:val="00292B6B"/>
    <w:rsid w:val="00293026"/>
    <w:rsid w:val="002932C9"/>
    <w:rsid w:val="0029346B"/>
    <w:rsid w:val="002934D0"/>
    <w:rsid w:val="0029350A"/>
    <w:rsid w:val="002939D4"/>
    <w:rsid w:val="00294E60"/>
    <w:rsid w:val="00294EC0"/>
    <w:rsid w:val="00295170"/>
    <w:rsid w:val="00295A2F"/>
    <w:rsid w:val="00296184"/>
    <w:rsid w:val="00296207"/>
    <w:rsid w:val="00297B12"/>
    <w:rsid w:val="002A0791"/>
    <w:rsid w:val="002A0BCA"/>
    <w:rsid w:val="002A0CED"/>
    <w:rsid w:val="002A0D87"/>
    <w:rsid w:val="002A1284"/>
    <w:rsid w:val="002A1537"/>
    <w:rsid w:val="002A17EF"/>
    <w:rsid w:val="002A1CDE"/>
    <w:rsid w:val="002A1E44"/>
    <w:rsid w:val="002A21BB"/>
    <w:rsid w:val="002A245F"/>
    <w:rsid w:val="002A29D6"/>
    <w:rsid w:val="002A3589"/>
    <w:rsid w:val="002A37FD"/>
    <w:rsid w:val="002A3DB9"/>
    <w:rsid w:val="002A49FE"/>
    <w:rsid w:val="002A4B8B"/>
    <w:rsid w:val="002A5403"/>
    <w:rsid w:val="002A571A"/>
    <w:rsid w:val="002A5D38"/>
    <w:rsid w:val="002A672E"/>
    <w:rsid w:val="002A6926"/>
    <w:rsid w:val="002A6FC7"/>
    <w:rsid w:val="002A702C"/>
    <w:rsid w:val="002A7126"/>
    <w:rsid w:val="002A739C"/>
    <w:rsid w:val="002A7BB6"/>
    <w:rsid w:val="002A7BD3"/>
    <w:rsid w:val="002A7FCA"/>
    <w:rsid w:val="002B008E"/>
    <w:rsid w:val="002B053D"/>
    <w:rsid w:val="002B06C9"/>
    <w:rsid w:val="002B16A4"/>
    <w:rsid w:val="002B1CFF"/>
    <w:rsid w:val="002B1E8A"/>
    <w:rsid w:val="002B1EB0"/>
    <w:rsid w:val="002B20B3"/>
    <w:rsid w:val="002B27FC"/>
    <w:rsid w:val="002B2A2F"/>
    <w:rsid w:val="002B2DBA"/>
    <w:rsid w:val="002B323B"/>
    <w:rsid w:val="002B3939"/>
    <w:rsid w:val="002B49C7"/>
    <w:rsid w:val="002B4BC3"/>
    <w:rsid w:val="002B4E16"/>
    <w:rsid w:val="002B5068"/>
    <w:rsid w:val="002B5287"/>
    <w:rsid w:val="002B5487"/>
    <w:rsid w:val="002B5606"/>
    <w:rsid w:val="002B5D7B"/>
    <w:rsid w:val="002B5DE3"/>
    <w:rsid w:val="002B614B"/>
    <w:rsid w:val="002B6693"/>
    <w:rsid w:val="002B694E"/>
    <w:rsid w:val="002B6C38"/>
    <w:rsid w:val="002B6D04"/>
    <w:rsid w:val="002B6D16"/>
    <w:rsid w:val="002B724F"/>
    <w:rsid w:val="002B7425"/>
    <w:rsid w:val="002B7524"/>
    <w:rsid w:val="002B7724"/>
    <w:rsid w:val="002B78AF"/>
    <w:rsid w:val="002C04F0"/>
    <w:rsid w:val="002C1319"/>
    <w:rsid w:val="002C2170"/>
    <w:rsid w:val="002C23A2"/>
    <w:rsid w:val="002C2ED5"/>
    <w:rsid w:val="002C39DE"/>
    <w:rsid w:val="002C3E18"/>
    <w:rsid w:val="002C430E"/>
    <w:rsid w:val="002C52C2"/>
    <w:rsid w:val="002C545C"/>
    <w:rsid w:val="002C589A"/>
    <w:rsid w:val="002C5989"/>
    <w:rsid w:val="002C5FEB"/>
    <w:rsid w:val="002C6CBA"/>
    <w:rsid w:val="002C6D23"/>
    <w:rsid w:val="002C6FDB"/>
    <w:rsid w:val="002C711A"/>
    <w:rsid w:val="002C7304"/>
    <w:rsid w:val="002C7326"/>
    <w:rsid w:val="002C758F"/>
    <w:rsid w:val="002C78D7"/>
    <w:rsid w:val="002C7BD8"/>
    <w:rsid w:val="002C7DE3"/>
    <w:rsid w:val="002C7DE9"/>
    <w:rsid w:val="002C7F25"/>
    <w:rsid w:val="002D1188"/>
    <w:rsid w:val="002D1C04"/>
    <w:rsid w:val="002D1D0E"/>
    <w:rsid w:val="002D21CA"/>
    <w:rsid w:val="002D46F7"/>
    <w:rsid w:val="002D4EC8"/>
    <w:rsid w:val="002D4F1E"/>
    <w:rsid w:val="002D5CDB"/>
    <w:rsid w:val="002D5D0C"/>
    <w:rsid w:val="002D5D12"/>
    <w:rsid w:val="002D60FF"/>
    <w:rsid w:val="002D61D6"/>
    <w:rsid w:val="002D63DC"/>
    <w:rsid w:val="002D69A0"/>
    <w:rsid w:val="002D6AF6"/>
    <w:rsid w:val="002D7397"/>
    <w:rsid w:val="002D75DB"/>
    <w:rsid w:val="002D76BF"/>
    <w:rsid w:val="002D76DF"/>
    <w:rsid w:val="002D7D0E"/>
    <w:rsid w:val="002E0155"/>
    <w:rsid w:val="002E016C"/>
    <w:rsid w:val="002E04F1"/>
    <w:rsid w:val="002E05FF"/>
    <w:rsid w:val="002E075D"/>
    <w:rsid w:val="002E0DD0"/>
    <w:rsid w:val="002E1BE8"/>
    <w:rsid w:val="002E229A"/>
    <w:rsid w:val="002E24AD"/>
    <w:rsid w:val="002E2AAF"/>
    <w:rsid w:val="002E2DCC"/>
    <w:rsid w:val="002E2F56"/>
    <w:rsid w:val="002E3A14"/>
    <w:rsid w:val="002E3BFF"/>
    <w:rsid w:val="002E3C64"/>
    <w:rsid w:val="002E3F8C"/>
    <w:rsid w:val="002E441A"/>
    <w:rsid w:val="002E44A1"/>
    <w:rsid w:val="002E5835"/>
    <w:rsid w:val="002E58ED"/>
    <w:rsid w:val="002E5D23"/>
    <w:rsid w:val="002E5FDD"/>
    <w:rsid w:val="002E6A4A"/>
    <w:rsid w:val="002E7279"/>
    <w:rsid w:val="002E734F"/>
    <w:rsid w:val="002E73E9"/>
    <w:rsid w:val="002E7635"/>
    <w:rsid w:val="002E7805"/>
    <w:rsid w:val="002E7A50"/>
    <w:rsid w:val="002E7ADA"/>
    <w:rsid w:val="002F0068"/>
    <w:rsid w:val="002F01EF"/>
    <w:rsid w:val="002F05BA"/>
    <w:rsid w:val="002F064A"/>
    <w:rsid w:val="002F0B1C"/>
    <w:rsid w:val="002F0E35"/>
    <w:rsid w:val="002F15A0"/>
    <w:rsid w:val="002F1634"/>
    <w:rsid w:val="002F1B79"/>
    <w:rsid w:val="002F217A"/>
    <w:rsid w:val="002F231B"/>
    <w:rsid w:val="002F2518"/>
    <w:rsid w:val="002F25C3"/>
    <w:rsid w:val="002F27AE"/>
    <w:rsid w:val="002F2851"/>
    <w:rsid w:val="002F2919"/>
    <w:rsid w:val="002F3E4D"/>
    <w:rsid w:val="002F526C"/>
    <w:rsid w:val="002F5333"/>
    <w:rsid w:val="002F533D"/>
    <w:rsid w:val="002F5989"/>
    <w:rsid w:val="002F5A7E"/>
    <w:rsid w:val="002F5DEF"/>
    <w:rsid w:val="002F5EDA"/>
    <w:rsid w:val="002F66EE"/>
    <w:rsid w:val="002F692A"/>
    <w:rsid w:val="002F7C88"/>
    <w:rsid w:val="002F7CA7"/>
    <w:rsid w:val="003003E9"/>
    <w:rsid w:val="003009EC"/>
    <w:rsid w:val="00302165"/>
    <w:rsid w:val="003022D5"/>
    <w:rsid w:val="00302B34"/>
    <w:rsid w:val="00302C07"/>
    <w:rsid w:val="00302DC8"/>
    <w:rsid w:val="00303094"/>
    <w:rsid w:val="003032CE"/>
    <w:rsid w:val="00303801"/>
    <w:rsid w:val="00303B4C"/>
    <w:rsid w:val="0030427D"/>
    <w:rsid w:val="0030473F"/>
    <w:rsid w:val="003048C0"/>
    <w:rsid w:val="003048D0"/>
    <w:rsid w:val="00304B9D"/>
    <w:rsid w:val="00304E6C"/>
    <w:rsid w:val="00305AB8"/>
    <w:rsid w:val="00305CB7"/>
    <w:rsid w:val="00305F9D"/>
    <w:rsid w:val="00306070"/>
    <w:rsid w:val="003066EA"/>
    <w:rsid w:val="00306B6C"/>
    <w:rsid w:val="003077BC"/>
    <w:rsid w:val="0030794F"/>
    <w:rsid w:val="0031028B"/>
    <w:rsid w:val="00310317"/>
    <w:rsid w:val="0031078F"/>
    <w:rsid w:val="00310CB7"/>
    <w:rsid w:val="00310FD0"/>
    <w:rsid w:val="00311CF5"/>
    <w:rsid w:val="00311D09"/>
    <w:rsid w:val="0031257E"/>
    <w:rsid w:val="00312BB5"/>
    <w:rsid w:val="00313684"/>
    <w:rsid w:val="00313C63"/>
    <w:rsid w:val="003144A5"/>
    <w:rsid w:val="00315359"/>
    <w:rsid w:val="003153C5"/>
    <w:rsid w:val="003153FE"/>
    <w:rsid w:val="00315719"/>
    <w:rsid w:val="00315A02"/>
    <w:rsid w:val="00315EE2"/>
    <w:rsid w:val="00316060"/>
    <w:rsid w:val="00316071"/>
    <w:rsid w:val="00316A26"/>
    <w:rsid w:val="00316A79"/>
    <w:rsid w:val="00316EF2"/>
    <w:rsid w:val="00316FA2"/>
    <w:rsid w:val="00317776"/>
    <w:rsid w:val="003202EE"/>
    <w:rsid w:val="00320888"/>
    <w:rsid w:val="00320F45"/>
    <w:rsid w:val="003213B5"/>
    <w:rsid w:val="00321E4C"/>
    <w:rsid w:val="00322528"/>
    <w:rsid w:val="00322849"/>
    <w:rsid w:val="0032292B"/>
    <w:rsid w:val="003233FE"/>
    <w:rsid w:val="00323681"/>
    <w:rsid w:val="00323A9C"/>
    <w:rsid w:val="00323C15"/>
    <w:rsid w:val="00324319"/>
    <w:rsid w:val="00324EEB"/>
    <w:rsid w:val="00325089"/>
    <w:rsid w:val="00325DED"/>
    <w:rsid w:val="003261CA"/>
    <w:rsid w:val="0032667D"/>
    <w:rsid w:val="00326D5B"/>
    <w:rsid w:val="003270C6"/>
    <w:rsid w:val="00327223"/>
    <w:rsid w:val="0032739A"/>
    <w:rsid w:val="003273F4"/>
    <w:rsid w:val="003276D5"/>
    <w:rsid w:val="00327A33"/>
    <w:rsid w:val="003300D0"/>
    <w:rsid w:val="00330332"/>
    <w:rsid w:val="00330794"/>
    <w:rsid w:val="003307E8"/>
    <w:rsid w:val="00330E5A"/>
    <w:rsid w:val="00331267"/>
    <w:rsid w:val="00331534"/>
    <w:rsid w:val="00331DCE"/>
    <w:rsid w:val="003324A9"/>
    <w:rsid w:val="003327D7"/>
    <w:rsid w:val="0033288C"/>
    <w:rsid w:val="00332AA7"/>
    <w:rsid w:val="00332B19"/>
    <w:rsid w:val="00332E0A"/>
    <w:rsid w:val="00333EE0"/>
    <w:rsid w:val="00334678"/>
    <w:rsid w:val="00334B60"/>
    <w:rsid w:val="00334DE8"/>
    <w:rsid w:val="00335456"/>
    <w:rsid w:val="0033573B"/>
    <w:rsid w:val="00335BA4"/>
    <w:rsid w:val="0033605A"/>
    <w:rsid w:val="00336204"/>
    <w:rsid w:val="0033624B"/>
    <w:rsid w:val="00336C84"/>
    <w:rsid w:val="00336E11"/>
    <w:rsid w:val="00336E65"/>
    <w:rsid w:val="0033729D"/>
    <w:rsid w:val="00337A04"/>
    <w:rsid w:val="00337B12"/>
    <w:rsid w:val="00337E27"/>
    <w:rsid w:val="00337F14"/>
    <w:rsid w:val="003402E5"/>
    <w:rsid w:val="00340DA7"/>
    <w:rsid w:val="0034141C"/>
    <w:rsid w:val="003417CE"/>
    <w:rsid w:val="00341A2D"/>
    <w:rsid w:val="00341F7B"/>
    <w:rsid w:val="003427D8"/>
    <w:rsid w:val="00342C2C"/>
    <w:rsid w:val="00344592"/>
    <w:rsid w:val="0034488E"/>
    <w:rsid w:val="00344EC6"/>
    <w:rsid w:val="003460BF"/>
    <w:rsid w:val="00346229"/>
    <w:rsid w:val="00346A1A"/>
    <w:rsid w:val="00346DBE"/>
    <w:rsid w:val="003474D0"/>
    <w:rsid w:val="00347792"/>
    <w:rsid w:val="00347A3A"/>
    <w:rsid w:val="00347AE1"/>
    <w:rsid w:val="00347B81"/>
    <w:rsid w:val="00347D9B"/>
    <w:rsid w:val="00347DC7"/>
    <w:rsid w:val="003501C5"/>
    <w:rsid w:val="003522F2"/>
    <w:rsid w:val="00352E79"/>
    <w:rsid w:val="003530E6"/>
    <w:rsid w:val="003537CE"/>
    <w:rsid w:val="0035401C"/>
    <w:rsid w:val="00354873"/>
    <w:rsid w:val="00354F1C"/>
    <w:rsid w:val="00354F1D"/>
    <w:rsid w:val="00355689"/>
    <w:rsid w:val="0035580C"/>
    <w:rsid w:val="00356135"/>
    <w:rsid w:val="0035615B"/>
    <w:rsid w:val="00356538"/>
    <w:rsid w:val="00356D6D"/>
    <w:rsid w:val="00356F0C"/>
    <w:rsid w:val="00357226"/>
    <w:rsid w:val="00357290"/>
    <w:rsid w:val="00357549"/>
    <w:rsid w:val="0036026E"/>
    <w:rsid w:val="00360442"/>
    <w:rsid w:val="0036076C"/>
    <w:rsid w:val="00360BAD"/>
    <w:rsid w:val="00361360"/>
    <w:rsid w:val="003613AA"/>
    <w:rsid w:val="00361802"/>
    <w:rsid w:val="00361B40"/>
    <w:rsid w:val="00361F7D"/>
    <w:rsid w:val="00363304"/>
    <w:rsid w:val="00363614"/>
    <w:rsid w:val="00363BC0"/>
    <w:rsid w:val="003644BB"/>
    <w:rsid w:val="003646F8"/>
    <w:rsid w:val="003647E6"/>
    <w:rsid w:val="00364A61"/>
    <w:rsid w:val="00364B32"/>
    <w:rsid w:val="0036683A"/>
    <w:rsid w:val="00366BFE"/>
    <w:rsid w:val="00367C5A"/>
    <w:rsid w:val="00367CD4"/>
    <w:rsid w:val="0037058D"/>
    <w:rsid w:val="00370686"/>
    <w:rsid w:val="00370729"/>
    <w:rsid w:val="00370CAD"/>
    <w:rsid w:val="00370E01"/>
    <w:rsid w:val="0037106A"/>
    <w:rsid w:val="0037150A"/>
    <w:rsid w:val="003717B0"/>
    <w:rsid w:val="003717F1"/>
    <w:rsid w:val="00371E7C"/>
    <w:rsid w:val="00372278"/>
    <w:rsid w:val="0037253F"/>
    <w:rsid w:val="00372912"/>
    <w:rsid w:val="00372994"/>
    <w:rsid w:val="00372D03"/>
    <w:rsid w:val="00372D5D"/>
    <w:rsid w:val="00374199"/>
    <w:rsid w:val="003741C7"/>
    <w:rsid w:val="0037432C"/>
    <w:rsid w:val="003744F9"/>
    <w:rsid w:val="00374AE5"/>
    <w:rsid w:val="003753C8"/>
    <w:rsid w:val="003757A8"/>
    <w:rsid w:val="00375BA7"/>
    <w:rsid w:val="00375D11"/>
    <w:rsid w:val="00376150"/>
    <w:rsid w:val="00376691"/>
    <w:rsid w:val="00376BBE"/>
    <w:rsid w:val="00376C5B"/>
    <w:rsid w:val="00377237"/>
    <w:rsid w:val="00377411"/>
    <w:rsid w:val="00377859"/>
    <w:rsid w:val="00380748"/>
    <w:rsid w:val="00381100"/>
    <w:rsid w:val="00381ECE"/>
    <w:rsid w:val="00381F02"/>
    <w:rsid w:val="00382377"/>
    <w:rsid w:val="0038242A"/>
    <w:rsid w:val="00382F58"/>
    <w:rsid w:val="00383167"/>
    <w:rsid w:val="0038359B"/>
    <w:rsid w:val="00383FC3"/>
    <w:rsid w:val="00384054"/>
    <w:rsid w:val="0038412B"/>
    <w:rsid w:val="00384BAA"/>
    <w:rsid w:val="0038514C"/>
    <w:rsid w:val="003858BB"/>
    <w:rsid w:val="00385C0E"/>
    <w:rsid w:val="00385D7E"/>
    <w:rsid w:val="00385F1A"/>
    <w:rsid w:val="0038681F"/>
    <w:rsid w:val="00386AFA"/>
    <w:rsid w:val="00387CEE"/>
    <w:rsid w:val="00387F11"/>
    <w:rsid w:val="003902BE"/>
    <w:rsid w:val="00390CAA"/>
    <w:rsid w:val="00390F41"/>
    <w:rsid w:val="00391653"/>
    <w:rsid w:val="003917AA"/>
    <w:rsid w:val="0039182A"/>
    <w:rsid w:val="00391AD2"/>
    <w:rsid w:val="00392B1D"/>
    <w:rsid w:val="00392CF1"/>
    <w:rsid w:val="00392DFC"/>
    <w:rsid w:val="0039315A"/>
    <w:rsid w:val="00393418"/>
    <w:rsid w:val="00393781"/>
    <w:rsid w:val="003939E4"/>
    <w:rsid w:val="00393EEF"/>
    <w:rsid w:val="00394203"/>
    <w:rsid w:val="0039492D"/>
    <w:rsid w:val="00394D0A"/>
    <w:rsid w:val="00394D14"/>
    <w:rsid w:val="003952D4"/>
    <w:rsid w:val="00395AB0"/>
    <w:rsid w:val="00396220"/>
    <w:rsid w:val="0039659A"/>
    <w:rsid w:val="0039696F"/>
    <w:rsid w:val="00396B97"/>
    <w:rsid w:val="00396E60"/>
    <w:rsid w:val="003970EA"/>
    <w:rsid w:val="00397517"/>
    <w:rsid w:val="003A003D"/>
    <w:rsid w:val="003A01C2"/>
    <w:rsid w:val="003A05EA"/>
    <w:rsid w:val="003A0941"/>
    <w:rsid w:val="003A0A01"/>
    <w:rsid w:val="003A153C"/>
    <w:rsid w:val="003A2238"/>
    <w:rsid w:val="003A22C0"/>
    <w:rsid w:val="003A22E6"/>
    <w:rsid w:val="003A2467"/>
    <w:rsid w:val="003A2A84"/>
    <w:rsid w:val="003A2D43"/>
    <w:rsid w:val="003A32CB"/>
    <w:rsid w:val="003A33CB"/>
    <w:rsid w:val="003A3A63"/>
    <w:rsid w:val="003A498F"/>
    <w:rsid w:val="003A4F5D"/>
    <w:rsid w:val="003A54F3"/>
    <w:rsid w:val="003A556B"/>
    <w:rsid w:val="003A579E"/>
    <w:rsid w:val="003A581E"/>
    <w:rsid w:val="003A5D5B"/>
    <w:rsid w:val="003A695C"/>
    <w:rsid w:val="003A7110"/>
    <w:rsid w:val="003B05C0"/>
    <w:rsid w:val="003B0C1A"/>
    <w:rsid w:val="003B196D"/>
    <w:rsid w:val="003B1C25"/>
    <w:rsid w:val="003B1E5A"/>
    <w:rsid w:val="003B1E8D"/>
    <w:rsid w:val="003B21E6"/>
    <w:rsid w:val="003B25EE"/>
    <w:rsid w:val="003B2772"/>
    <w:rsid w:val="003B280E"/>
    <w:rsid w:val="003B2ABF"/>
    <w:rsid w:val="003B2D30"/>
    <w:rsid w:val="003B30AA"/>
    <w:rsid w:val="003B3155"/>
    <w:rsid w:val="003B351B"/>
    <w:rsid w:val="003B3E0A"/>
    <w:rsid w:val="003B40B0"/>
    <w:rsid w:val="003B4C0B"/>
    <w:rsid w:val="003B4E7E"/>
    <w:rsid w:val="003B57BD"/>
    <w:rsid w:val="003B5A35"/>
    <w:rsid w:val="003B5DF9"/>
    <w:rsid w:val="003B6260"/>
    <w:rsid w:val="003B6B34"/>
    <w:rsid w:val="003B6D90"/>
    <w:rsid w:val="003B6F17"/>
    <w:rsid w:val="003B6F73"/>
    <w:rsid w:val="003B7379"/>
    <w:rsid w:val="003B76BD"/>
    <w:rsid w:val="003B79DF"/>
    <w:rsid w:val="003B7B16"/>
    <w:rsid w:val="003B7CDC"/>
    <w:rsid w:val="003B7EDF"/>
    <w:rsid w:val="003C058C"/>
    <w:rsid w:val="003C06EE"/>
    <w:rsid w:val="003C0A7A"/>
    <w:rsid w:val="003C0B33"/>
    <w:rsid w:val="003C0C3B"/>
    <w:rsid w:val="003C114B"/>
    <w:rsid w:val="003C116E"/>
    <w:rsid w:val="003C1212"/>
    <w:rsid w:val="003C15AF"/>
    <w:rsid w:val="003C187B"/>
    <w:rsid w:val="003C2611"/>
    <w:rsid w:val="003C2E22"/>
    <w:rsid w:val="003C3467"/>
    <w:rsid w:val="003C365E"/>
    <w:rsid w:val="003C39AA"/>
    <w:rsid w:val="003C3D87"/>
    <w:rsid w:val="003C3EEB"/>
    <w:rsid w:val="003C423B"/>
    <w:rsid w:val="003C4927"/>
    <w:rsid w:val="003C4E63"/>
    <w:rsid w:val="003C4FE5"/>
    <w:rsid w:val="003C513B"/>
    <w:rsid w:val="003C5C5B"/>
    <w:rsid w:val="003C61C1"/>
    <w:rsid w:val="003C6370"/>
    <w:rsid w:val="003C6416"/>
    <w:rsid w:val="003C662B"/>
    <w:rsid w:val="003C7673"/>
    <w:rsid w:val="003C7E31"/>
    <w:rsid w:val="003D01A9"/>
    <w:rsid w:val="003D0FC7"/>
    <w:rsid w:val="003D138B"/>
    <w:rsid w:val="003D15C8"/>
    <w:rsid w:val="003D1EAF"/>
    <w:rsid w:val="003D1ED7"/>
    <w:rsid w:val="003D24DD"/>
    <w:rsid w:val="003D2766"/>
    <w:rsid w:val="003D2932"/>
    <w:rsid w:val="003D2FEB"/>
    <w:rsid w:val="003D36D7"/>
    <w:rsid w:val="003D3752"/>
    <w:rsid w:val="003D3AA0"/>
    <w:rsid w:val="003D405E"/>
    <w:rsid w:val="003D4DD7"/>
    <w:rsid w:val="003D5BB7"/>
    <w:rsid w:val="003D5FCC"/>
    <w:rsid w:val="003D623C"/>
    <w:rsid w:val="003D6414"/>
    <w:rsid w:val="003D6E76"/>
    <w:rsid w:val="003D7860"/>
    <w:rsid w:val="003E036D"/>
    <w:rsid w:val="003E049B"/>
    <w:rsid w:val="003E0727"/>
    <w:rsid w:val="003E0B1A"/>
    <w:rsid w:val="003E25A8"/>
    <w:rsid w:val="003E2800"/>
    <w:rsid w:val="003E2A95"/>
    <w:rsid w:val="003E2D29"/>
    <w:rsid w:val="003E337E"/>
    <w:rsid w:val="003E34EF"/>
    <w:rsid w:val="003E39FB"/>
    <w:rsid w:val="003E401A"/>
    <w:rsid w:val="003E434E"/>
    <w:rsid w:val="003E48AD"/>
    <w:rsid w:val="003E4930"/>
    <w:rsid w:val="003E4AA8"/>
    <w:rsid w:val="003E4B1A"/>
    <w:rsid w:val="003E4CE9"/>
    <w:rsid w:val="003E5331"/>
    <w:rsid w:val="003E5961"/>
    <w:rsid w:val="003E5EF5"/>
    <w:rsid w:val="003E681C"/>
    <w:rsid w:val="003E6A58"/>
    <w:rsid w:val="003E6E2B"/>
    <w:rsid w:val="003E785D"/>
    <w:rsid w:val="003E7E3F"/>
    <w:rsid w:val="003E7F4D"/>
    <w:rsid w:val="003F0106"/>
    <w:rsid w:val="003F07FC"/>
    <w:rsid w:val="003F08B9"/>
    <w:rsid w:val="003F0CFA"/>
    <w:rsid w:val="003F0F27"/>
    <w:rsid w:val="003F0FC5"/>
    <w:rsid w:val="003F1220"/>
    <w:rsid w:val="003F12E1"/>
    <w:rsid w:val="003F12FA"/>
    <w:rsid w:val="003F13CB"/>
    <w:rsid w:val="003F1790"/>
    <w:rsid w:val="003F17AD"/>
    <w:rsid w:val="003F1866"/>
    <w:rsid w:val="003F18FB"/>
    <w:rsid w:val="003F2790"/>
    <w:rsid w:val="003F29CF"/>
    <w:rsid w:val="003F31A1"/>
    <w:rsid w:val="003F3447"/>
    <w:rsid w:val="003F3974"/>
    <w:rsid w:val="003F3991"/>
    <w:rsid w:val="003F3AC8"/>
    <w:rsid w:val="003F3DE0"/>
    <w:rsid w:val="003F3F50"/>
    <w:rsid w:val="003F52C3"/>
    <w:rsid w:val="003F5727"/>
    <w:rsid w:val="003F57D5"/>
    <w:rsid w:val="003F606A"/>
    <w:rsid w:val="003F63FF"/>
    <w:rsid w:val="003F6B67"/>
    <w:rsid w:val="003F7000"/>
    <w:rsid w:val="003F7508"/>
    <w:rsid w:val="003F7F0D"/>
    <w:rsid w:val="00400587"/>
    <w:rsid w:val="00400846"/>
    <w:rsid w:val="00400875"/>
    <w:rsid w:val="00400EF6"/>
    <w:rsid w:val="004010E3"/>
    <w:rsid w:val="0040150A"/>
    <w:rsid w:val="00401C98"/>
    <w:rsid w:val="00401D5B"/>
    <w:rsid w:val="00401FE1"/>
    <w:rsid w:val="00402010"/>
    <w:rsid w:val="00402930"/>
    <w:rsid w:val="00402D2C"/>
    <w:rsid w:val="00403518"/>
    <w:rsid w:val="00403527"/>
    <w:rsid w:val="00403E33"/>
    <w:rsid w:val="00403E8C"/>
    <w:rsid w:val="00404049"/>
    <w:rsid w:val="00404214"/>
    <w:rsid w:val="004042B2"/>
    <w:rsid w:val="0040437D"/>
    <w:rsid w:val="00404422"/>
    <w:rsid w:val="00404841"/>
    <w:rsid w:val="00404D82"/>
    <w:rsid w:val="0040514F"/>
    <w:rsid w:val="004054D0"/>
    <w:rsid w:val="004055B0"/>
    <w:rsid w:val="004056C8"/>
    <w:rsid w:val="0040588D"/>
    <w:rsid w:val="00406051"/>
    <w:rsid w:val="00406371"/>
    <w:rsid w:val="0040670B"/>
    <w:rsid w:val="00406888"/>
    <w:rsid w:val="00406973"/>
    <w:rsid w:val="00407049"/>
    <w:rsid w:val="004070C2"/>
    <w:rsid w:val="004078A4"/>
    <w:rsid w:val="00410127"/>
    <w:rsid w:val="00410A4E"/>
    <w:rsid w:val="00411089"/>
    <w:rsid w:val="0041120D"/>
    <w:rsid w:val="004112CA"/>
    <w:rsid w:val="00411B95"/>
    <w:rsid w:val="00411D52"/>
    <w:rsid w:val="00412046"/>
    <w:rsid w:val="00412AE1"/>
    <w:rsid w:val="00414186"/>
    <w:rsid w:val="004146AC"/>
    <w:rsid w:val="004148EF"/>
    <w:rsid w:val="00414CF2"/>
    <w:rsid w:val="00414E27"/>
    <w:rsid w:val="00414ECE"/>
    <w:rsid w:val="00414F8E"/>
    <w:rsid w:val="004153A4"/>
    <w:rsid w:val="00415AF9"/>
    <w:rsid w:val="004171AD"/>
    <w:rsid w:val="004173B8"/>
    <w:rsid w:val="004174BA"/>
    <w:rsid w:val="00417EF0"/>
    <w:rsid w:val="00420337"/>
    <w:rsid w:val="00420612"/>
    <w:rsid w:val="004213B0"/>
    <w:rsid w:val="004213FE"/>
    <w:rsid w:val="004214AE"/>
    <w:rsid w:val="00421802"/>
    <w:rsid w:val="004218B8"/>
    <w:rsid w:val="00421E2E"/>
    <w:rsid w:val="00422355"/>
    <w:rsid w:val="0042247B"/>
    <w:rsid w:val="004227B6"/>
    <w:rsid w:val="004228A9"/>
    <w:rsid w:val="00422FEF"/>
    <w:rsid w:val="00423118"/>
    <w:rsid w:val="004231F2"/>
    <w:rsid w:val="0042412B"/>
    <w:rsid w:val="004247AA"/>
    <w:rsid w:val="00425E35"/>
    <w:rsid w:val="0042654E"/>
    <w:rsid w:val="00427138"/>
    <w:rsid w:val="0042758A"/>
    <w:rsid w:val="00427679"/>
    <w:rsid w:val="00427B4F"/>
    <w:rsid w:val="00427E1D"/>
    <w:rsid w:val="004302BE"/>
    <w:rsid w:val="00430C81"/>
    <w:rsid w:val="004313F3"/>
    <w:rsid w:val="0043163C"/>
    <w:rsid w:val="00431F14"/>
    <w:rsid w:val="00432EC2"/>
    <w:rsid w:val="004330BA"/>
    <w:rsid w:val="0043339A"/>
    <w:rsid w:val="00433D42"/>
    <w:rsid w:val="004340DD"/>
    <w:rsid w:val="004347A8"/>
    <w:rsid w:val="0043489B"/>
    <w:rsid w:val="00435259"/>
    <w:rsid w:val="004352F2"/>
    <w:rsid w:val="0043582D"/>
    <w:rsid w:val="004359F1"/>
    <w:rsid w:val="00436507"/>
    <w:rsid w:val="00436627"/>
    <w:rsid w:val="00436B8B"/>
    <w:rsid w:val="00436F14"/>
    <w:rsid w:val="00436F9C"/>
    <w:rsid w:val="004379C0"/>
    <w:rsid w:val="00437B64"/>
    <w:rsid w:val="00437B87"/>
    <w:rsid w:val="00437E54"/>
    <w:rsid w:val="00437E97"/>
    <w:rsid w:val="0044098C"/>
    <w:rsid w:val="00440FB0"/>
    <w:rsid w:val="0044111E"/>
    <w:rsid w:val="00441183"/>
    <w:rsid w:val="0044136C"/>
    <w:rsid w:val="00441492"/>
    <w:rsid w:val="004420D8"/>
    <w:rsid w:val="00442120"/>
    <w:rsid w:val="004421BF"/>
    <w:rsid w:val="00443349"/>
    <w:rsid w:val="00443510"/>
    <w:rsid w:val="00443732"/>
    <w:rsid w:val="00443B6D"/>
    <w:rsid w:val="004441EF"/>
    <w:rsid w:val="004443F9"/>
    <w:rsid w:val="00444BC2"/>
    <w:rsid w:val="00444DB2"/>
    <w:rsid w:val="00444DE6"/>
    <w:rsid w:val="00446268"/>
    <w:rsid w:val="00446E59"/>
    <w:rsid w:val="004475F8"/>
    <w:rsid w:val="004500A2"/>
    <w:rsid w:val="004500A8"/>
    <w:rsid w:val="00450254"/>
    <w:rsid w:val="00451527"/>
    <w:rsid w:val="00451C02"/>
    <w:rsid w:val="00451E98"/>
    <w:rsid w:val="0045346D"/>
    <w:rsid w:val="004534B3"/>
    <w:rsid w:val="00453550"/>
    <w:rsid w:val="00453D5B"/>
    <w:rsid w:val="00453F7D"/>
    <w:rsid w:val="00455171"/>
    <w:rsid w:val="004557ED"/>
    <w:rsid w:val="00455966"/>
    <w:rsid w:val="004559FB"/>
    <w:rsid w:val="00455DC5"/>
    <w:rsid w:val="00456289"/>
    <w:rsid w:val="00456798"/>
    <w:rsid w:val="00456ABE"/>
    <w:rsid w:val="00457341"/>
    <w:rsid w:val="00460363"/>
    <w:rsid w:val="004605C0"/>
    <w:rsid w:val="004606A3"/>
    <w:rsid w:val="00460D2A"/>
    <w:rsid w:val="00460D51"/>
    <w:rsid w:val="00460F4A"/>
    <w:rsid w:val="00461128"/>
    <w:rsid w:val="00461255"/>
    <w:rsid w:val="00461370"/>
    <w:rsid w:val="004613ED"/>
    <w:rsid w:val="004615E9"/>
    <w:rsid w:val="00461755"/>
    <w:rsid w:val="00461916"/>
    <w:rsid w:val="00461F5A"/>
    <w:rsid w:val="004621CA"/>
    <w:rsid w:val="00462380"/>
    <w:rsid w:val="00462447"/>
    <w:rsid w:val="00462E6B"/>
    <w:rsid w:val="0046324B"/>
    <w:rsid w:val="0046345B"/>
    <w:rsid w:val="00463699"/>
    <w:rsid w:val="0046391B"/>
    <w:rsid w:val="00463C71"/>
    <w:rsid w:val="00463E30"/>
    <w:rsid w:val="004642BD"/>
    <w:rsid w:val="004645A7"/>
    <w:rsid w:val="004645D1"/>
    <w:rsid w:val="00464E3A"/>
    <w:rsid w:val="00465445"/>
    <w:rsid w:val="00465481"/>
    <w:rsid w:val="0046558D"/>
    <w:rsid w:val="00465991"/>
    <w:rsid w:val="00465DD0"/>
    <w:rsid w:val="00465F35"/>
    <w:rsid w:val="0046607F"/>
    <w:rsid w:val="00466328"/>
    <w:rsid w:val="004668B8"/>
    <w:rsid w:val="00466EE1"/>
    <w:rsid w:val="0046721A"/>
    <w:rsid w:val="004676F2"/>
    <w:rsid w:val="00470099"/>
    <w:rsid w:val="00470540"/>
    <w:rsid w:val="00470848"/>
    <w:rsid w:val="004708FA"/>
    <w:rsid w:val="0047096E"/>
    <w:rsid w:val="00471615"/>
    <w:rsid w:val="00471760"/>
    <w:rsid w:val="0047199A"/>
    <w:rsid w:val="00472285"/>
    <w:rsid w:val="00472357"/>
    <w:rsid w:val="0047236B"/>
    <w:rsid w:val="004727CA"/>
    <w:rsid w:val="00472E8B"/>
    <w:rsid w:val="00473F0D"/>
    <w:rsid w:val="00473F21"/>
    <w:rsid w:val="004742A3"/>
    <w:rsid w:val="004742AF"/>
    <w:rsid w:val="00475649"/>
    <w:rsid w:val="00475729"/>
    <w:rsid w:val="00475904"/>
    <w:rsid w:val="00475E4F"/>
    <w:rsid w:val="00475F88"/>
    <w:rsid w:val="0047762E"/>
    <w:rsid w:val="00477CF8"/>
    <w:rsid w:val="00477FE3"/>
    <w:rsid w:val="004802DF"/>
    <w:rsid w:val="0048090F"/>
    <w:rsid w:val="00480E00"/>
    <w:rsid w:val="0048117A"/>
    <w:rsid w:val="00481ECF"/>
    <w:rsid w:val="00483023"/>
    <w:rsid w:val="0048314A"/>
    <w:rsid w:val="0048337D"/>
    <w:rsid w:val="0048398A"/>
    <w:rsid w:val="00483B0C"/>
    <w:rsid w:val="00483EC9"/>
    <w:rsid w:val="00483FCF"/>
    <w:rsid w:val="00484397"/>
    <w:rsid w:val="0048460A"/>
    <w:rsid w:val="00484A90"/>
    <w:rsid w:val="00484BE9"/>
    <w:rsid w:val="00486A55"/>
    <w:rsid w:val="00490895"/>
    <w:rsid w:val="00490984"/>
    <w:rsid w:val="0049131E"/>
    <w:rsid w:val="0049164C"/>
    <w:rsid w:val="004919A2"/>
    <w:rsid w:val="00491A55"/>
    <w:rsid w:val="00491B40"/>
    <w:rsid w:val="00492264"/>
    <w:rsid w:val="0049275E"/>
    <w:rsid w:val="00492E0A"/>
    <w:rsid w:val="004933C7"/>
    <w:rsid w:val="00493D6B"/>
    <w:rsid w:val="00494984"/>
    <w:rsid w:val="00494AEC"/>
    <w:rsid w:val="00494ECC"/>
    <w:rsid w:val="00494F9E"/>
    <w:rsid w:val="00495C9F"/>
    <w:rsid w:val="00496205"/>
    <w:rsid w:val="004963F1"/>
    <w:rsid w:val="00496443"/>
    <w:rsid w:val="0049647A"/>
    <w:rsid w:val="0049670E"/>
    <w:rsid w:val="00496C54"/>
    <w:rsid w:val="00497110"/>
    <w:rsid w:val="00497611"/>
    <w:rsid w:val="004979A0"/>
    <w:rsid w:val="00497DB1"/>
    <w:rsid w:val="004A03A7"/>
    <w:rsid w:val="004A0E48"/>
    <w:rsid w:val="004A1174"/>
    <w:rsid w:val="004A1775"/>
    <w:rsid w:val="004A1E3E"/>
    <w:rsid w:val="004A2370"/>
    <w:rsid w:val="004A23DF"/>
    <w:rsid w:val="004A269E"/>
    <w:rsid w:val="004A2BD0"/>
    <w:rsid w:val="004A2CDB"/>
    <w:rsid w:val="004A2EE5"/>
    <w:rsid w:val="004A302B"/>
    <w:rsid w:val="004A312C"/>
    <w:rsid w:val="004A31AB"/>
    <w:rsid w:val="004A3A67"/>
    <w:rsid w:val="004A3BC6"/>
    <w:rsid w:val="004A3BEB"/>
    <w:rsid w:val="004A4100"/>
    <w:rsid w:val="004A4BE9"/>
    <w:rsid w:val="004A5C56"/>
    <w:rsid w:val="004A6040"/>
    <w:rsid w:val="004A62C6"/>
    <w:rsid w:val="004A6A9C"/>
    <w:rsid w:val="004A6D63"/>
    <w:rsid w:val="004A701A"/>
    <w:rsid w:val="004B01F5"/>
    <w:rsid w:val="004B1296"/>
    <w:rsid w:val="004B177F"/>
    <w:rsid w:val="004B1958"/>
    <w:rsid w:val="004B20AA"/>
    <w:rsid w:val="004B270E"/>
    <w:rsid w:val="004B28F3"/>
    <w:rsid w:val="004B3026"/>
    <w:rsid w:val="004B32EA"/>
    <w:rsid w:val="004B33C8"/>
    <w:rsid w:val="004B3C75"/>
    <w:rsid w:val="004B4105"/>
    <w:rsid w:val="004B4366"/>
    <w:rsid w:val="004B4372"/>
    <w:rsid w:val="004B4929"/>
    <w:rsid w:val="004B495D"/>
    <w:rsid w:val="004B4C0D"/>
    <w:rsid w:val="004B4D32"/>
    <w:rsid w:val="004B522A"/>
    <w:rsid w:val="004B5506"/>
    <w:rsid w:val="004B5B2A"/>
    <w:rsid w:val="004B5DA9"/>
    <w:rsid w:val="004B5E8C"/>
    <w:rsid w:val="004B630D"/>
    <w:rsid w:val="004B63B0"/>
    <w:rsid w:val="004B64BE"/>
    <w:rsid w:val="004B673F"/>
    <w:rsid w:val="004B79CD"/>
    <w:rsid w:val="004B7C53"/>
    <w:rsid w:val="004B7E61"/>
    <w:rsid w:val="004C00F5"/>
    <w:rsid w:val="004C062F"/>
    <w:rsid w:val="004C0B53"/>
    <w:rsid w:val="004C0DBA"/>
    <w:rsid w:val="004C1448"/>
    <w:rsid w:val="004C18CB"/>
    <w:rsid w:val="004C19BF"/>
    <w:rsid w:val="004C1D35"/>
    <w:rsid w:val="004C2558"/>
    <w:rsid w:val="004C2CE1"/>
    <w:rsid w:val="004C3BDC"/>
    <w:rsid w:val="004C43D4"/>
    <w:rsid w:val="004C43E5"/>
    <w:rsid w:val="004C4725"/>
    <w:rsid w:val="004C4A29"/>
    <w:rsid w:val="004C4AF3"/>
    <w:rsid w:val="004C4E02"/>
    <w:rsid w:val="004C4E78"/>
    <w:rsid w:val="004C53B2"/>
    <w:rsid w:val="004C5FFF"/>
    <w:rsid w:val="004C6AA5"/>
    <w:rsid w:val="004C6BFE"/>
    <w:rsid w:val="004C6DA1"/>
    <w:rsid w:val="004C6FF6"/>
    <w:rsid w:val="004C703C"/>
    <w:rsid w:val="004C7329"/>
    <w:rsid w:val="004C7CFB"/>
    <w:rsid w:val="004D039B"/>
    <w:rsid w:val="004D04FA"/>
    <w:rsid w:val="004D0672"/>
    <w:rsid w:val="004D09A3"/>
    <w:rsid w:val="004D0BA1"/>
    <w:rsid w:val="004D1484"/>
    <w:rsid w:val="004D1DFD"/>
    <w:rsid w:val="004D2446"/>
    <w:rsid w:val="004D25B5"/>
    <w:rsid w:val="004D2C9C"/>
    <w:rsid w:val="004D36FA"/>
    <w:rsid w:val="004D398C"/>
    <w:rsid w:val="004D4472"/>
    <w:rsid w:val="004D482D"/>
    <w:rsid w:val="004D4C9F"/>
    <w:rsid w:val="004D4D2A"/>
    <w:rsid w:val="004D4E74"/>
    <w:rsid w:val="004D569E"/>
    <w:rsid w:val="004D56BE"/>
    <w:rsid w:val="004D57E9"/>
    <w:rsid w:val="004D5AE9"/>
    <w:rsid w:val="004D5C8A"/>
    <w:rsid w:val="004D6160"/>
    <w:rsid w:val="004D6885"/>
    <w:rsid w:val="004D68CE"/>
    <w:rsid w:val="004D6917"/>
    <w:rsid w:val="004D718E"/>
    <w:rsid w:val="004D75DB"/>
    <w:rsid w:val="004D7976"/>
    <w:rsid w:val="004D7C70"/>
    <w:rsid w:val="004E0308"/>
    <w:rsid w:val="004E03DB"/>
    <w:rsid w:val="004E0455"/>
    <w:rsid w:val="004E0792"/>
    <w:rsid w:val="004E0948"/>
    <w:rsid w:val="004E15EE"/>
    <w:rsid w:val="004E1BFA"/>
    <w:rsid w:val="004E1DCB"/>
    <w:rsid w:val="004E2997"/>
    <w:rsid w:val="004E29F0"/>
    <w:rsid w:val="004E2A33"/>
    <w:rsid w:val="004E2A50"/>
    <w:rsid w:val="004E2BF4"/>
    <w:rsid w:val="004E36A7"/>
    <w:rsid w:val="004E3CF1"/>
    <w:rsid w:val="004E3E6C"/>
    <w:rsid w:val="004E401B"/>
    <w:rsid w:val="004E4929"/>
    <w:rsid w:val="004E49CA"/>
    <w:rsid w:val="004E4B22"/>
    <w:rsid w:val="004E59A8"/>
    <w:rsid w:val="004E59E7"/>
    <w:rsid w:val="004E5D0D"/>
    <w:rsid w:val="004E5D13"/>
    <w:rsid w:val="004E5F7A"/>
    <w:rsid w:val="004E5FC0"/>
    <w:rsid w:val="004E662C"/>
    <w:rsid w:val="004E7275"/>
    <w:rsid w:val="004E75BD"/>
    <w:rsid w:val="004E76B1"/>
    <w:rsid w:val="004E7F29"/>
    <w:rsid w:val="004F064D"/>
    <w:rsid w:val="004F0B14"/>
    <w:rsid w:val="004F1477"/>
    <w:rsid w:val="004F27E2"/>
    <w:rsid w:val="004F2B36"/>
    <w:rsid w:val="004F324B"/>
    <w:rsid w:val="004F36B3"/>
    <w:rsid w:val="004F3AC0"/>
    <w:rsid w:val="004F3D1B"/>
    <w:rsid w:val="004F5536"/>
    <w:rsid w:val="004F55D3"/>
    <w:rsid w:val="004F56A6"/>
    <w:rsid w:val="004F682D"/>
    <w:rsid w:val="004F6F78"/>
    <w:rsid w:val="004F713B"/>
    <w:rsid w:val="004F7F10"/>
    <w:rsid w:val="0050049C"/>
    <w:rsid w:val="00500693"/>
    <w:rsid w:val="00501021"/>
    <w:rsid w:val="00501241"/>
    <w:rsid w:val="00501358"/>
    <w:rsid w:val="0050150A"/>
    <w:rsid w:val="00501E25"/>
    <w:rsid w:val="00502082"/>
    <w:rsid w:val="0050226B"/>
    <w:rsid w:val="0050236D"/>
    <w:rsid w:val="00502CCA"/>
    <w:rsid w:val="00502F28"/>
    <w:rsid w:val="00502F6E"/>
    <w:rsid w:val="00503125"/>
    <w:rsid w:val="00503798"/>
    <w:rsid w:val="00503B10"/>
    <w:rsid w:val="00503B20"/>
    <w:rsid w:val="00503F28"/>
    <w:rsid w:val="005045FE"/>
    <w:rsid w:val="00504808"/>
    <w:rsid w:val="005053D0"/>
    <w:rsid w:val="0050586A"/>
    <w:rsid w:val="00505943"/>
    <w:rsid w:val="00505DB2"/>
    <w:rsid w:val="005063EB"/>
    <w:rsid w:val="00506CCF"/>
    <w:rsid w:val="00506F40"/>
    <w:rsid w:val="00507170"/>
    <w:rsid w:val="00507C7D"/>
    <w:rsid w:val="0051042A"/>
    <w:rsid w:val="005109CF"/>
    <w:rsid w:val="00511EA5"/>
    <w:rsid w:val="00511F10"/>
    <w:rsid w:val="00511F9A"/>
    <w:rsid w:val="005124F0"/>
    <w:rsid w:val="00512C7B"/>
    <w:rsid w:val="00513140"/>
    <w:rsid w:val="00513209"/>
    <w:rsid w:val="00513936"/>
    <w:rsid w:val="00513B7C"/>
    <w:rsid w:val="00514B96"/>
    <w:rsid w:val="005152CC"/>
    <w:rsid w:val="00516286"/>
    <w:rsid w:val="00516B85"/>
    <w:rsid w:val="00517928"/>
    <w:rsid w:val="00517B34"/>
    <w:rsid w:val="00520938"/>
    <w:rsid w:val="00520DDD"/>
    <w:rsid w:val="0052117B"/>
    <w:rsid w:val="005211D2"/>
    <w:rsid w:val="0052169B"/>
    <w:rsid w:val="005217F3"/>
    <w:rsid w:val="00521A49"/>
    <w:rsid w:val="00522312"/>
    <w:rsid w:val="00522765"/>
    <w:rsid w:val="00524592"/>
    <w:rsid w:val="00524611"/>
    <w:rsid w:val="005248BA"/>
    <w:rsid w:val="00524936"/>
    <w:rsid w:val="00524E32"/>
    <w:rsid w:val="00524E8F"/>
    <w:rsid w:val="00525379"/>
    <w:rsid w:val="005255A4"/>
    <w:rsid w:val="00525F06"/>
    <w:rsid w:val="00525FE3"/>
    <w:rsid w:val="0052684C"/>
    <w:rsid w:val="00526858"/>
    <w:rsid w:val="00527103"/>
    <w:rsid w:val="005274AB"/>
    <w:rsid w:val="005278D7"/>
    <w:rsid w:val="0052790C"/>
    <w:rsid w:val="00527F32"/>
    <w:rsid w:val="00530302"/>
    <w:rsid w:val="00530412"/>
    <w:rsid w:val="005304E9"/>
    <w:rsid w:val="005313D5"/>
    <w:rsid w:val="00532111"/>
    <w:rsid w:val="005322B9"/>
    <w:rsid w:val="00532B0F"/>
    <w:rsid w:val="00532F37"/>
    <w:rsid w:val="005332C3"/>
    <w:rsid w:val="00533A2C"/>
    <w:rsid w:val="00533AA8"/>
    <w:rsid w:val="00534553"/>
    <w:rsid w:val="00535673"/>
    <w:rsid w:val="005358CD"/>
    <w:rsid w:val="005359C9"/>
    <w:rsid w:val="00535B2E"/>
    <w:rsid w:val="0053648D"/>
    <w:rsid w:val="00536A72"/>
    <w:rsid w:val="00536D28"/>
    <w:rsid w:val="00536D3E"/>
    <w:rsid w:val="0053795B"/>
    <w:rsid w:val="00537EBC"/>
    <w:rsid w:val="005401CB"/>
    <w:rsid w:val="00540440"/>
    <w:rsid w:val="005404DB"/>
    <w:rsid w:val="005407E1"/>
    <w:rsid w:val="005413E3"/>
    <w:rsid w:val="00541554"/>
    <w:rsid w:val="00541645"/>
    <w:rsid w:val="005416F2"/>
    <w:rsid w:val="005419DE"/>
    <w:rsid w:val="00541F92"/>
    <w:rsid w:val="005421AA"/>
    <w:rsid w:val="005421C1"/>
    <w:rsid w:val="00542470"/>
    <w:rsid w:val="00542F6E"/>
    <w:rsid w:val="00543069"/>
    <w:rsid w:val="005439A1"/>
    <w:rsid w:val="00543C2A"/>
    <w:rsid w:val="005442A1"/>
    <w:rsid w:val="00544336"/>
    <w:rsid w:val="00545635"/>
    <w:rsid w:val="00545751"/>
    <w:rsid w:val="00545FD6"/>
    <w:rsid w:val="00546725"/>
    <w:rsid w:val="00546923"/>
    <w:rsid w:val="005469D1"/>
    <w:rsid w:val="00546B12"/>
    <w:rsid w:val="00546E2A"/>
    <w:rsid w:val="00547823"/>
    <w:rsid w:val="00547A1C"/>
    <w:rsid w:val="00547B6F"/>
    <w:rsid w:val="00547CDB"/>
    <w:rsid w:val="00547D8E"/>
    <w:rsid w:val="005500FD"/>
    <w:rsid w:val="005501E8"/>
    <w:rsid w:val="00550298"/>
    <w:rsid w:val="005504F9"/>
    <w:rsid w:val="0055060A"/>
    <w:rsid w:val="0055089A"/>
    <w:rsid w:val="0055113D"/>
    <w:rsid w:val="00551BAF"/>
    <w:rsid w:val="00551C0C"/>
    <w:rsid w:val="00551CD2"/>
    <w:rsid w:val="005522C4"/>
    <w:rsid w:val="0055280A"/>
    <w:rsid w:val="00552867"/>
    <w:rsid w:val="00552CDC"/>
    <w:rsid w:val="005534EC"/>
    <w:rsid w:val="00553ADE"/>
    <w:rsid w:val="00553B2D"/>
    <w:rsid w:val="00553CB4"/>
    <w:rsid w:val="00553EFA"/>
    <w:rsid w:val="005541FB"/>
    <w:rsid w:val="005544AF"/>
    <w:rsid w:val="00554909"/>
    <w:rsid w:val="00554A09"/>
    <w:rsid w:val="00555E63"/>
    <w:rsid w:val="00556012"/>
    <w:rsid w:val="00556C07"/>
    <w:rsid w:val="00556C0D"/>
    <w:rsid w:val="00556F2A"/>
    <w:rsid w:val="00557169"/>
    <w:rsid w:val="00557491"/>
    <w:rsid w:val="00557773"/>
    <w:rsid w:val="00557A71"/>
    <w:rsid w:val="00557C1B"/>
    <w:rsid w:val="00557C5F"/>
    <w:rsid w:val="00557E4A"/>
    <w:rsid w:val="00557E9E"/>
    <w:rsid w:val="005600DF"/>
    <w:rsid w:val="005602BD"/>
    <w:rsid w:val="0056033A"/>
    <w:rsid w:val="0056040A"/>
    <w:rsid w:val="00560886"/>
    <w:rsid w:val="005608AE"/>
    <w:rsid w:val="00560FFE"/>
    <w:rsid w:val="00561E01"/>
    <w:rsid w:val="00561E8E"/>
    <w:rsid w:val="00563791"/>
    <w:rsid w:val="0056400F"/>
    <w:rsid w:val="005640F3"/>
    <w:rsid w:val="00564237"/>
    <w:rsid w:val="005642F3"/>
    <w:rsid w:val="00564842"/>
    <w:rsid w:val="00564ADD"/>
    <w:rsid w:val="005653C5"/>
    <w:rsid w:val="00565A70"/>
    <w:rsid w:val="00565F4F"/>
    <w:rsid w:val="005661DC"/>
    <w:rsid w:val="005665C2"/>
    <w:rsid w:val="00566BDA"/>
    <w:rsid w:val="00566E0B"/>
    <w:rsid w:val="0056742F"/>
    <w:rsid w:val="005678FA"/>
    <w:rsid w:val="00567A8C"/>
    <w:rsid w:val="00567C83"/>
    <w:rsid w:val="0057024C"/>
    <w:rsid w:val="005706A1"/>
    <w:rsid w:val="00570D19"/>
    <w:rsid w:val="00571A05"/>
    <w:rsid w:val="005720E8"/>
    <w:rsid w:val="005724E7"/>
    <w:rsid w:val="005727B3"/>
    <w:rsid w:val="00572928"/>
    <w:rsid w:val="00572B89"/>
    <w:rsid w:val="00572E2C"/>
    <w:rsid w:val="00573737"/>
    <w:rsid w:val="00574445"/>
    <w:rsid w:val="00574D2A"/>
    <w:rsid w:val="00574DDF"/>
    <w:rsid w:val="00574F2E"/>
    <w:rsid w:val="00574F7C"/>
    <w:rsid w:val="00574F9B"/>
    <w:rsid w:val="00576397"/>
    <w:rsid w:val="0057667E"/>
    <w:rsid w:val="005777B7"/>
    <w:rsid w:val="00577A26"/>
    <w:rsid w:val="0058074F"/>
    <w:rsid w:val="005808E6"/>
    <w:rsid w:val="00580993"/>
    <w:rsid w:val="00580C49"/>
    <w:rsid w:val="005819F0"/>
    <w:rsid w:val="00581E69"/>
    <w:rsid w:val="00582440"/>
    <w:rsid w:val="00584243"/>
    <w:rsid w:val="00584565"/>
    <w:rsid w:val="00584654"/>
    <w:rsid w:val="00584BA5"/>
    <w:rsid w:val="005856F9"/>
    <w:rsid w:val="00585862"/>
    <w:rsid w:val="00585A15"/>
    <w:rsid w:val="00585E98"/>
    <w:rsid w:val="00585EDE"/>
    <w:rsid w:val="005868BC"/>
    <w:rsid w:val="00586C33"/>
    <w:rsid w:val="00587408"/>
    <w:rsid w:val="00587E4A"/>
    <w:rsid w:val="005902B5"/>
    <w:rsid w:val="005904A1"/>
    <w:rsid w:val="005910B8"/>
    <w:rsid w:val="00591B0D"/>
    <w:rsid w:val="00591F0C"/>
    <w:rsid w:val="00591F8D"/>
    <w:rsid w:val="00592121"/>
    <w:rsid w:val="005923B1"/>
    <w:rsid w:val="005925F7"/>
    <w:rsid w:val="005927BD"/>
    <w:rsid w:val="0059299D"/>
    <w:rsid w:val="00592B2B"/>
    <w:rsid w:val="00592F6D"/>
    <w:rsid w:val="00593047"/>
    <w:rsid w:val="0059323D"/>
    <w:rsid w:val="005932E4"/>
    <w:rsid w:val="00594149"/>
    <w:rsid w:val="00594DC0"/>
    <w:rsid w:val="0059543C"/>
    <w:rsid w:val="0059548C"/>
    <w:rsid w:val="00595548"/>
    <w:rsid w:val="00595AD6"/>
    <w:rsid w:val="00595DBE"/>
    <w:rsid w:val="005962F8"/>
    <w:rsid w:val="00596B62"/>
    <w:rsid w:val="005973AD"/>
    <w:rsid w:val="005973C3"/>
    <w:rsid w:val="00597857"/>
    <w:rsid w:val="005979A6"/>
    <w:rsid w:val="005A05CF"/>
    <w:rsid w:val="005A083A"/>
    <w:rsid w:val="005A08C7"/>
    <w:rsid w:val="005A0BAC"/>
    <w:rsid w:val="005A0DD7"/>
    <w:rsid w:val="005A0EA7"/>
    <w:rsid w:val="005A12C7"/>
    <w:rsid w:val="005A1581"/>
    <w:rsid w:val="005A1B6E"/>
    <w:rsid w:val="005A1CF3"/>
    <w:rsid w:val="005A210B"/>
    <w:rsid w:val="005A3D5F"/>
    <w:rsid w:val="005A40E4"/>
    <w:rsid w:val="005A49EA"/>
    <w:rsid w:val="005A5A0E"/>
    <w:rsid w:val="005A5EBB"/>
    <w:rsid w:val="005A6AA5"/>
    <w:rsid w:val="005A6D56"/>
    <w:rsid w:val="005A6D9B"/>
    <w:rsid w:val="005A7392"/>
    <w:rsid w:val="005A7403"/>
    <w:rsid w:val="005A7C9C"/>
    <w:rsid w:val="005A7E89"/>
    <w:rsid w:val="005A7F46"/>
    <w:rsid w:val="005B034E"/>
    <w:rsid w:val="005B0635"/>
    <w:rsid w:val="005B0821"/>
    <w:rsid w:val="005B094D"/>
    <w:rsid w:val="005B13A5"/>
    <w:rsid w:val="005B1535"/>
    <w:rsid w:val="005B1789"/>
    <w:rsid w:val="005B17A4"/>
    <w:rsid w:val="005B1B1E"/>
    <w:rsid w:val="005B21F4"/>
    <w:rsid w:val="005B2516"/>
    <w:rsid w:val="005B28B9"/>
    <w:rsid w:val="005B2C57"/>
    <w:rsid w:val="005B365A"/>
    <w:rsid w:val="005B3AA3"/>
    <w:rsid w:val="005B40D8"/>
    <w:rsid w:val="005B4474"/>
    <w:rsid w:val="005B45CC"/>
    <w:rsid w:val="005B45EC"/>
    <w:rsid w:val="005B5303"/>
    <w:rsid w:val="005B5326"/>
    <w:rsid w:val="005B5554"/>
    <w:rsid w:val="005B5705"/>
    <w:rsid w:val="005B58E2"/>
    <w:rsid w:val="005B5B56"/>
    <w:rsid w:val="005B5BE8"/>
    <w:rsid w:val="005B5DB3"/>
    <w:rsid w:val="005B5DCC"/>
    <w:rsid w:val="005B64FE"/>
    <w:rsid w:val="005B65DA"/>
    <w:rsid w:val="005B6910"/>
    <w:rsid w:val="005B6CEF"/>
    <w:rsid w:val="005B6F9A"/>
    <w:rsid w:val="005B7151"/>
    <w:rsid w:val="005B77A0"/>
    <w:rsid w:val="005B7A19"/>
    <w:rsid w:val="005C0431"/>
    <w:rsid w:val="005C0836"/>
    <w:rsid w:val="005C0DCF"/>
    <w:rsid w:val="005C0F8A"/>
    <w:rsid w:val="005C12A0"/>
    <w:rsid w:val="005C1DA7"/>
    <w:rsid w:val="005C265E"/>
    <w:rsid w:val="005C293A"/>
    <w:rsid w:val="005C30B7"/>
    <w:rsid w:val="005C367D"/>
    <w:rsid w:val="005C3893"/>
    <w:rsid w:val="005C3B73"/>
    <w:rsid w:val="005C3F4C"/>
    <w:rsid w:val="005C4028"/>
    <w:rsid w:val="005C40B4"/>
    <w:rsid w:val="005C42B8"/>
    <w:rsid w:val="005C432D"/>
    <w:rsid w:val="005C4A63"/>
    <w:rsid w:val="005C5BF7"/>
    <w:rsid w:val="005C70DD"/>
    <w:rsid w:val="005C73A8"/>
    <w:rsid w:val="005C742D"/>
    <w:rsid w:val="005C77AE"/>
    <w:rsid w:val="005D0261"/>
    <w:rsid w:val="005D07D2"/>
    <w:rsid w:val="005D0DC1"/>
    <w:rsid w:val="005D10CE"/>
    <w:rsid w:val="005D132B"/>
    <w:rsid w:val="005D1AA0"/>
    <w:rsid w:val="005D1B2B"/>
    <w:rsid w:val="005D1D64"/>
    <w:rsid w:val="005D1ED2"/>
    <w:rsid w:val="005D23F3"/>
    <w:rsid w:val="005D2408"/>
    <w:rsid w:val="005D2EA7"/>
    <w:rsid w:val="005D3472"/>
    <w:rsid w:val="005D35DD"/>
    <w:rsid w:val="005D3CE5"/>
    <w:rsid w:val="005D46E6"/>
    <w:rsid w:val="005D4A16"/>
    <w:rsid w:val="005D51B8"/>
    <w:rsid w:val="005D5211"/>
    <w:rsid w:val="005D531A"/>
    <w:rsid w:val="005D54DD"/>
    <w:rsid w:val="005D6045"/>
    <w:rsid w:val="005D60EB"/>
    <w:rsid w:val="005D671A"/>
    <w:rsid w:val="005D6837"/>
    <w:rsid w:val="005D69DA"/>
    <w:rsid w:val="005D6E28"/>
    <w:rsid w:val="005D7CA3"/>
    <w:rsid w:val="005E00F7"/>
    <w:rsid w:val="005E0C07"/>
    <w:rsid w:val="005E172C"/>
    <w:rsid w:val="005E17DC"/>
    <w:rsid w:val="005E1920"/>
    <w:rsid w:val="005E1C37"/>
    <w:rsid w:val="005E1F1C"/>
    <w:rsid w:val="005E35EE"/>
    <w:rsid w:val="005E3664"/>
    <w:rsid w:val="005E3679"/>
    <w:rsid w:val="005E3F88"/>
    <w:rsid w:val="005E4A70"/>
    <w:rsid w:val="005E4ABB"/>
    <w:rsid w:val="005E4BEF"/>
    <w:rsid w:val="005E4F41"/>
    <w:rsid w:val="005E52B3"/>
    <w:rsid w:val="005E549C"/>
    <w:rsid w:val="005E55E9"/>
    <w:rsid w:val="005E571D"/>
    <w:rsid w:val="005E6205"/>
    <w:rsid w:val="005E63E2"/>
    <w:rsid w:val="005E64AC"/>
    <w:rsid w:val="005E76E5"/>
    <w:rsid w:val="005E7ACB"/>
    <w:rsid w:val="005E7BB9"/>
    <w:rsid w:val="005E7D05"/>
    <w:rsid w:val="005F0405"/>
    <w:rsid w:val="005F086F"/>
    <w:rsid w:val="005F0C25"/>
    <w:rsid w:val="005F108A"/>
    <w:rsid w:val="005F18CB"/>
    <w:rsid w:val="005F1C57"/>
    <w:rsid w:val="005F30A9"/>
    <w:rsid w:val="005F30C4"/>
    <w:rsid w:val="005F30EE"/>
    <w:rsid w:val="005F3654"/>
    <w:rsid w:val="005F3692"/>
    <w:rsid w:val="005F38C4"/>
    <w:rsid w:val="005F4533"/>
    <w:rsid w:val="005F4804"/>
    <w:rsid w:val="005F4D68"/>
    <w:rsid w:val="005F4EFB"/>
    <w:rsid w:val="005F5314"/>
    <w:rsid w:val="005F53B4"/>
    <w:rsid w:val="005F55F5"/>
    <w:rsid w:val="005F560C"/>
    <w:rsid w:val="005F6144"/>
    <w:rsid w:val="005F6499"/>
    <w:rsid w:val="005F6754"/>
    <w:rsid w:val="005F76CE"/>
    <w:rsid w:val="00600900"/>
    <w:rsid w:val="00600ADA"/>
    <w:rsid w:val="00601515"/>
    <w:rsid w:val="006018E2"/>
    <w:rsid w:val="00601B6B"/>
    <w:rsid w:val="00601C75"/>
    <w:rsid w:val="00602408"/>
    <w:rsid w:val="00602C30"/>
    <w:rsid w:val="0060342A"/>
    <w:rsid w:val="00603816"/>
    <w:rsid w:val="006042E5"/>
    <w:rsid w:val="00604CB1"/>
    <w:rsid w:val="00604FF0"/>
    <w:rsid w:val="006052FD"/>
    <w:rsid w:val="00605766"/>
    <w:rsid w:val="00605AD5"/>
    <w:rsid w:val="00605AD6"/>
    <w:rsid w:val="00605C1F"/>
    <w:rsid w:val="00605F26"/>
    <w:rsid w:val="0060638A"/>
    <w:rsid w:val="00606E30"/>
    <w:rsid w:val="00606E53"/>
    <w:rsid w:val="00606EC5"/>
    <w:rsid w:val="00607722"/>
    <w:rsid w:val="006077E3"/>
    <w:rsid w:val="00610734"/>
    <w:rsid w:val="00610856"/>
    <w:rsid w:val="006108F3"/>
    <w:rsid w:val="00610B45"/>
    <w:rsid w:val="0061127A"/>
    <w:rsid w:val="0061130E"/>
    <w:rsid w:val="00611740"/>
    <w:rsid w:val="006117CC"/>
    <w:rsid w:val="00612005"/>
    <w:rsid w:val="00612022"/>
    <w:rsid w:val="006123C7"/>
    <w:rsid w:val="0061240B"/>
    <w:rsid w:val="0061244D"/>
    <w:rsid w:val="00612744"/>
    <w:rsid w:val="006131BD"/>
    <w:rsid w:val="00613476"/>
    <w:rsid w:val="0061351E"/>
    <w:rsid w:val="00614852"/>
    <w:rsid w:val="00614931"/>
    <w:rsid w:val="00614A52"/>
    <w:rsid w:val="00614D4F"/>
    <w:rsid w:val="0061573E"/>
    <w:rsid w:val="00615744"/>
    <w:rsid w:val="00616146"/>
    <w:rsid w:val="00616253"/>
    <w:rsid w:val="00616312"/>
    <w:rsid w:val="00616A89"/>
    <w:rsid w:val="00616B1D"/>
    <w:rsid w:val="00616B6E"/>
    <w:rsid w:val="00616F5C"/>
    <w:rsid w:val="00617033"/>
    <w:rsid w:val="00617583"/>
    <w:rsid w:val="006176B5"/>
    <w:rsid w:val="00617D2A"/>
    <w:rsid w:val="006204A8"/>
    <w:rsid w:val="00620543"/>
    <w:rsid w:val="00620812"/>
    <w:rsid w:val="0062196E"/>
    <w:rsid w:val="00621C54"/>
    <w:rsid w:val="00621CE5"/>
    <w:rsid w:val="006224C5"/>
    <w:rsid w:val="0062284F"/>
    <w:rsid w:val="00623055"/>
    <w:rsid w:val="006235B1"/>
    <w:rsid w:val="00623DA1"/>
    <w:rsid w:val="00623F6A"/>
    <w:rsid w:val="006241A0"/>
    <w:rsid w:val="00624515"/>
    <w:rsid w:val="006247D5"/>
    <w:rsid w:val="00624AB3"/>
    <w:rsid w:val="00624DF1"/>
    <w:rsid w:val="00624E10"/>
    <w:rsid w:val="00625307"/>
    <w:rsid w:val="00625CC3"/>
    <w:rsid w:val="00625DA2"/>
    <w:rsid w:val="00625DCF"/>
    <w:rsid w:val="00625E67"/>
    <w:rsid w:val="00626913"/>
    <w:rsid w:val="0062698F"/>
    <w:rsid w:val="00626AC9"/>
    <w:rsid w:val="00626D47"/>
    <w:rsid w:val="00627B44"/>
    <w:rsid w:val="006303DE"/>
    <w:rsid w:val="00631ABB"/>
    <w:rsid w:val="00631B7C"/>
    <w:rsid w:val="00632355"/>
    <w:rsid w:val="006326CA"/>
    <w:rsid w:val="00632813"/>
    <w:rsid w:val="00632A88"/>
    <w:rsid w:val="00632F36"/>
    <w:rsid w:val="006330A7"/>
    <w:rsid w:val="006331E6"/>
    <w:rsid w:val="006333F8"/>
    <w:rsid w:val="006337B4"/>
    <w:rsid w:val="006339D4"/>
    <w:rsid w:val="00633AD7"/>
    <w:rsid w:val="00633C73"/>
    <w:rsid w:val="00633F9F"/>
    <w:rsid w:val="0063530E"/>
    <w:rsid w:val="00635368"/>
    <w:rsid w:val="0063550F"/>
    <w:rsid w:val="00635727"/>
    <w:rsid w:val="00636057"/>
    <w:rsid w:val="00636A3A"/>
    <w:rsid w:val="00636B8A"/>
    <w:rsid w:val="00636F6A"/>
    <w:rsid w:val="0063705C"/>
    <w:rsid w:val="006374B9"/>
    <w:rsid w:val="00637770"/>
    <w:rsid w:val="00637D2C"/>
    <w:rsid w:val="0064074E"/>
    <w:rsid w:val="00641298"/>
    <w:rsid w:val="00641655"/>
    <w:rsid w:val="0064198F"/>
    <w:rsid w:val="00641AF2"/>
    <w:rsid w:val="00641AF7"/>
    <w:rsid w:val="00641B4A"/>
    <w:rsid w:val="00641C69"/>
    <w:rsid w:val="00641C71"/>
    <w:rsid w:val="00642021"/>
    <w:rsid w:val="0064286B"/>
    <w:rsid w:val="00642B08"/>
    <w:rsid w:val="00642BE0"/>
    <w:rsid w:val="0064301D"/>
    <w:rsid w:val="00643530"/>
    <w:rsid w:val="00643AEB"/>
    <w:rsid w:val="00643B10"/>
    <w:rsid w:val="00643BDE"/>
    <w:rsid w:val="006440D2"/>
    <w:rsid w:val="00644C56"/>
    <w:rsid w:val="00644F53"/>
    <w:rsid w:val="00645D78"/>
    <w:rsid w:val="0064669D"/>
    <w:rsid w:val="00646D17"/>
    <w:rsid w:val="00647121"/>
    <w:rsid w:val="0064735B"/>
    <w:rsid w:val="00647F0D"/>
    <w:rsid w:val="0065073C"/>
    <w:rsid w:val="00650C8E"/>
    <w:rsid w:val="00650F1C"/>
    <w:rsid w:val="006511FC"/>
    <w:rsid w:val="006525FF"/>
    <w:rsid w:val="00652694"/>
    <w:rsid w:val="00652724"/>
    <w:rsid w:val="0065287B"/>
    <w:rsid w:val="00653992"/>
    <w:rsid w:val="00654278"/>
    <w:rsid w:val="00654293"/>
    <w:rsid w:val="006543EF"/>
    <w:rsid w:val="00654AE6"/>
    <w:rsid w:val="00654E55"/>
    <w:rsid w:val="00655045"/>
    <w:rsid w:val="006555E6"/>
    <w:rsid w:val="00655635"/>
    <w:rsid w:val="0065568B"/>
    <w:rsid w:val="00655953"/>
    <w:rsid w:val="0065600C"/>
    <w:rsid w:val="00656D61"/>
    <w:rsid w:val="00657152"/>
    <w:rsid w:val="006577CF"/>
    <w:rsid w:val="0065780D"/>
    <w:rsid w:val="00657910"/>
    <w:rsid w:val="00657E29"/>
    <w:rsid w:val="00660272"/>
    <w:rsid w:val="00660430"/>
    <w:rsid w:val="00660A6F"/>
    <w:rsid w:val="0066146A"/>
    <w:rsid w:val="00661C97"/>
    <w:rsid w:val="00661FA5"/>
    <w:rsid w:val="00662314"/>
    <w:rsid w:val="0066243D"/>
    <w:rsid w:val="00662A18"/>
    <w:rsid w:val="00662B7D"/>
    <w:rsid w:val="0066317C"/>
    <w:rsid w:val="00663437"/>
    <w:rsid w:val="00663CBB"/>
    <w:rsid w:val="00663D41"/>
    <w:rsid w:val="00663DAC"/>
    <w:rsid w:val="00664555"/>
    <w:rsid w:val="0066459A"/>
    <w:rsid w:val="00664B35"/>
    <w:rsid w:val="00664E41"/>
    <w:rsid w:val="00665FFD"/>
    <w:rsid w:val="00666078"/>
    <w:rsid w:val="00666296"/>
    <w:rsid w:val="00666586"/>
    <w:rsid w:val="00666AAE"/>
    <w:rsid w:val="00666BA3"/>
    <w:rsid w:val="0066774B"/>
    <w:rsid w:val="00667827"/>
    <w:rsid w:val="00667A3C"/>
    <w:rsid w:val="00667C14"/>
    <w:rsid w:val="00667FAC"/>
    <w:rsid w:val="006701C5"/>
    <w:rsid w:val="00670398"/>
    <w:rsid w:val="00670B0B"/>
    <w:rsid w:val="00671017"/>
    <w:rsid w:val="006710D4"/>
    <w:rsid w:val="00671294"/>
    <w:rsid w:val="00671DF2"/>
    <w:rsid w:val="00672121"/>
    <w:rsid w:val="006721E0"/>
    <w:rsid w:val="00672556"/>
    <w:rsid w:val="006725BA"/>
    <w:rsid w:val="00672981"/>
    <w:rsid w:val="00672D86"/>
    <w:rsid w:val="006733C4"/>
    <w:rsid w:val="00673565"/>
    <w:rsid w:val="00673697"/>
    <w:rsid w:val="00673F07"/>
    <w:rsid w:val="00674379"/>
    <w:rsid w:val="0067444A"/>
    <w:rsid w:val="006746F5"/>
    <w:rsid w:val="00674AF5"/>
    <w:rsid w:val="00674EF1"/>
    <w:rsid w:val="0067563D"/>
    <w:rsid w:val="006757DA"/>
    <w:rsid w:val="00675D51"/>
    <w:rsid w:val="00676123"/>
    <w:rsid w:val="0067656C"/>
    <w:rsid w:val="0067676F"/>
    <w:rsid w:val="006767EC"/>
    <w:rsid w:val="006768AE"/>
    <w:rsid w:val="00676CD8"/>
    <w:rsid w:val="00676EA3"/>
    <w:rsid w:val="00676EDB"/>
    <w:rsid w:val="00676FF2"/>
    <w:rsid w:val="006770A6"/>
    <w:rsid w:val="00677623"/>
    <w:rsid w:val="006802A1"/>
    <w:rsid w:val="00680472"/>
    <w:rsid w:val="006805B4"/>
    <w:rsid w:val="00680A65"/>
    <w:rsid w:val="006812AC"/>
    <w:rsid w:val="006818FE"/>
    <w:rsid w:val="00681C1F"/>
    <w:rsid w:val="00681C20"/>
    <w:rsid w:val="00681C3F"/>
    <w:rsid w:val="006836E0"/>
    <w:rsid w:val="0068382A"/>
    <w:rsid w:val="0068384F"/>
    <w:rsid w:val="0068388B"/>
    <w:rsid w:val="00683B81"/>
    <w:rsid w:val="00684611"/>
    <w:rsid w:val="006847DD"/>
    <w:rsid w:val="00684C61"/>
    <w:rsid w:val="0068587C"/>
    <w:rsid w:val="006859A8"/>
    <w:rsid w:val="00685EC2"/>
    <w:rsid w:val="00686865"/>
    <w:rsid w:val="006868BC"/>
    <w:rsid w:val="00686918"/>
    <w:rsid w:val="00686AFA"/>
    <w:rsid w:val="00686B8F"/>
    <w:rsid w:val="0068748C"/>
    <w:rsid w:val="00687750"/>
    <w:rsid w:val="00687AFB"/>
    <w:rsid w:val="0069115D"/>
    <w:rsid w:val="00691C80"/>
    <w:rsid w:val="00691FB7"/>
    <w:rsid w:val="0069232D"/>
    <w:rsid w:val="006925B3"/>
    <w:rsid w:val="006927F5"/>
    <w:rsid w:val="0069286D"/>
    <w:rsid w:val="00692ADB"/>
    <w:rsid w:val="00692F1C"/>
    <w:rsid w:val="00692F5B"/>
    <w:rsid w:val="00693046"/>
    <w:rsid w:val="00693557"/>
    <w:rsid w:val="00693A1D"/>
    <w:rsid w:val="00693C39"/>
    <w:rsid w:val="00693FB6"/>
    <w:rsid w:val="0069495C"/>
    <w:rsid w:val="00694C96"/>
    <w:rsid w:val="00694DBA"/>
    <w:rsid w:val="00694EB6"/>
    <w:rsid w:val="00694F62"/>
    <w:rsid w:val="006950FB"/>
    <w:rsid w:val="00695C7E"/>
    <w:rsid w:val="00695EC9"/>
    <w:rsid w:val="00695EF4"/>
    <w:rsid w:val="0069636E"/>
    <w:rsid w:val="0069657B"/>
    <w:rsid w:val="006965D8"/>
    <w:rsid w:val="006965EA"/>
    <w:rsid w:val="00696C90"/>
    <w:rsid w:val="00696F0F"/>
    <w:rsid w:val="0069704B"/>
    <w:rsid w:val="00697A22"/>
    <w:rsid w:val="00697A65"/>
    <w:rsid w:val="00697DD6"/>
    <w:rsid w:val="00697F2C"/>
    <w:rsid w:val="006A0492"/>
    <w:rsid w:val="006A081B"/>
    <w:rsid w:val="006A12A3"/>
    <w:rsid w:val="006A1C15"/>
    <w:rsid w:val="006A2004"/>
    <w:rsid w:val="006A225E"/>
    <w:rsid w:val="006A2346"/>
    <w:rsid w:val="006A28AD"/>
    <w:rsid w:val="006A3207"/>
    <w:rsid w:val="006A3280"/>
    <w:rsid w:val="006A3762"/>
    <w:rsid w:val="006A3AC5"/>
    <w:rsid w:val="006A3BB4"/>
    <w:rsid w:val="006A4193"/>
    <w:rsid w:val="006A4BE3"/>
    <w:rsid w:val="006A4C04"/>
    <w:rsid w:val="006A4C76"/>
    <w:rsid w:val="006A5643"/>
    <w:rsid w:val="006A58A6"/>
    <w:rsid w:val="006A5B98"/>
    <w:rsid w:val="006A61FA"/>
    <w:rsid w:val="006A64A6"/>
    <w:rsid w:val="006A64DB"/>
    <w:rsid w:val="006A656F"/>
    <w:rsid w:val="006A6803"/>
    <w:rsid w:val="006A69BA"/>
    <w:rsid w:val="006A787E"/>
    <w:rsid w:val="006B01AB"/>
    <w:rsid w:val="006B08CF"/>
    <w:rsid w:val="006B09C5"/>
    <w:rsid w:val="006B0CF3"/>
    <w:rsid w:val="006B0FE3"/>
    <w:rsid w:val="006B17E7"/>
    <w:rsid w:val="006B1A02"/>
    <w:rsid w:val="006B1A39"/>
    <w:rsid w:val="006B1BFF"/>
    <w:rsid w:val="006B22E3"/>
    <w:rsid w:val="006B2336"/>
    <w:rsid w:val="006B23B1"/>
    <w:rsid w:val="006B23F7"/>
    <w:rsid w:val="006B26EA"/>
    <w:rsid w:val="006B2C0A"/>
    <w:rsid w:val="006B2CC6"/>
    <w:rsid w:val="006B2F31"/>
    <w:rsid w:val="006B3F2C"/>
    <w:rsid w:val="006B5170"/>
    <w:rsid w:val="006B673D"/>
    <w:rsid w:val="006C051D"/>
    <w:rsid w:val="006C0546"/>
    <w:rsid w:val="006C1347"/>
    <w:rsid w:val="006C19F0"/>
    <w:rsid w:val="006C1B88"/>
    <w:rsid w:val="006C2089"/>
    <w:rsid w:val="006C2420"/>
    <w:rsid w:val="006C2F5E"/>
    <w:rsid w:val="006C30E2"/>
    <w:rsid w:val="006C3304"/>
    <w:rsid w:val="006C33D9"/>
    <w:rsid w:val="006C33E7"/>
    <w:rsid w:val="006C3764"/>
    <w:rsid w:val="006C3A94"/>
    <w:rsid w:val="006C4185"/>
    <w:rsid w:val="006C462A"/>
    <w:rsid w:val="006C4790"/>
    <w:rsid w:val="006C4928"/>
    <w:rsid w:val="006C4A1E"/>
    <w:rsid w:val="006C4FDD"/>
    <w:rsid w:val="006C5098"/>
    <w:rsid w:val="006C52BC"/>
    <w:rsid w:val="006C56D0"/>
    <w:rsid w:val="006C5A05"/>
    <w:rsid w:val="006C5ADD"/>
    <w:rsid w:val="006C5E44"/>
    <w:rsid w:val="006C5E8E"/>
    <w:rsid w:val="006C5F56"/>
    <w:rsid w:val="006C667E"/>
    <w:rsid w:val="006C6A16"/>
    <w:rsid w:val="006C6A66"/>
    <w:rsid w:val="006C6E21"/>
    <w:rsid w:val="006C7206"/>
    <w:rsid w:val="006C734B"/>
    <w:rsid w:val="006C7E29"/>
    <w:rsid w:val="006D0044"/>
    <w:rsid w:val="006D0B77"/>
    <w:rsid w:val="006D0CFE"/>
    <w:rsid w:val="006D10FA"/>
    <w:rsid w:val="006D167F"/>
    <w:rsid w:val="006D16E5"/>
    <w:rsid w:val="006D1BC7"/>
    <w:rsid w:val="006D231E"/>
    <w:rsid w:val="006D23C4"/>
    <w:rsid w:val="006D25F7"/>
    <w:rsid w:val="006D2E48"/>
    <w:rsid w:val="006D2F16"/>
    <w:rsid w:val="006D301B"/>
    <w:rsid w:val="006D3344"/>
    <w:rsid w:val="006D39DD"/>
    <w:rsid w:val="006D3BDD"/>
    <w:rsid w:val="006D42B8"/>
    <w:rsid w:val="006D4388"/>
    <w:rsid w:val="006D4490"/>
    <w:rsid w:val="006D4543"/>
    <w:rsid w:val="006D4641"/>
    <w:rsid w:val="006D4F04"/>
    <w:rsid w:val="006D5A00"/>
    <w:rsid w:val="006D5A39"/>
    <w:rsid w:val="006D5B09"/>
    <w:rsid w:val="006D5ECF"/>
    <w:rsid w:val="006D6511"/>
    <w:rsid w:val="006D6CD0"/>
    <w:rsid w:val="006D6DF3"/>
    <w:rsid w:val="006D6F1B"/>
    <w:rsid w:val="006D719F"/>
    <w:rsid w:val="006D78B9"/>
    <w:rsid w:val="006E02DB"/>
    <w:rsid w:val="006E0572"/>
    <w:rsid w:val="006E09E3"/>
    <w:rsid w:val="006E10B4"/>
    <w:rsid w:val="006E156A"/>
    <w:rsid w:val="006E1A37"/>
    <w:rsid w:val="006E208D"/>
    <w:rsid w:val="006E30CD"/>
    <w:rsid w:val="006E3C36"/>
    <w:rsid w:val="006E4218"/>
    <w:rsid w:val="006E4500"/>
    <w:rsid w:val="006E465B"/>
    <w:rsid w:val="006E5737"/>
    <w:rsid w:val="006E7691"/>
    <w:rsid w:val="006E7CD6"/>
    <w:rsid w:val="006E7D36"/>
    <w:rsid w:val="006F08FD"/>
    <w:rsid w:val="006F0F80"/>
    <w:rsid w:val="006F1754"/>
    <w:rsid w:val="006F19AA"/>
    <w:rsid w:val="006F1D0A"/>
    <w:rsid w:val="006F1DF2"/>
    <w:rsid w:val="006F2B9C"/>
    <w:rsid w:val="006F3482"/>
    <w:rsid w:val="006F3CEF"/>
    <w:rsid w:val="006F3D85"/>
    <w:rsid w:val="006F4209"/>
    <w:rsid w:val="006F4436"/>
    <w:rsid w:val="006F47DE"/>
    <w:rsid w:val="006F4BDA"/>
    <w:rsid w:val="006F4FB7"/>
    <w:rsid w:val="006F565B"/>
    <w:rsid w:val="006F5B52"/>
    <w:rsid w:val="006F74A2"/>
    <w:rsid w:val="006F7601"/>
    <w:rsid w:val="00700384"/>
    <w:rsid w:val="00700532"/>
    <w:rsid w:val="00700B0E"/>
    <w:rsid w:val="00700B23"/>
    <w:rsid w:val="00700DCA"/>
    <w:rsid w:val="00700FA0"/>
    <w:rsid w:val="00700FB6"/>
    <w:rsid w:val="00701423"/>
    <w:rsid w:val="007016AE"/>
    <w:rsid w:val="007029A3"/>
    <w:rsid w:val="007032D5"/>
    <w:rsid w:val="0070342C"/>
    <w:rsid w:val="0070351C"/>
    <w:rsid w:val="00704BCF"/>
    <w:rsid w:val="0070583C"/>
    <w:rsid w:val="007058EC"/>
    <w:rsid w:val="00705BA0"/>
    <w:rsid w:val="00705DD7"/>
    <w:rsid w:val="00706433"/>
    <w:rsid w:val="007065EE"/>
    <w:rsid w:val="0070676F"/>
    <w:rsid w:val="007067A4"/>
    <w:rsid w:val="00706878"/>
    <w:rsid w:val="0070734C"/>
    <w:rsid w:val="0070755E"/>
    <w:rsid w:val="0070782E"/>
    <w:rsid w:val="0070790E"/>
    <w:rsid w:val="00707DFA"/>
    <w:rsid w:val="00707F05"/>
    <w:rsid w:val="007101F3"/>
    <w:rsid w:val="00710269"/>
    <w:rsid w:val="00710E17"/>
    <w:rsid w:val="007114FE"/>
    <w:rsid w:val="007124A9"/>
    <w:rsid w:val="007129B5"/>
    <w:rsid w:val="007129B6"/>
    <w:rsid w:val="00712BC2"/>
    <w:rsid w:val="00712DB3"/>
    <w:rsid w:val="00713DD2"/>
    <w:rsid w:val="00714097"/>
    <w:rsid w:val="007147BD"/>
    <w:rsid w:val="007149D1"/>
    <w:rsid w:val="00714C6E"/>
    <w:rsid w:val="00714EDE"/>
    <w:rsid w:val="0071509C"/>
    <w:rsid w:val="00715FAA"/>
    <w:rsid w:val="007161BF"/>
    <w:rsid w:val="00716554"/>
    <w:rsid w:val="007167A5"/>
    <w:rsid w:val="007167F4"/>
    <w:rsid w:val="00716A1E"/>
    <w:rsid w:val="00716BEA"/>
    <w:rsid w:val="00717F1A"/>
    <w:rsid w:val="00720316"/>
    <w:rsid w:val="00720DE2"/>
    <w:rsid w:val="00720FD4"/>
    <w:rsid w:val="00721BCE"/>
    <w:rsid w:val="007225DF"/>
    <w:rsid w:val="00722C84"/>
    <w:rsid w:val="00722CBD"/>
    <w:rsid w:val="00722E0A"/>
    <w:rsid w:val="00722E47"/>
    <w:rsid w:val="0072355E"/>
    <w:rsid w:val="0072377A"/>
    <w:rsid w:val="00723869"/>
    <w:rsid w:val="00724C54"/>
    <w:rsid w:val="0072528E"/>
    <w:rsid w:val="0072530E"/>
    <w:rsid w:val="007253F7"/>
    <w:rsid w:val="0072582D"/>
    <w:rsid w:val="00726441"/>
    <w:rsid w:val="007269C9"/>
    <w:rsid w:val="007269F5"/>
    <w:rsid w:val="00726D55"/>
    <w:rsid w:val="00726E20"/>
    <w:rsid w:val="007277B0"/>
    <w:rsid w:val="00727BC9"/>
    <w:rsid w:val="00727EE6"/>
    <w:rsid w:val="007303C8"/>
    <w:rsid w:val="007304A6"/>
    <w:rsid w:val="00730587"/>
    <w:rsid w:val="00730CC5"/>
    <w:rsid w:val="007313CD"/>
    <w:rsid w:val="007315E1"/>
    <w:rsid w:val="00731683"/>
    <w:rsid w:val="007318D0"/>
    <w:rsid w:val="0073213E"/>
    <w:rsid w:val="007329F3"/>
    <w:rsid w:val="00732FDF"/>
    <w:rsid w:val="00733536"/>
    <w:rsid w:val="007340BA"/>
    <w:rsid w:val="007349B0"/>
    <w:rsid w:val="007356F7"/>
    <w:rsid w:val="00736976"/>
    <w:rsid w:val="00736A9B"/>
    <w:rsid w:val="00736AC1"/>
    <w:rsid w:val="00736CA5"/>
    <w:rsid w:val="00736CBF"/>
    <w:rsid w:val="00737692"/>
    <w:rsid w:val="007403EE"/>
    <w:rsid w:val="00740411"/>
    <w:rsid w:val="007407DC"/>
    <w:rsid w:val="0074090C"/>
    <w:rsid w:val="00740CC3"/>
    <w:rsid w:val="00740ECB"/>
    <w:rsid w:val="00741606"/>
    <w:rsid w:val="00741B9F"/>
    <w:rsid w:val="00741ED8"/>
    <w:rsid w:val="00741FBB"/>
    <w:rsid w:val="00743F3F"/>
    <w:rsid w:val="00744715"/>
    <w:rsid w:val="007447E9"/>
    <w:rsid w:val="007454B3"/>
    <w:rsid w:val="007455B3"/>
    <w:rsid w:val="0074593A"/>
    <w:rsid w:val="00745A15"/>
    <w:rsid w:val="00745C40"/>
    <w:rsid w:val="007477F7"/>
    <w:rsid w:val="00747936"/>
    <w:rsid w:val="00750226"/>
    <w:rsid w:val="00750475"/>
    <w:rsid w:val="00750754"/>
    <w:rsid w:val="00750911"/>
    <w:rsid w:val="00751234"/>
    <w:rsid w:val="00751240"/>
    <w:rsid w:val="007518B7"/>
    <w:rsid w:val="00751BD3"/>
    <w:rsid w:val="007521B6"/>
    <w:rsid w:val="00752610"/>
    <w:rsid w:val="00752838"/>
    <w:rsid w:val="00752B99"/>
    <w:rsid w:val="007531BB"/>
    <w:rsid w:val="007544B3"/>
    <w:rsid w:val="00754521"/>
    <w:rsid w:val="00754723"/>
    <w:rsid w:val="007564AC"/>
    <w:rsid w:val="007570DE"/>
    <w:rsid w:val="00757847"/>
    <w:rsid w:val="00757F67"/>
    <w:rsid w:val="007608AC"/>
    <w:rsid w:val="0076142E"/>
    <w:rsid w:val="00761580"/>
    <w:rsid w:val="00761AAB"/>
    <w:rsid w:val="00761D0A"/>
    <w:rsid w:val="00761FBF"/>
    <w:rsid w:val="0076284B"/>
    <w:rsid w:val="00762C2B"/>
    <w:rsid w:val="007631E2"/>
    <w:rsid w:val="0076360A"/>
    <w:rsid w:val="0076378B"/>
    <w:rsid w:val="007638CA"/>
    <w:rsid w:val="007641D5"/>
    <w:rsid w:val="00764558"/>
    <w:rsid w:val="00764706"/>
    <w:rsid w:val="007649C0"/>
    <w:rsid w:val="00764B96"/>
    <w:rsid w:val="00764FCD"/>
    <w:rsid w:val="00765887"/>
    <w:rsid w:val="00765900"/>
    <w:rsid w:val="00765A61"/>
    <w:rsid w:val="00765E94"/>
    <w:rsid w:val="007662DC"/>
    <w:rsid w:val="0076665A"/>
    <w:rsid w:val="00766A71"/>
    <w:rsid w:val="00767BCC"/>
    <w:rsid w:val="00767E36"/>
    <w:rsid w:val="00770173"/>
    <w:rsid w:val="00770225"/>
    <w:rsid w:val="0077079A"/>
    <w:rsid w:val="007709BC"/>
    <w:rsid w:val="00770E55"/>
    <w:rsid w:val="007714E5"/>
    <w:rsid w:val="007714F9"/>
    <w:rsid w:val="00771DD0"/>
    <w:rsid w:val="00771E3D"/>
    <w:rsid w:val="00771EC2"/>
    <w:rsid w:val="007720FB"/>
    <w:rsid w:val="00772248"/>
    <w:rsid w:val="00772439"/>
    <w:rsid w:val="00772C79"/>
    <w:rsid w:val="007730A9"/>
    <w:rsid w:val="00773636"/>
    <w:rsid w:val="00773DF9"/>
    <w:rsid w:val="00774818"/>
    <w:rsid w:val="007748DC"/>
    <w:rsid w:val="00774D8C"/>
    <w:rsid w:val="00775543"/>
    <w:rsid w:val="00775818"/>
    <w:rsid w:val="00775B66"/>
    <w:rsid w:val="007765AD"/>
    <w:rsid w:val="00776E31"/>
    <w:rsid w:val="00776ECB"/>
    <w:rsid w:val="00777BAA"/>
    <w:rsid w:val="00777D23"/>
    <w:rsid w:val="00777D8A"/>
    <w:rsid w:val="00780A74"/>
    <w:rsid w:val="00780CDE"/>
    <w:rsid w:val="00781099"/>
    <w:rsid w:val="0078144D"/>
    <w:rsid w:val="00781B92"/>
    <w:rsid w:val="00781C35"/>
    <w:rsid w:val="0078222E"/>
    <w:rsid w:val="0078270E"/>
    <w:rsid w:val="007828F9"/>
    <w:rsid w:val="00783018"/>
    <w:rsid w:val="00783030"/>
    <w:rsid w:val="007831BD"/>
    <w:rsid w:val="00783421"/>
    <w:rsid w:val="00783C07"/>
    <w:rsid w:val="007842DD"/>
    <w:rsid w:val="0078488D"/>
    <w:rsid w:val="007852C2"/>
    <w:rsid w:val="007854EC"/>
    <w:rsid w:val="00785691"/>
    <w:rsid w:val="00785EE5"/>
    <w:rsid w:val="00785F85"/>
    <w:rsid w:val="007861CF"/>
    <w:rsid w:val="00786623"/>
    <w:rsid w:val="007867E7"/>
    <w:rsid w:val="00786C02"/>
    <w:rsid w:val="00787FAE"/>
    <w:rsid w:val="0079053F"/>
    <w:rsid w:val="0079075E"/>
    <w:rsid w:val="00790830"/>
    <w:rsid w:val="00790E61"/>
    <w:rsid w:val="00791155"/>
    <w:rsid w:val="00791538"/>
    <w:rsid w:val="00791711"/>
    <w:rsid w:val="00791D28"/>
    <w:rsid w:val="007922A2"/>
    <w:rsid w:val="007924DF"/>
    <w:rsid w:val="00792BE5"/>
    <w:rsid w:val="00792CDA"/>
    <w:rsid w:val="007931BD"/>
    <w:rsid w:val="007931FE"/>
    <w:rsid w:val="00793607"/>
    <w:rsid w:val="00793D58"/>
    <w:rsid w:val="00793F6F"/>
    <w:rsid w:val="0079550E"/>
    <w:rsid w:val="00795C6B"/>
    <w:rsid w:val="00795EE5"/>
    <w:rsid w:val="00795FC8"/>
    <w:rsid w:val="007964BA"/>
    <w:rsid w:val="007967DE"/>
    <w:rsid w:val="007969F4"/>
    <w:rsid w:val="00796A14"/>
    <w:rsid w:val="00796AFC"/>
    <w:rsid w:val="00796F31"/>
    <w:rsid w:val="00797160"/>
    <w:rsid w:val="007973E5"/>
    <w:rsid w:val="0079744B"/>
    <w:rsid w:val="00797673"/>
    <w:rsid w:val="007978DC"/>
    <w:rsid w:val="007A0668"/>
    <w:rsid w:val="007A074D"/>
    <w:rsid w:val="007A0AFB"/>
    <w:rsid w:val="007A1220"/>
    <w:rsid w:val="007A1EEF"/>
    <w:rsid w:val="007A240C"/>
    <w:rsid w:val="007A2FF9"/>
    <w:rsid w:val="007A3838"/>
    <w:rsid w:val="007A3A63"/>
    <w:rsid w:val="007A3AA2"/>
    <w:rsid w:val="007A3B28"/>
    <w:rsid w:val="007A3E8E"/>
    <w:rsid w:val="007A54A2"/>
    <w:rsid w:val="007A5920"/>
    <w:rsid w:val="007A5E28"/>
    <w:rsid w:val="007A5E51"/>
    <w:rsid w:val="007A5E70"/>
    <w:rsid w:val="007A620E"/>
    <w:rsid w:val="007A6359"/>
    <w:rsid w:val="007A735D"/>
    <w:rsid w:val="007A7452"/>
    <w:rsid w:val="007A75C1"/>
    <w:rsid w:val="007A7F95"/>
    <w:rsid w:val="007B0388"/>
    <w:rsid w:val="007B0D57"/>
    <w:rsid w:val="007B1599"/>
    <w:rsid w:val="007B1B68"/>
    <w:rsid w:val="007B237D"/>
    <w:rsid w:val="007B25DA"/>
    <w:rsid w:val="007B3ABB"/>
    <w:rsid w:val="007B3B17"/>
    <w:rsid w:val="007B3ED5"/>
    <w:rsid w:val="007B42AD"/>
    <w:rsid w:val="007B45BB"/>
    <w:rsid w:val="007B4BAF"/>
    <w:rsid w:val="007B4CF5"/>
    <w:rsid w:val="007B4FB5"/>
    <w:rsid w:val="007B5042"/>
    <w:rsid w:val="007B5484"/>
    <w:rsid w:val="007B6228"/>
    <w:rsid w:val="007B6437"/>
    <w:rsid w:val="007B6D3D"/>
    <w:rsid w:val="007B768A"/>
    <w:rsid w:val="007B7E90"/>
    <w:rsid w:val="007B7F6E"/>
    <w:rsid w:val="007C06FB"/>
    <w:rsid w:val="007C11BF"/>
    <w:rsid w:val="007C1AEC"/>
    <w:rsid w:val="007C2442"/>
    <w:rsid w:val="007C2A0A"/>
    <w:rsid w:val="007C359A"/>
    <w:rsid w:val="007C3A8A"/>
    <w:rsid w:val="007C3E2E"/>
    <w:rsid w:val="007C4211"/>
    <w:rsid w:val="007C4430"/>
    <w:rsid w:val="007C4B4C"/>
    <w:rsid w:val="007C5E9B"/>
    <w:rsid w:val="007C618F"/>
    <w:rsid w:val="007C66F2"/>
    <w:rsid w:val="007C67A3"/>
    <w:rsid w:val="007C67E8"/>
    <w:rsid w:val="007C6960"/>
    <w:rsid w:val="007C71D2"/>
    <w:rsid w:val="007C7638"/>
    <w:rsid w:val="007C7FF7"/>
    <w:rsid w:val="007D102A"/>
    <w:rsid w:val="007D2202"/>
    <w:rsid w:val="007D23AF"/>
    <w:rsid w:val="007D26F2"/>
    <w:rsid w:val="007D29E0"/>
    <w:rsid w:val="007D2B3E"/>
    <w:rsid w:val="007D3908"/>
    <w:rsid w:val="007D3961"/>
    <w:rsid w:val="007D40DA"/>
    <w:rsid w:val="007D435A"/>
    <w:rsid w:val="007D4C46"/>
    <w:rsid w:val="007D523E"/>
    <w:rsid w:val="007D661D"/>
    <w:rsid w:val="007D6953"/>
    <w:rsid w:val="007D69AA"/>
    <w:rsid w:val="007D6D00"/>
    <w:rsid w:val="007D6E92"/>
    <w:rsid w:val="007D7167"/>
    <w:rsid w:val="007E002E"/>
    <w:rsid w:val="007E005E"/>
    <w:rsid w:val="007E027A"/>
    <w:rsid w:val="007E04BD"/>
    <w:rsid w:val="007E0D09"/>
    <w:rsid w:val="007E0E2D"/>
    <w:rsid w:val="007E1246"/>
    <w:rsid w:val="007E1E0B"/>
    <w:rsid w:val="007E22F6"/>
    <w:rsid w:val="007E2478"/>
    <w:rsid w:val="007E2C0B"/>
    <w:rsid w:val="007E2EA0"/>
    <w:rsid w:val="007E3572"/>
    <w:rsid w:val="007E3761"/>
    <w:rsid w:val="007E3792"/>
    <w:rsid w:val="007E47CE"/>
    <w:rsid w:val="007E4955"/>
    <w:rsid w:val="007E51C0"/>
    <w:rsid w:val="007E6668"/>
    <w:rsid w:val="007E71AA"/>
    <w:rsid w:val="007E71F2"/>
    <w:rsid w:val="007E7B25"/>
    <w:rsid w:val="007E7D39"/>
    <w:rsid w:val="007F0795"/>
    <w:rsid w:val="007F083F"/>
    <w:rsid w:val="007F0E0E"/>
    <w:rsid w:val="007F1232"/>
    <w:rsid w:val="007F1A73"/>
    <w:rsid w:val="007F1D56"/>
    <w:rsid w:val="007F1EF5"/>
    <w:rsid w:val="007F2351"/>
    <w:rsid w:val="007F26AF"/>
    <w:rsid w:val="007F2F8E"/>
    <w:rsid w:val="007F3565"/>
    <w:rsid w:val="007F3583"/>
    <w:rsid w:val="007F383B"/>
    <w:rsid w:val="007F3A54"/>
    <w:rsid w:val="007F3BCF"/>
    <w:rsid w:val="007F3FA6"/>
    <w:rsid w:val="007F49AF"/>
    <w:rsid w:val="007F4A6A"/>
    <w:rsid w:val="007F4F3A"/>
    <w:rsid w:val="007F5333"/>
    <w:rsid w:val="007F6192"/>
    <w:rsid w:val="007F684B"/>
    <w:rsid w:val="007F69B5"/>
    <w:rsid w:val="007F6F9B"/>
    <w:rsid w:val="007F7698"/>
    <w:rsid w:val="007F777B"/>
    <w:rsid w:val="007F79F8"/>
    <w:rsid w:val="008008D0"/>
    <w:rsid w:val="008009B0"/>
    <w:rsid w:val="00801873"/>
    <w:rsid w:val="0080193C"/>
    <w:rsid w:val="00801B7E"/>
    <w:rsid w:val="00801C79"/>
    <w:rsid w:val="00801D44"/>
    <w:rsid w:val="008020B6"/>
    <w:rsid w:val="00802522"/>
    <w:rsid w:val="00802DF3"/>
    <w:rsid w:val="00802E00"/>
    <w:rsid w:val="0080307F"/>
    <w:rsid w:val="0080313B"/>
    <w:rsid w:val="00803169"/>
    <w:rsid w:val="0080386D"/>
    <w:rsid w:val="00803900"/>
    <w:rsid w:val="008039AC"/>
    <w:rsid w:val="00803B2F"/>
    <w:rsid w:val="00803EE6"/>
    <w:rsid w:val="00804BA0"/>
    <w:rsid w:val="00804D2E"/>
    <w:rsid w:val="00804F8E"/>
    <w:rsid w:val="0080551C"/>
    <w:rsid w:val="0080554C"/>
    <w:rsid w:val="00805C09"/>
    <w:rsid w:val="00805C13"/>
    <w:rsid w:val="00805D64"/>
    <w:rsid w:val="00805FD8"/>
    <w:rsid w:val="00806319"/>
    <w:rsid w:val="00806479"/>
    <w:rsid w:val="00806790"/>
    <w:rsid w:val="00806C13"/>
    <w:rsid w:val="00806E6F"/>
    <w:rsid w:val="00807409"/>
    <w:rsid w:val="008077B8"/>
    <w:rsid w:val="00807832"/>
    <w:rsid w:val="008109B8"/>
    <w:rsid w:val="0081233C"/>
    <w:rsid w:val="00812693"/>
    <w:rsid w:val="00812ED7"/>
    <w:rsid w:val="008130C3"/>
    <w:rsid w:val="00813119"/>
    <w:rsid w:val="008131C0"/>
    <w:rsid w:val="00813475"/>
    <w:rsid w:val="00813676"/>
    <w:rsid w:val="0081378C"/>
    <w:rsid w:val="0081394B"/>
    <w:rsid w:val="00813B2D"/>
    <w:rsid w:val="00813F16"/>
    <w:rsid w:val="00814137"/>
    <w:rsid w:val="0081459E"/>
    <w:rsid w:val="0081461A"/>
    <w:rsid w:val="00814846"/>
    <w:rsid w:val="00814BA3"/>
    <w:rsid w:val="00815069"/>
    <w:rsid w:val="0081595B"/>
    <w:rsid w:val="008163AB"/>
    <w:rsid w:val="008164FD"/>
    <w:rsid w:val="0081678B"/>
    <w:rsid w:val="00816D56"/>
    <w:rsid w:val="00816F2B"/>
    <w:rsid w:val="00817552"/>
    <w:rsid w:val="008175BC"/>
    <w:rsid w:val="008178F4"/>
    <w:rsid w:val="00820527"/>
    <w:rsid w:val="00820FC5"/>
    <w:rsid w:val="00821567"/>
    <w:rsid w:val="00821917"/>
    <w:rsid w:val="0082196F"/>
    <w:rsid w:val="008227DE"/>
    <w:rsid w:val="0082282E"/>
    <w:rsid w:val="00822CB9"/>
    <w:rsid w:val="00822F63"/>
    <w:rsid w:val="008235DE"/>
    <w:rsid w:val="008240A7"/>
    <w:rsid w:val="00824B5C"/>
    <w:rsid w:val="00824DDF"/>
    <w:rsid w:val="00824EFC"/>
    <w:rsid w:val="008251A0"/>
    <w:rsid w:val="0082544E"/>
    <w:rsid w:val="00825B12"/>
    <w:rsid w:val="008268FE"/>
    <w:rsid w:val="00826995"/>
    <w:rsid w:val="00826B9B"/>
    <w:rsid w:val="008270F3"/>
    <w:rsid w:val="0082715A"/>
    <w:rsid w:val="00827255"/>
    <w:rsid w:val="008274D5"/>
    <w:rsid w:val="0082770C"/>
    <w:rsid w:val="00827BEC"/>
    <w:rsid w:val="00827D1B"/>
    <w:rsid w:val="00827D36"/>
    <w:rsid w:val="00827EE7"/>
    <w:rsid w:val="008300ED"/>
    <w:rsid w:val="008301E0"/>
    <w:rsid w:val="00830454"/>
    <w:rsid w:val="00830538"/>
    <w:rsid w:val="008306AC"/>
    <w:rsid w:val="00830711"/>
    <w:rsid w:val="00831493"/>
    <w:rsid w:val="00831921"/>
    <w:rsid w:val="00831D9B"/>
    <w:rsid w:val="00832076"/>
    <w:rsid w:val="008322F9"/>
    <w:rsid w:val="008325A9"/>
    <w:rsid w:val="008327E6"/>
    <w:rsid w:val="00832801"/>
    <w:rsid w:val="0083287A"/>
    <w:rsid w:val="00832B3A"/>
    <w:rsid w:val="00833922"/>
    <w:rsid w:val="00834037"/>
    <w:rsid w:val="00834A47"/>
    <w:rsid w:val="00834DED"/>
    <w:rsid w:val="00834EE4"/>
    <w:rsid w:val="00835038"/>
    <w:rsid w:val="0083567B"/>
    <w:rsid w:val="00835CCC"/>
    <w:rsid w:val="008362EF"/>
    <w:rsid w:val="008363AE"/>
    <w:rsid w:val="00836512"/>
    <w:rsid w:val="0083663D"/>
    <w:rsid w:val="00836843"/>
    <w:rsid w:val="00836B1A"/>
    <w:rsid w:val="00836B80"/>
    <w:rsid w:val="00836EC1"/>
    <w:rsid w:val="008374E6"/>
    <w:rsid w:val="00837784"/>
    <w:rsid w:val="00837B10"/>
    <w:rsid w:val="00840B53"/>
    <w:rsid w:val="00841801"/>
    <w:rsid w:val="00841F77"/>
    <w:rsid w:val="008421EA"/>
    <w:rsid w:val="00842EFA"/>
    <w:rsid w:val="00843D8C"/>
    <w:rsid w:val="00843FC0"/>
    <w:rsid w:val="008444ED"/>
    <w:rsid w:val="00844609"/>
    <w:rsid w:val="0084471A"/>
    <w:rsid w:val="00844A64"/>
    <w:rsid w:val="00844DC9"/>
    <w:rsid w:val="00844DD0"/>
    <w:rsid w:val="00845114"/>
    <w:rsid w:val="008451D8"/>
    <w:rsid w:val="00845295"/>
    <w:rsid w:val="00845A16"/>
    <w:rsid w:val="00845C61"/>
    <w:rsid w:val="00845D57"/>
    <w:rsid w:val="00845EC4"/>
    <w:rsid w:val="00846788"/>
    <w:rsid w:val="00846CDD"/>
    <w:rsid w:val="008472D0"/>
    <w:rsid w:val="008475E3"/>
    <w:rsid w:val="008475EE"/>
    <w:rsid w:val="00847AA7"/>
    <w:rsid w:val="00847F37"/>
    <w:rsid w:val="00850015"/>
    <w:rsid w:val="008502C3"/>
    <w:rsid w:val="0085035F"/>
    <w:rsid w:val="00850444"/>
    <w:rsid w:val="008508FC"/>
    <w:rsid w:val="00850C54"/>
    <w:rsid w:val="0085124A"/>
    <w:rsid w:val="008514BE"/>
    <w:rsid w:val="00851ECE"/>
    <w:rsid w:val="0085266C"/>
    <w:rsid w:val="008532A9"/>
    <w:rsid w:val="008535B7"/>
    <w:rsid w:val="00853A74"/>
    <w:rsid w:val="00853F9F"/>
    <w:rsid w:val="008540F0"/>
    <w:rsid w:val="00854DCA"/>
    <w:rsid w:val="008556F5"/>
    <w:rsid w:val="00855ADF"/>
    <w:rsid w:val="00855C09"/>
    <w:rsid w:val="00855E22"/>
    <w:rsid w:val="0085617B"/>
    <w:rsid w:val="00856577"/>
    <w:rsid w:val="00856AF8"/>
    <w:rsid w:val="00856B85"/>
    <w:rsid w:val="00856BDF"/>
    <w:rsid w:val="00857306"/>
    <w:rsid w:val="008573F9"/>
    <w:rsid w:val="008575E4"/>
    <w:rsid w:val="0085768E"/>
    <w:rsid w:val="00857DD0"/>
    <w:rsid w:val="0086001C"/>
    <w:rsid w:val="00860DC1"/>
    <w:rsid w:val="00861BA8"/>
    <w:rsid w:val="008621B3"/>
    <w:rsid w:val="00863074"/>
    <w:rsid w:val="008637FE"/>
    <w:rsid w:val="00863902"/>
    <w:rsid w:val="008639E6"/>
    <w:rsid w:val="00863FFB"/>
    <w:rsid w:val="008649A4"/>
    <w:rsid w:val="00864B70"/>
    <w:rsid w:val="00864E22"/>
    <w:rsid w:val="00865AD5"/>
    <w:rsid w:val="00865AE7"/>
    <w:rsid w:val="00865E47"/>
    <w:rsid w:val="008660A0"/>
    <w:rsid w:val="00866526"/>
    <w:rsid w:val="00866678"/>
    <w:rsid w:val="008667D0"/>
    <w:rsid w:val="00866806"/>
    <w:rsid w:val="008671EA"/>
    <w:rsid w:val="00867BC6"/>
    <w:rsid w:val="0087060D"/>
    <w:rsid w:val="00870931"/>
    <w:rsid w:val="00870C9A"/>
    <w:rsid w:val="00870F2D"/>
    <w:rsid w:val="00871277"/>
    <w:rsid w:val="0087182B"/>
    <w:rsid w:val="008721E6"/>
    <w:rsid w:val="00872568"/>
    <w:rsid w:val="00872729"/>
    <w:rsid w:val="00872779"/>
    <w:rsid w:val="008727B7"/>
    <w:rsid w:val="00872F07"/>
    <w:rsid w:val="0087319C"/>
    <w:rsid w:val="0087339C"/>
    <w:rsid w:val="008738D8"/>
    <w:rsid w:val="00873D6F"/>
    <w:rsid w:val="00874486"/>
    <w:rsid w:val="0087454D"/>
    <w:rsid w:val="00874D99"/>
    <w:rsid w:val="008755EB"/>
    <w:rsid w:val="00875E24"/>
    <w:rsid w:val="00876530"/>
    <w:rsid w:val="0087662E"/>
    <w:rsid w:val="00876A53"/>
    <w:rsid w:val="00876D3E"/>
    <w:rsid w:val="00876E23"/>
    <w:rsid w:val="0087713C"/>
    <w:rsid w:val="0087733D"/>
    <w:rsid w:val="00877391"/>
    <w:rsid w:val="00877497"/>
    <w:rsid w:val="00877580"/>
    <w:rsid w:val="0087798E"/>
    <w:rsid w:val="00880211"/>
    <w:rsid w:val="00880900"/>
    <w:rsid w:val="00880AA0"/>
    <w:rsid w:val="00880B06"/>
    <w:rsid w:val="008815BB"/>
    <w:rsid w:val="00881EEA"/>
    <w:rsid w:val="00882530"/>
    <w:rsid w:val="0088356C"/>
    <w:rsid w:val="00883896"/>
    <w:rsid w:val="00884F2E"/>
    <w:rsid w:val="008854C3"/>
    <w:rsid w:val="0088576B"/>
    <w:rsid w:val="00885C46"/>
    <w:rsid w:val="00886084"/>
    <w:rsid w:val="0088628B"/>
    <w:rsid w:val="008862EF"/>
    <w:rsid w:val="008866DF"/>
    <w:rsid w:val="00887B8B"/>
    <w:rsid w:val="00887FED"/>
    <w:rsid w:val="00890414"/>
    <w:rsid w:val="00890821"/>
    <w:rsid w:val="008917B3"/>
    <w:rsid w:val="008918D1"/>
    <w:rsid w:val="008918D4"/>
    <w:rsid w:val="008919E1"/>
    <w:rsid w:val="0089256B"/>
    <w:rsid w:val="00892735"/>
    <w:rsid w:val="0089292B"/>
    <w:rsid w:val="008929BB"/>
    <w:rsid w:val="008929F3"/>
    <w:rsid w:val="00892D23"/>
    <w:rsid w:val="008936FE"/>
    <w:rsid w:val="008938C5"/>
    <w:rsid w:val="00893BA1"/>
    <w:rsid w:val="00893E31"/>
    <w:rsid w:val="00894064"/>
    <w:rsid w:val="0089422B"/>
    <w:rsid w:val="00894BEB"/>
    <w:rsid w:val="00895024"/>
    <w:rsid w:val="008955ED"/>
    <w:rsid w:val="00895DE3"/>
    <w:rsid w:val="00896284"/>
    <w:rsid w:val="00896A10"/>
    <w:rsid w:val="00896D0F"/>
    <w:rsid w:val="008970DF"/>
    <w:rsid w:val="0089734F"/>
    <w:rsid w:val="00897C81"/>
    <w:rsid w:val="008A0210"/>
    <w:rsid w:val="008A038C"/>
    <w:rsid w:val="008A03B8"/>
    <w:rsid w:val="008A0632"/>
    <w:rsid w:val="008A0A4C"/>
    <w:rsid w:val="008A0AB7"/>
    <w:rsid w:val="008A0B3A"/>
    <w:rsid w:val="008A0FDD"/>
    <w:rsid w:val="008A1271"/>
    <w:rsid w:val="008A138E"/>
    <w:rsid w:val="008A179E"/>
    <w:rsid w:val="008A2243"/>
    <w:rsid w:val="008A3D33"/>
    <w:rsid w:val="008A4C22"/>
    <w:rsid w:val="008A510D"/>
    <w:rsid w:val="008A5725"/>
    <w:rsid w:val="008A58D3"/>
    <w:rsid w:val="008A592D"/>
    <w:rsid w:val="008A5C4A"/>
    <w:rsid w:val="008A68F3"/>
    <w:rsid w:val="008A6EE5"/>
    <w:rsid w:val="008A7907"/>
    <w:rsid w:val="008B01D9"/>
    <w:rsid w:val="008B0766"/>
    <w:rsid w:val="008B07F9"/>
    <w:rsid w:val="008B08F8"/>
    <w:rsid w:val="008B0BDA"/>
    <w:rsid w:val="008B0C7F"/>
    <w:rsid w:val="008B1120"/>
    <w:rsid w:val="008B1260"/>
    <w:rsid w:val="008B1391"/>
    <w:rsid w:val="008B153B"/>
    <w:rsid w:val="008B16A2"/>
    <w:rsid w:val="008B1B98"/>
    <w:rsid w:val="008B1E6D"/>
    <w:rsid w:val="008B211E"/>
    <w:rsid w:val="008B22B6"/>
    <w:rsid w:val="008B2649"/>
    <w:rsid w:val="008B27C9"/>
    <w:rsid w:val="008B29A2"/>
    <w:rsid w:val="008B2E24"/>
    <w:rsid w:val="008B2F62"/>
    <w:rsid w:val="008B35EC"/>
    <w:rsid w:val="008B3612"/>
    <w:rsid w:val="008B39CA"/>
    <w:rsid w:val="008B3A19"/>
    <w:rsid w:val="008B3B61"/>
    <w:rsid w:val="008B4122"/>
    <w:rsid w:val="008B4D43"/>
    <w:rsid w:val="008B5537"/>
    <w:rsid w:val="008B5C70"/>
    <w:rsid w:val="008B6547"/>
    <w:rsid w:val="008B6A96"/>
    <w:rsid w:val="008B6AD7"/>
    <w:rsid w:val="008B72C6"/>
    <w:rsid w:val="008B7677"/>
    <w:rsid w:val="008B7B1A"/>
    <w:rsid w:val="008B7D06"/>
    <w:rsid w:val="008C0100"/>
    <w:rsid w:val="008C0549"/>
    <w:rsid w:val="008C0D2D"/>
    <w:rsid w:val="008C0D4B"/>
    <w:rsid w:val="008C113E"/>
    <w:rsid w:val="008C11C6"/>
    <w:rsid w:val="008C1B9E"/>
    <w:rsid w:val="008C1E0C"/>
    <w:rsid w:val="008C2270"/>
    <w:rsid w:val="008C2381"/>
    <w:rsid w:val="008C27ED"/>
    <w:rsid w:val="008C32AD"/>
    <w:rsid w:val="008C33B3"/>
    <w:rsid w:val="008C387D"/>
    <w:rsid w:val="008C4B99"/>
    <w:rsid w:val="008C4F97"/>
    <w:rsid w:val="008C5088"/>
    <w:rsid w:val="008C50BC"/>
    <w:rsid w:val="008C526F"/>
    <w:rsid w:val="008C590F"/>
    <w:rsid w:val="008C61E0"/>
    <w:rsid w:val="008C6426"/>
    <w:rsid w:val="008C6AEC"/>
    <w:rsid w:val="008C6E28"/>
    <w:rsid w:val="008C7126"/>
    <w:rsid w:val="008C7735"/>
    <w:rsid w:val="008C7B2B"/>
    <w:rsid w:val="008C7EF2"/>
    <w:rsid w:val="008C7EFC"/>
    <w:rsid w:val="008D009C"/>
    <w:rsid w:val="008D068F"/>
    <w:rsid w:val="008D0B0A"/>
    <w:rsid w:val="008D0B7C"/>
    <w:rsid w:val="008D0CBD"/>
    <w:rsid w:val="008D0E48"/>
    <w:rsid w:val="008D0EFF"/>
    <w:rsid w:val="008D11AE"/>
    <w:rsid w:val="008D1430"/>
    <w:rsid w:val="008D1676"/>
    <w:rsid w:val="008D183D"/>
    <w:rsid w:val="008D2596"/>
    <w:rsid w:val="008D2859"/>
    <w:rsid w:val="008D2C8E"/>
    <w:rsid w:val="008D2DCC"/>
    <w:rsid w:val="008D2DD6"/>
    <w:rsid w:val="008D2FAF"/>
    <w:rsid w:val="008D31F4"/>
    <w:rsid w:val="008D334C"/>
    <w:rsid w:val="008D353C"/>
    <w:rsid w:val="008D407B"/>
    <w:rsid w:val="008D4370"/>
    <w:rsid w:val="008D4D27"/>
    <w:rsid w:val="008D5B1A"/>
    <w:rsid w:val="008D5D79"/>
    <w:rsid w:val="008D60A1"/>
    <w:rsid w:val="008D6153"/>
    <w:rsid w:val="008D62FE"/>
    <w:rsid w:val="008D6E5A"/>
    <w:rsid w:val="008D6F2A"/>
    <w:rsid w:val="008D7949"/>
    <w:rsid w:val="008E0226"/>
    <w:rsid w:val="008E031B"/>
    <w:rsid w:val="008E0436"/>
    <w:rsid w:val="008E09E3"/>
    <w:rsid w:val="008E14EB"/>
    <w:rsid w:val="008E153E"/>
    <w:rsid w:val="008E1818"/>
    <w:rsid w:val="008E1CB6"/>
    <w:rsid w:val="008E1E26"/>
    <w:rsid w:val="008E21DA"/>
    <w:rsid w:val="008E29F6"/>
    <w:rsid w:val="008E2BD5"/>
    <w:rsid w:val="008E2DA7"/>
    <w:rsid w:val="008E2F64"/>
    <w:rsid w:val="008E3740"/>
    <w:rsid w:val="008E37A1"/>
    <w:rsid w:val="008E3A64"/>
    <w:rsid w:val="008E3C7D"/>
    <w:rsid w:val="008E3E97"/>
    <w:rsid w:val="008E403F"/>
    <w:rsid w:val="008E45C0"/>
    <w:rsid w:val="008E4F70"/>
    <w:rsid w:val="008E51C7"/>
    <w:rsid w:val="008E561D"/>
    <w:rsid w:val="008E5D1C"/>
    <w:rsid w:val="008E671E"/>
    <w:rsid w:val="008E69EA"/>
    <w:rsid w:val="008E7087"/>
    <w:rsid w:val="008E7393"/>
    <w:rsid w:val="008E7C88"/>
    <w:rsid w:val="008F00C0"/>
    <w:rsid w:val="008F01C0"/>
    <w:rsid w:val="008F0FFE"/>
    <w:rsid w:val="008F123A"/>
    <w:rsid w:val="008F135F"/>
    <w:rsid w:val="008F14EB"/>
    <w:rsid w:val="008F19A0"/>
    <w:rsid w:val="008F1B25"/>
    <w:rsid w:val="008F238C"/>
    <w:rsid w:val="008F2564"/>
    <w:rsid w:val="008F263E"/>
    <w:rsid w:val="008F2B97"/>
    <w:rsid w:val="008F2F7F"/>
    <w:rsid w:val="008F38BB"/>
    <w:rsid w:val="008F435B"/>
    <w:rsid w:val="008F4F89"/>
    <w:rsid w:val="008F51E5"/>
    <w:rsid w:val="008F523C"/>
    <w:rsid w:val="008F52EC"/>
    <w:rsid w:val="008F53F8"/>
    <w:rsid w:val="008F5725"/>
    <w:rsid w:val="008F6A09"/>
    <w:rsid w:val="008F6E6F"/>
    <w:rsid w:val="008F6ED5"/>
    <w:rsid w:val="008F6F35"/>
    <w:rsid w:val="008F7B2C"/>
    <w:rsid w:val="008F7BE2"/>
    <w:rsid w:val="0090011C"/>
    <w:rsid w:val="00900305"/>
    <w:rsid w:val="00900648"/>
    <w:rsid w:val="009009B6"/>
    <w:rsid w:val="00901213"/>
    <w:rsid w:val="009019D2"/>
    <w:rsid w:val="00901B90"/>
    <w:rsid w:val="00902693"/>
    <w:rsid w:val="00902A99"/>
    <w:rsid w:val="00903190"/>
    <w:rsid w:val="009039B5"/>
    <w:rsid w:val="00903F3D"/>
    <w:rsid w:val="0090423B"/>
    <w:rsid w:val="009046DC"/>
    <w:rsid w:val="00905074"/>
    <w:rsid w:val="009058AE"/>
    <w:rsid w:val="00905B3E"/>
    <w:rsid w:val="00905E28"/>
    <w:rsid w:val="00905F3D"/>
    <w:rsid w:val="00905FE4"/>
    <w:rsid w:val="009069D6"/>
    <w:rsid w:val="00906C72"/>
    <w:rsid w:val="00907729"/>
    <w:rsid w:val="00910222"/>
    <w:rsid w:val="009107D1"/>
    <w:rsid w:val="009107F6"/>
    <w:rsid w:val="00910E85"/>
    <w:rsid w:val="0091164D"/>
    <w:rsid w:val="00911C00"/>
    <w:rsid w:val="00911DE7"/>
    <w:rsid w:val="0091206B"/>
    <w:rsid w:val="009120D0"/>
    <w:rsid w:val="00912273"/>
    <w:rsid w:val="0091242C"/>
    <w:rsid w:val="00912C84"/>
    <w:rsid w:val="009132B3"/>
    <w:rsid w:val="009134E3"/>
    <w:rsid w:val="00913539"/>
    <w:rsid w:val="00913618"/>
    <w:rsid w:val="00913D49"/>
    <w:rsid w:val="00913FFD"/>
    <w:rsid w:val="00914D7E"/>
    <w:rsid w:val="00914DFD"/>
    <w:rsid w:val="00914E69"/>
    <w:rsid w:val="009150B4"/>
    <w:rsid w:val="00915490"/>
    <w:rsid w:val="00915B34"/>
    <w:rsid w:val="00915CFE"/>
    <w:rsid w:val="009163BC"/>
    <w:rsid w:val="00916630"/>
    <w:rsid w:val="009168CA"/>
    <w:rsid w:val="00916B2F"/>
    <w:rsid w:val="0091702A"/>
    <w:rsid w:val="009170D1"/>
    <w:rsid w:val="0091733F"/>
    <w:rsid w:val="00917566"/>
    <w:rsid w:val="0091758D"/>
    <w:rsid w:val="00917773"/>
    <w:rsid w:val="009206C3"/>
    <w:rsid w:val="00921399"/>
    <w:rsid w:val="00922503"/>
    <w:rsid w:val="00922B54"/>
    <w:rsid w:val="00923566"/>
    <w:rsid w:val="0092356C"/>
    <w:rsid w:val="00923DA3"/>
    <w:rsid w:val="00923DE1"/>
    <w:rsid w:val="00923E55"/>
    <w:rsid w:val="00924759"/>
    <w:rsid w:val="0092505E"/>
    <w:rsid w:val="009250E1"/>
    <w:rsid w:val="009253E4"/>
    <w:rsid w:val="00925490"/>
    <w:rsid w:val="00925668"/>
    <w:rsid w:val="00925970"/>
    <w:rsid w:val="0092604A"/>
    <w:rsid w:val="00926D4C"/>
    <w:rsid w:val="00927549"/>
    <w:rsid w:val="00927762"/>
    <w:rsid w:val="00927A57"/>
    <w:rsid w:val="00927BDA"/>
    <w:rsid w:val="00927CA7"/>
    <w:rsid w:val="00927E65"/>
    <w:rsid w:val="0093069B"/>
    <w:rsid w:val="009306D2"/>
    <w:rsid w:val="00930C6E"/>
    <w:rsid w:val="00930F02"/>
    <w:rsid w:val="0093163A"/>
    <w:rsid w:val="00932075"/>
    <w:rsid w:val="00932430"/>
    <w:rsid w:val="00932569"/>
    <w:rsid w:val="0093283E"/>
    <w:rsid w:val="00932B78"/>
    <w:rsid w:val="0093320D"/>
    <w:rsid w:val="0093328C"/>
    <w:rsid w:val="0093331C"/>
    <w:rsid w:val="009333C5"/>
    <w:rsid w:val="00933880"/>
    <w:rsid w:val="009347D9"/>
    <w:rsid w:val="00934DD7"/>
    <w:rsid w:val="009352B7"/>
    <w:rsid w:val="00935990"/>
    <w:rsid w:val="009359BD"/>
    <w:rsid w:val="009373F8"/>
    <w:rsid w:val="00937508"/>
    <w:rsid w:val="00937AD8"/>
    <w:rsid w:val="0094008C"/>
    <w:rsid w:val="00940233"/>
    <w:rsid w:val="00940285"/>
    <w:rsid w:val="0094053B"/>
    <w:rsid w:val="00940AD7"/>
    <w:rsid w:val="00940C0D"/>
    <w:rsid w:val="00940C36"/>
    <w:rsid w:val="00940EEC"/>
    <w:rsid w:val="00941351"/>
    <w:rsid w:val="0094139B"/>
    <w:rsid w:val="0094162D"/>
    <w:rsid w:val="00941759"/>
    <w:rsid w:val="00941A7A"/>
    <w:rsid w:val="00942154"/>
    <w:rsid w:val="00942297"/>
    <w:rsid w:val="009422CC"/>
    <w:rsid w:val="00942462"/>
    <w:rsid w:val="009424E6"/>
    <w:rsid w:val="009427B1"/>
    <w:rsid w:val="00942812"/>
    <w:rsid w:val="00942821"/>
    <w:rsid w:val="00942B35"/>
    <w:rsid w:val="00942B71"/>
    <w:rsid w:val="00942D8C"/>
    <w:rsid w:val="009431A4"/>
    <w:rsid w:val="00943BAE"/>
    <w:rsid w:val="00943D83"/>
    <w:rsid w:val="0094426E"/>
    <w:rsid w:val="009448B5"/>
    <w:rsid w:val="009448CB"/>
    <w:rsid w:val="009448DB"/>
    <w:rsid w:val="00944BA1"/>
    <w:rsid w:val="00944BAD"/>
    <w:rsid w:val="00944D15"/>
    <w:rsid w:val="00944E46"/>
    <w:rsid w:val="00944F71"/>
    <w:rsid w:val="00945FB7"/>
    <w:rsid w:val="00946205"/>
    <w:rsid w:val="00946687"/>
    <w:rsid w:val="00946839"/>
    <w:rsid w:val="00947013"/>
    <w:rsid w:val="00947062"/>
    <w:rsid w:val="00947280"/>
    <w:rsid w:val="009473F6"/>
    <w:rsid w:val="00947879"/>
    <w:rsid w:val="00950B9B"/>
    <w:rsid w:val="00951176"/>
    <w:rsid w:val="00951336"/>
    <w:rsid w:val="009516CA"/>
    <w:rsid w:val="0095195C"/>
    <w:rsid w:val="00951FF1"/>
    <w:rsid w:val="009522CD"/>
    <w:rsid w:val="00952755"/>
    <w:rsid w:val="0095297C"/>
    <w:rsid w:val="00952F21"/>
    <w:rsid w:val="00953627"/>
    <w:rsid w:val="009537D9"/>
    <w:rsid w:val="00953EED"/>
    <w:rsid w:val="0095413E"/>
    <w:rsid w:val="00954F63"/>
    <w:rsid w:val="00955386"/>
    <w:rsid w:val="0095540D"/>
    <w:rsid w:val="00955B78"/>
    <w:rsid w:val="00956006"/>
    <w:rsid w:val="009561A9"/>
    <w:rsid w:val="00956C0E"/>
    <w:rsid w:val="0095717F"/>
    <w:rsid w:val="009571D2"/>
    <w:rsid w:val="00957695"/>
    <w:rsid w:val="00960067"/>
    <w:rsid w:val="00960266"/>
    <w:rsid w:val="0096033D"/>
    <w:rsid w:val="0096075C"/>
    <w:rsid w:val="009608CA"/>
    <w:rsid w:val="0096095E"/>
    <w:rsid w:val="009609AC"/>
    <w:rsid w:val="009610FB"/>
    <w:rsid w:val="00961191"/>
    <w:rsid w:val="009613BC"/>
    <w:rsid w:val="009619F5"/>
    <w:rsid w:val="00961CA9"/>
    <w:rsid w:val="00962B95"/>
    <w:rsid w:val="00963462"/>
    <w:rsid w:val="0096356C"/>
    <w:rsid w:val="009636CA"/>
    <w:rsid w:val="00963CD6"/>
    <w:rsid w:val="0096430B"/>
    <w:rsid w:val="00964405"/>
    <w:rsid w:val="009654D2"/>
    <w:rsid w:val="00965507"/>
    <w:rsid w:val="00965624"/>
    <w:rsid w:val="009659BE"/>
    <w:rsid w:val="00965DF0"/>
    <w:rsid w:val="00965E32"/>
    <w:rsid w:val="00966DDB"/>
    <w:rsid w:val="00967705"/>
    <w:rsid w:val="00967C9F"/>
    <w:rsid w:val="00970815"/>
    <w:rsid w:val="00970BAF"/>
    <w:rsid w:val="0097148E"/>
    <w:rsid w:val="00971748"/>
    <w:rsid w:val="0097186D"/>
    <w:rsid w:val="00971EF5"/>
    <w:rsid w:val="009722B1"/>
    <w:rsid w:val="00972704"/>
    <w:rsid w:val="0097285E"/>
    <w:rsid w:val="009728D2"/>
    <w:rsid w:val="00972FF7"/>
    <w:rsid w:val="0097315F"/>
    <w:rsid w:val="009731AC"/>
    <w:rsid w:val="0097329A"/>
    <w:rsid w:val="00973352"/>
    <w:rsid w:val="0097359E"/>
    <w:rsid w:val="00973A23"/>
    <w:rsid w:val="00973F12"/>
    <w:rsid w:val="00973F94"/>
    <w:rsid w:val="009743B2"/>
    <w:rsid w:val="00974E42"/>
    <w:rsid w:val="009751CD"/>
    <w:rsid w:val="0097587B"/>
    <w:rsid w:val="00975891"/>
    <w:rsid w:val="00975DB7"/>
    <w:rsid w:val="00975E80"/>
    <w:rsid w:val="009761F5"/>
    <w:rsid w:val="0097745B"/>
    <w:rsid w:val="0097770E"/>
    <w:rsid w:val="00977D65"/>
    <w:rsid w:val="009801D0"/>
    <w:rsid w:val="00980333"/>
    <w:rsid w:val="00980518"/>
    <w:rsid w:val="0098067A"/>
    <w:rsid w:val="0098127D"/>
    <w:rsid w:val="0098128F"/>
    <w:rsid w:val="0098167B"/>
    <w:rsid w:val="00981D2D"/>
    <w:rsid w:val="0098210E"/>
    <w:rsid w:val="009826D3"/>
    <w:rsid w:val="009838A6"/>
    <w:rsid w:val="009843A6"/>
    <w:rsid w:val="00984689"/>
    <w:rsid w:val="0098509B"/>
    <w:rsid w:val="009851C5"/>
    <w:rsid w:val="0098568F"/>
    <w:rsid w:val="009856E2"/>
    <w:rsid w:val="00986196"/>
    <w:rsid w:val="009862E0"/>
    <w:rsid w:val="00987497"/>
    <w:rsid w:val="00987547"/>
    <w:rsid w:val="00987A8E"/>
    <w:rsid w:val="00987F7B"/>
    <w:rsid w:val="00990CA8"/>
    <w:rsid w:val="009914E7"/>
    <w:rsid w:val="009914FA"/>
    <w:rsid w:val="009921CB"/>
    <w:rsid w:val="00992795"/>
    <w:rsid w:val="009928B7"/>
    <w:rsid w:val="00992AFB"/>
    <w:rsid w:val="00993353"/>
    <w:rsid w:val="009936F2"/>
    <w:rsid w:val="00994662"/>
    <w:rsid w:val="00994C94"/>
    <w:rsid w:val="00994D10"/>
    <w:rsid w:val="009952A7"/>
    <w:rsid w:val="009954E3"/>
    <w:rsid w:val="00995648"/>
    <w:rsid w:val="009958A8"/>
    <w:rsid w:val="00996435"/>
    <w:rsid w:val="0099668C"/>
    <w:rsid w:val="00996E40"/>
    <w:rsid w:val="00997C8A"/>
    <w:rsid w:val="009A0BE4"/>
    <w:rsid w:val="009A0E59"/>
    <w:rsid w:val="009A1089"/>
    <w:rsid w:val="009A12B3"/>
    <w:rsid w:val="009A1A4D"/>
    <w:rsid w:val="009A1B7A"/>
    <w:rsid w:val="009A21F1"/>
    <w:rsid w:val="009A229E"/>
    <w:rsid w:val="009A29DC"/>
    <w:rsid w:val="009A32CF"/>
    <w:rsid w:val="009A3418"/>
    <w:rsid w:val="009A348A"/>
    <w:rsid w:val="009A3531"/>
    <w:rsid w:val="009A3867"/>
    <w:rsid w:val="009A42D0"/>
    <w:rsid w:val="009A4588"/>
    <w:rsid w:val="009A4809"/>
    <w:rsid w:val="009A4C87"/>
    <w:rsid w:val="009A5A70"/>
    <w:rsid w:val="009A5AF8"/>
    <w:rsid w:val="009A5FED"/>
    <w:rsid w:val="009A6A19"/>
    <w:rsid w:val="009A6A6E"/>
    <w:rsid w:val="009A6BCD"/>
    <w:rsid w:val="009A7358"/>
    <w:rsid w:val="009B00C9"/>
    <w:rsid w:val="009B0153"/>
    <w:rsid w:val="009B06FA"/>
    <w:rsid w:val="009B0A61"/>
    <w:rsid w:val="009B1689"/>
    <w:rsid w:val="009B1715"/>
    <w:rsid w:val="009B1C23"/>
    <w:rsid w:val="009B1D2A"/>
    <w:rsid w:val="009B24E6"/>
    <w:rsid w:val="009B2DE4"/>
    <w:rsid w:val="009B3021"/>
    <w:rsid w:val="009B363F"/>
    <w:rsid w:val="009B3C4F"/>
    <w:rsid w:val="009B4D7C"/>
    <w:rsid w:val="009B4E01"/>
    <w:rsid w:val="009B542F"/>
    <w:rsid w:val="009B555F"/>
    <w:rsid w:val="009B57CF"/>
    <w:rsid w:val="009B5D70"/>
    <w:rsid w:val="009B6284"/>
    <w:rsid w:val="009B6561"/>
    <w:rsid w:val="009B68F4"/>
    <w:rsid w:val="009B72E1"/>
    <w:rsid w:val="009B786B"/>
    <w:rsid w:val="009C0003"/>
    <w:rsid w:val="009C0B41"/>
    <w:rsid w:val="009C0CBF"/>
    <w:rsid w:val="009C0D88"/>
    <w:rsid w:val="009C0DFC"/>
    <w:rsid w:val="009C1C7B"/>
    <w:rsid w:val="009C22CE"/>
    <w:rsid w:val="009C246E"/>
    <w:rsid w:val="009C2A8E"/>
    <w:rsid w:val="009C2B90"/>
    <w:rsid w:val="009C3F9A"/>
    <w:rsid w:val="009C3FBD"/>
    <w:rsid w:val="009C49A9"/>
    <w:rsid w:val="009C4C07"/>
    <w:rsid w:val="009C5329"/>
    <w:rsid w:val="009C5D5D"/>
    <w:rsid w:val="009C5ECE"/>
    <w:rsid w:val="009C6612"/>
    <w:rsid w:val="009C664A"/>
    <w:rsid w:val="009C798E"/>
    <w:rsid w:val="009D01BA"/>
    <w:rsid w:val="009D05D7"/>
    <w:rsid w:val="009D06B0"/>
    <w:rsid w:val="009D0FAE"/>
    <w:rsid w:val="009D100A"/>
    <w:rsid w:val="009D13A0"/>
    <w:rsid w:val="009D17DF"/>
    <w:rsid w:val="009D1C5D"/>
    <w:rsid w:val="009D1D31"/>
    <w:rsid w:val="009D1DED"/>
    <w:rsid w:val="009D28C5"/>
    <w:rsid w:val="009D314B"/>
    <w:rsid w:val="009D34CF"/>
    <w:rsid w:val="009D3A17"/>
    <w:rsid w:val="009D4F77"/>
    <w:rsid w:val="009D50FF"/>
    <w:rsid w:val="009D51E6"/>
    <w:rsid w:val="009D656D"/>
    <w:rsid w:val="009D6642"/>
    <w:rsid w:val="009D66AF"/>
    <w:rsid w:val="009D6EDD"/>
    <w:rsid w:val="009D71B7"/>
    <w:rsid w:val="009D785C"/>
    <w:rsid w:val="009E017A"/>
    <w:rsid w:val="009E096B"/>
    <w:rsid w:val="009E108B"/>
    <w:rsid w:val="009E1095"/>
    <w:rsid w:val="009E1325"/>
    <w:rsid w:val="009E1767"/>
    <w:rsid w:val="009E1D1A"/>
    <w:rsid w:val="009E1DF7"/>
    <w:rsid w:val="009E20B4"/>
    <w:rsid w:val="009E25E3"/>
    <w:rsid w:val="009E2F5C"/>
    <w:rsid w:val="009E33DE"/>
    <w:rsid w:val="009E34DA"/>
    <w:rsid w:val="009E3917"/>
    <w:rsid w:val="009E3E38"/>
    <w:rsid w:val="009E3F87"/>
    <w:rsid w:val="009E4042"/>
    <w:rsid w:val="009E503C"/>
    <w:rsid w:val="009E5132"/>
    <w:rsid w:val="009E51A6"/>
    <w:rsid w:val="009E53AF"/>
    <w:rsid w:val="009E56C1"/>
    <w:rsid w:val="009E5940"/>
    <w:rsid w:val="009E6344"/>
    <w:rsid w:val="009E68CF"/>
    <w:rsid w:val="009E6A9B"/>
    <w:rsid w:val="009E6F1D"/>
    <w:rsid w:val="009E6FD7"/>
    <w:rsid w:val="009E711A"/>
    <w:rsid w:val="009E727F"/>
    <w:rsid w:val="009E7793"/>
    <w:rsid w:val="009E7A2D"/>
    <w:rsid w:val="009E7E26"/>
    <w:rsid w:val="009F0087"/>
    <w:rsid w:val="009F00DC"/>
    <w:rsid w:val="009F02E9"/>
    <w:rsid w:val="009F04EF"/>
    <w:rsid w:val="009F0E96"/>
    <w:rsid w:val="009F14C6"/>
    <w:rsid w:val="009F1AE6"/>
    <w:rsid w:val="009F22D5"/>
    <w:rsid w:val="009F22E3"/>
    <w:rsid w:val="009F291C"/>
    <w:rsid w:val="009F2980"/>
    <w:rsid w:val="009F2A59"/>
    <w:rsid w:val="009F313F"/>
    <w:rsid w:val="009F3C5B"/>
    <w:rsid w:val="009F3DD8"/>
    <w:rsid w:val="009F43A5"/>
    <w:rsid w:val="009F4B63"/>
    <w:rsid w:val="009F4E9D"/>
    <w:rsid w:val="009F529D"/>
    <w:rsid w:val="009F57CA"/>
    <w:rsid w:val="009F5E19"/>
    <w:rsid w:val="009F5FCC"/>
    <w:rsid w:val="009F6120"/>
    <w:rsid w:val="009F61BF"/>
    <w:rsid w:val="009F63BE"/>
    <w:rsid w:val="009F64E1"/>
    <w:rsid w:val="009F6BF4"/>
    <w:rsid w:val="009F6E54"/>
    <w:rsid w:val="009F7544"/>
    <w:rsid w:val="00A00185"/>
    <w:rsid w:val="00A0035B"/>
    <w:rsid w:val="00A00AD5"/>
    <w:rsid w:val="00A0234A"/>
    <w:rsid w:val="00A024BC"/>
    <w:rsid w:val="00A02E86"/>
    <w:rsid w:val="00A02EDA"/>
    <w:rsid w:val="00A03101"/>
    <w:rsid w:val="00A03483"/>
    <w:rsid w:val="00A044D7"/>
    <w:rsid w:val="00A047FD"/>
    <w:rsid w:val="00A04ECB"/>
    <w:rsid w:val="00A05650"/>
    <w:rsid w:val="00A056E1"/>
    <w:rsid w:val="00A05787"/>
    <w:rsid w:val="00A057F9"/>
    <w:rsid w:val="00A05996"/>
    <w:rsid w:val="00A06287"/>
    <w:rsid w:val="00A067C8"/>
    <w:rsid w:val="00A06CFD"/>
    <w:rsid w:val="00A06FAE"/>
    <w:rsid w:val="00A070CF"/>
    <w:rsid w:val="00A105AF"/>
    <w:rsid w:val="00A109DE"/>
    <w:rsid w:val="00A10A31"/>
    <w:rsid w:val="00A1104E"/>
    <w:rsid w:val="00A11171"/>
    <w:rsid w:val="00A123B3"/>
    <w:rsid w:val="00A123E3"/>
    <w:rsid w:val="00A12B1D"/>
    <w:rsid w:val="00A12B6B"/>
    <w:rsid w:val="00A12F02"/>
    <w:rsid w:val="00A132D3"/>
    <w:rsid w:val="00A13375"/>
    <w:rsid w:val="00A13B20"/>
    <w:rsid w:val="00A142F1"/>
    <w:rsid w:val="00A1477D"/>
    <w:rsid w:val="00A14FE9"/>
    <w:rsid w:val="00A15584"/>
    <w:rsid w:val="00A15817"/>
    <w:rsid w:val="00A15C28"/>
    <w:rsid w:val="00A16693"/>
    <w:rsid w:val="00A16EDC"/>
    <w:rsid w:val="00A17057"/>
    <w:rsid w:val="00A17190"/>
    <w:rsid w:val="00A17E1F"/>
    <w:rsid w:val="00A17F58"/>
    <w:rsid w:val="00A20126"/>
    <w:rsid w:val="00A205BA"/>
    <w:rsid w:val="00A20A4C"/>
    <w:rsid w:val="00A21166"/>
    <w:rsid w:val="00A21266"/>
    <w:rsid w:val="00A220E0"/>
    <w:rsid w:val="00A2256C"/>
    <w:rsid w:val="00A22712"/>
    <w:rsid w:val="00A236D5"/>
    <w:rsid w:val="00A2445D"/>
    <w:rsid w:val="00A24C73"/>
    <w:rsid w:val="00A25C30"/>
    <w:rsid w:val="00A2629D"/>
    <w:rsid w:val="00A263F2"/>
    <w:rsid w:val="00A2645B"/>
    <w:rsid w:val="00A268F6"/>
    <w:rsid w:val="00A26D4A"/>
    <w:rsid w:val="00A272A0"/>
    <w:rsid w:val="00A30630"/>
    <w:rsid w:val="00A308AD"/>
    <w:rsid w:val="00A30B71"/>
    <w:rsid w:val="00A3176C"/>
    <w:rsid w:val="00A31DC1"/>
    <w:rsid w:val="00A31ED3"/>
    <w:rsid w:val="00A31F09"/>
    <w:rsid w:val="00A31F5F"/>
    <w:rsid w:val="00A3214D"/>
    <w:rsid w:val="00A32592"/>
    <w:rsid w:val="00A32690"/>
    <w:rsid w:val="00A32806"/>
    <w:rsid w:val="00A3390B"/>
    <w:rsid w:val="00A33C3A"/>
    <w:rsid w:val="00A34051"/>
    <w:rsid w:val="00A34209"/>
    <w:rsid w:val="00A34280"/>
    <w:rsid w:val="00A34466"/>
    <w:rsid w:val="00A34663"/>
    <w:rsid w:val="00A34EB7"/>
    <w:rsid w:val="00A35335"/>
    <w:rsid w:val="00A3533E"/>
    <w:rsid w:val="00A35D30"/>
    <w:rsid w:val="00A35FAA"/>
    <w:rsid w:val="00A36114"/>
    <w:rsid w:val="00A3682A"/>
    <w:rsid w:val="00A36EB4"/>
    <w:rsid w:val="00A36F36"/>
    <w:rsid w:val="00A373C2"/>
    <w:rsid w:val="00A37770"/>
    <w:rsid w:val="00A37873"/>
    <w:rsid w:val="00A37A69"/>
    <w:rsid w:val="00A37EEB"/>
    <w:rsid w:val="00A40FE1"/>
    <w:rsid w:val="00A4182C"/>
    <w:rsid w:val="00A41FB5"/>
    <w:rsid w:val="00A42874"/>
    <w:rsid w:val="00A428B6"/>
    <w:rsid w:val="00A4303C"/>
    <w:rsid w:val="00A44474"/>
    <w:rsid w:val="00A446DB"/>
    <w:rsid w:val="00A44778"/>
    <w:rsid w:val="00A44AD5"/>
    <w:rsid w:val="00A44B74"/>
    <w:rsid w:val="00A45C52"/>
    <w:rsid w:val="00A45C75"/>
    <w:rsid w:val="00A46152"/>
    <w:rsid w:val="00A4638B"/>
    <w:rsid w:val="00A468C2"/>
    <w:rsid w:val="00A46C1F"/>
    <w:rsid w:val="00A47A27"/>
    <w:rsid w:val="00A47AC3"/>
    <w:rsid w:val="00A47EB6"/>
    <w:rsid w:val="00A47F43"/>
    <w:rsid w:val="00A503A5"/>
    <w:rsid w:val="00A50973"/>
    <w:rsid w:val="00A50D26"/>
    <w:rsid w:val="00A51090"/>
    <w:rsid w:val="00A51375"/>
    <w:rsid w:val="00A51A81"/>
    <w:rsid w:val="00A52456"/>
    <w:rsid w:val="00A52797"/>
    <w:rsid w:val="00A52C83"/>
    <w:rsid w:val="00A53582"/>
    <w:rsid w:val="00A53A40"/>
    <w:rsid w:val="00A53A84"/>
    <w:rsid w:val="00A54322"/>
    <w:rsid w:val="00A5458D"/>
    <w:rsid w:val="00A548C3"/>
    <w:rsid w:val="00A54C9A"/>
    <w:rsid w:val="00A56109"/>
    <w:rsid w:val="00A5629C"/>
    <w:rsid w:val="00A5662E"/>
    <w:rsid w:val="00A56924"/>
    <w:rsid w:val="00A573E0"/>
    <w:rsid w:val="00A576B5"/>
    <w:rsid w:val="00A57821"/>
    <w:rsid w:val="00A578FD"/>
    <w:rsid w:val="00A57E24"/>
    <w:rsid w:val="00A60C8D"/>
    <w:rsid w:val="00A60EA2"/>
    <w:rsid w:val="00A60F86"/>
    <w:rsid w:val="00A612F2"/>
    <w:rsid w:val="00A617DE"/>
    <w:rsid w:val="00A61859"/>
    <w:rsid w:val="00A618BC"/>
    <w:rsid w:val="00A61A7F"/>
    <w:rsid w:val="00A61EAC"/>
    <w:rsid w:val="00A61EE8"/>
    <w:rsid w:val="00A62E71"/>
    <w:rsid w:val="00A631EE"/>
    <w:rsid w:val="00A635EA"/>
    <w:rsid w:val="00A63A52"/>
    <w:rsid w:val="00A63CB0"/>
    <w:rsid w:val="00A63FE8"/>
    <w:rsid w:val="00A643E0"/>
    <w:rsid w:val="00A6469D"/>
    <w:rsid w:val="00A64852"/>
    <w:rsid w:val="00A64999"/>
    <w:rsid w:val="00A65121"/>
    <w:rsid w:val="00A658A2"/>
    <w:rsid w:val="00A66841"/>
    <w:rsid w:val="00A66B97"/>
    <w:rsid w:val="00A66DA9"/>
    <w:rsid w:val="00A6764D"/>
    <w:rsid w:val="00A67A84"/>
    <w:rsid w:val="00A70198"/>
    <w:rsid w:val="00A70B43"/>
    <w:rsid w:val="00A70D26"/>
    <w:rsid w:val="00A70D92"/>
    <w:rsid w:val="00A711F2"/>
    <w:rsid w:val="00A719BE"/>
    <w:rsid w:val="00A71E1F"/>
    <w:rsid w:val="00A7269F"/>
    <w:rsid w:val="00A72CB6"/>
    <w:rsid w:val="00A72F8B"/>
    <w:rsid w:val="00A7335E"/>
    <w:rsid w:val="00A738C2"/>
    <w:rsid w:val="00A738D4"/>
    <w:rsid w:val="00A7390F"/>
    <w:rsid w:val="00A73D77"/>
    <w:rsid w:val="00A73F88"/>
    <w:rsid w:val="00A74318"/>
    <w:rsid w:val="00A74C12"/>
    <w:rsid w:val="00A7505D"/>
    <w:rsid w:val="00A75155"/>
    <w:rsid w:val="00A75A83"/>
    <w:rsid w:val="00A75B50"/>
    <w:rsid w:val="00A75C35"/>
    <w:rsid w:val="00A75CC0"/>
    <w:rsid w:val="00A75EBD"/>
    <w:rsid w:val="00A766AE"/>
    <w:rsid w:val="00A76A70"/>
    <w:rsid w:val="00A77130"/>
    <w:rsid w:val="00A773F8"/>
    <w:rsid w:val="00A77BAD"/>
    <w:rsid w:val="00A77EC0"/>
    <w:rsid w:val="00A802F7"/>
    <w:rsid w:val="00A817BF"/>
    <w:rsid w:val="00A82155"/>
    <w:rsid w:val="00A827BD"/>
    <w:rsid w:val="00A82D79"/>
    <w:rsid w:val="00A83620"/>
    <w:rsid w:val="00A83854"/>
    <w:rsid w:val="00A83858"/>
    <w:rsid w:val="00A83B38"/>
    <w:rsid w:val="00A83C93"/>
    <w:rsid w:val="00A83E78"/>
    <w:rsid w:val="00A83EF7"/>
    <w:rsid w:val="00A849E7"/>
    <w:rsid w:val="00A84F0D"/>
    <w:rsid w:val="00A8589F"/>
    <w:rsid w:val="00A85B57"/>
    <w:rsid w:val="00A8603E"/>
    <w:rsid w:val="00A877CB"/>
    <w:rsid w:val="00A87AE6"/>
    <w:rsid w:val="00A87CBA"/>
    <w:rsid w:val="00A87FC3"/>
    <w:rsid w:val="00A9011E"/>
    <w:rsid w:val="00A9117C"/>
    <w:rsid w:val="00A9137F"/>
    <w:rsid w:val="00A9148E"/>
    <w:rsid w:val="00A91645"/>
    <w:rsid w:val="00A916B2"/>
    <w:rsid w:val="00A91772"/>
    <w:rsid w:val="00A921F7"/>
    <w:rsid w:val="00A93336"/>
    <w:rsid w:val="00A93481"/>
    <w:rsid w:val="00A93874"/>
    <w:rsid w:val="00A93CE7"/>
    <w:rsid w:val="00A94F6B"/>
    <w:rsid w:val="00A95464"/>
    <w:rsid w:val="00A95891"/>
    <w:rsid w:val="00A96007"/>
    <w:rsid w:val="00A96887"/>
    <w:rsid w:val="00A96A60"/>
    <w:rsid w:val="00A96A99"/>
    <w:rsid w:val="00A96B70"/>
    <w:rsid w:val="00A96B9E"/>
    <w:rsid w:val="00A9727B"/>
    <w:rsid w:val="00A973A3"/>
    <w:rsid w:val="00A978AB"/>
    <w:rsid w:val="00A97931"/>
    <w:rsid w:val="00A97A65"/>
    <w:rsid w:val="00AA031B"/>
    <w:rsid w:val="00AA0C87"/>
    <w:rsid w:val="00AA0EFB"/>
    <w:rsid w:val="00AA114F"/>
    <w:rsid w:val="00AA1835"/>
    <w:rsid w:val="00AA1A20"/>
    <w:rsid w:val="00AA1BA3"/>
    <w:rsid w:val="00AA1C9B"/>
    <w:rsid w:val="00AA2111"/>
    <w:rsid w:val="00AA2993"/>
    <w:rsid w:val="00AA2D3D"/>
    <w:rsid w:val="00AA33BE"/>
    <w:rsid w:val="00AA3A27"/>
    <w:rsid w:val="00AA3FAB"/>
    <w:rsid w:val="00AA42B4"/>
    <w:rsid w:val="00AA46DA"/>
    <w:rsid w:val="00AA4B18"/>
    <w:rsid w:val="00AA5752"/>
    <w:rsid w:val="00AA5B1B"/>
    <w:rsid w:val="00AA5B32"/>
    <w:rsid w:val="00AA5CB2"/>
    <w:rsid w:val="00AA76DD"/>
    <w:rsid w:val="00AB0542"/>
    <w:rsid w:val="00AB05AD"/>
    <w:rsid w:val="00AB0BB2"/>
    <w:rsid w:val="00AB0C35"/>
    <w:rsid w:val="00AB0F68"/>
    <w:rsid w:val="00AB1E9C"/>
    <w:rsid w:val="00AB2D71"/>
    <w:rsid w:val="00AB322E"/>
    <w:rsid w:val="00AB45DA"/>
    <w:rsid w:val="00AB53BB"/>
    <w:rsid w:val="00AB600B"/>
    <w:rsid w:val="00AB61FF"/>
    <w:rsid w:val="00AB6472"/>
    <w:rsid w:val="00AB657B"/>
    <w:rsid w:val="00AB669D"/>
    <w:rsid w:val="00AB6A74"/>
    <w:rsid w:val="00AB6F8B"/>
    <w:rsid w:val="00AB710E"/>
    <w:rsid w:val="00AB79F5"/>
    <w:rsid w:val="00AB7CF6"/>
    <w:rsid w:val="00AC04D1"/>
    <w:rsid w:val="00AC08BB"/>
    <w:rsid w:val="00AC0AA7"/>
    <w:rsid w:val="00AC0B19"/>
    <w:rsid w:val="00AC0CEA"/>
    <w:rsid w:val="00AC14A1"/>
    <w:rsid w:val="00AC1DA8"/>
    <w:rsid w:val="00AC1F2F"/>
    <w:rsid w:val="00AC2310"/>
    <w:rsid w:val="00AC25FF"/>
    <w:rsid w:val="00AC2765"/>
    <w:rsid w:val="00AC27A4"/>
    <w:rsid w:val="00AC2BA4"/>
    <w:rsid w:val="00AC2CAD"/>
    <w:rsid w:val="00AC41B1"/>
    <w:rsid w:val="00AC43C2"/>
    <w:rsid w:val="00AC45A9"/>
    <w:rsid w:val="00AC4F43"/>
    <w:rsid w:val="00AC535E"/>
    <w:rsid w:val="00AC5833"/>
    <w:rsid w:val="00AC5CB6"/>
    <w:rsid w:val="00AC60F0"/>
    <w:rsid w:val="00AC6A0D"/>
    <w:rsid w:val="00AC6BEF"/>
    <w:rsid w:val="00AC7B5A"/>
    <w:rsid w:val="00AC7D75"/>
    <w:rsid w:val="00AD02D3"/>
    <w:rsid w:val="00AD073E"/>
    <w:rsid w:val="00AD0881"/>
    <w:rsid w:val="00AD0CC2"/>
    <w:rsid w:val="00AD103C"/>
    <w:rsid w:val="00AD13E2"/>
    <w:rsid w:val="00AD1BF5"/>
    <w:rsid w:val="00AD1C40"/>
    <w:rsid w:val="00AD1F5C"/>
    <w:rsid w:val="00AD2070"/>
    <w:rsid w:val="00AD2562"/>
    <w:rsid w:val="00AD27CD"/>
    <w:rsid w:val="00AD2B33"/>
    <w:rsid w:val="00AD2BD4"/>
    <w:rsid w:val="00AD2D4B"/>
    <w:rsid w:val="00AD35D0"/>
    <w:rsid w:val="00AD36FA"/>
    <w:rsid w:val="00AD3A58"/>
    <w:rsid w:val="00AD3FD4"/>
    <w:rsid w:val="00AD43FA"/>
    <w:rsid w:val="00AD4410"/>
    <w:rsid w:val="00AD47E3"/>
    <w:rsid w:val="00AD50AF"/>
    <w:rsid w:val="00AD57B3"/>
    <w:rsid w:val="00AD5DD2"/>
    <w:rsid w:val="00AD6766"/>
    <w:rsid w:val="00AD6CAB"/>
    <w:rsid w:val="00AD70B4"/>
    <w:rsid w:val="00AD70C9"/>
    <w:rsid w:val="00AD74AF"/>
    <w:rsid w:val="00AD75A0"/>
    <w:rsid w:val="00AD7DB2"/>
    <w:rsid w:val="00AE0661"/>
    <w:rsid w:val="00AE0A82"/>
    <w:rsid w:val="00AE0F01"/>
    <w:rsid w:val="00AE1097"/>
    <w:rsid w:val="00AE1628"/>
    <w:rsid w:val="00AE18BE"/>
    <w:rsid w:val="00AE22DA"/>
    <w:rsid w:val="00AE36A0"/>
    <w:rsid w:val="00AE48F3"/>
    <w:rsid w:val="00AE5308"/>
    <w:rsid w:val="00AE56DC"/>
    <w:rsid w:val="00AE5C4E"/>
    <w:rsid w:val="00AE5D25"/>
    <w:rsid w:val="00AE6D6B"/>
    <w:rsid w:val="00AE7522"/>
    <w:rsid w:val="00AE79C1"/>
    <w:rsid w:val="00AE79E6"/>
    <w:rsid w:val="00AF1C70"/>
    <w:rsid w:val="00AF1D1E"/>
    <w:rsid w:val="00AF2327"/>
    <w:rsid w:val="00AF2496"/>
    <w:rsid w:val="00AF2A67"/>
    <w:rsid w:val="00AF2AC1"/>
    <w:rsid w:val="00AF2B87"/>
    <w:rsid w:val="00AF3691"/>
    <w:rsid w:val="00AF3B48"/>
    <w:rsid w:val="00AF415F"/>
    <w:rsid w:val="00AF46F3"/>
    <w:rsid w:val="00AF481B"/>
    <w:rsid w:val="00AF4CF5"/>
    <w:rsid w:val="00AF5202"/>
    <w:rsid w:val="00AF5BAC"/>
    <w:rsid w:val="00AF5E64"/>
    <w:rsid w:val="00AF673E"/>
    <w:rsid w:val="00AF6AED"/>
    <w:rsid w:val="00AF6B7B"/>
    <w:rsid w:val="00AF71DE"/>
    <w:rsid w:val="00AF74F5"/>
    <w:rsid w:val="00AF7768"/>
    <w:rsid w:val="00B002A3"/>
    <w:rsid w:val="00B0066E"/>
    <w:rsid w:val="00B00C07"/>
    <w:rsid w:val="00B01759"/>
    <w:rsid w:val="00B022AD"/>
    <w:rsid w:val="00B024AE"/>
    <w:rsid w:val="00B02593"/>
    <w:rsid w:val="00B02A79"/>
    <w:rsid w:val="00B02F61"/>
    <w:rsid w:val="00B0371D"/>
    <w:rsid w:val="00B038B4"/>
    <w:rsid w:val="00B03929"/>
    <w:rsid w:val="00B03D0D"/>
    <w:rsid w:val="00B03D10"/>
    <w:rsid w:val="00B041E4"/>
    <w:rsid w:val="00B04324"/>
    <w:rsid w:val="00B04327"/>
    <w:rsid w:val="00B045B4"/>
    <w:rsid w:val="00B0489B"/>
    <w:rsid w:val="00B0498F"/>
    <w:rsid w:val="00B053E4"/>
    <w:rsid w:val="00B056F4"/>
    <w:rsid w:val="00B05EAC"/>
    <w:rsid w:val="00B06831"/>
    <w:rsid w:val="00B06E23"/>
    <w:rsid w:val="00B0738D"/>
    <w:rsid w:val="00B0752B"/>
    <w:rsid w:val="00B07D27"/>
    <w:rsid w:val="00B10450"/>
    <w:rsid w:val="00B10D0D"/>
    <w:rsid w:val="00B11006"/>
    <w:rsid w:val="00B11061"/>
    <w:rsid w:val="00B1150E"/>
    <w:rsid w:val="00B11D3F"/>
    <w:rsid w:val="00B120D8"/>
    <w:rsid w:val="00B12587"/>
    <w:rsid w:val="00B12944"/>
    <w:rsid w:val="00B12BAA"/>
    <w:rsid w:val="00B13576"/>
    <w:rsid w:val="00B1364E"/>
    <w:rsid w:val="00B13DCC"/>
    <w:rsid w:val="00B1405F"/>
    <w:rsid w:val="00B14102"/>
    <w:rsid w:val="00B14441"/>
    <w:rsid w:val="00B1496A"/>
    <w:rsid w:val="00B1505F"/>
    <w:rsid w:val="00B15384"/>
    <w:rsid w:val="00B15520"/>
    <w:rsid w:val="00B15B31"/>
    <w:rsid w:val="00B15E72"/>
    <w:rsid w:val="00B1681C"/>
    <w:rsid w:val="00B1687D"/>
    <w:rsid w:val="00B17027"/>
    <w:rsid w:val="00B170F5"/>
    <w:rsid w:val="00B17568"/>
    <w:rsid w:val="00B17B66"/>
    <w:rsid w:val="00B17E1A"/>
    <w:rsid w:val="00B202E1"/>
    <w:rsid w:val="00B20330"/>
    <w:rsid w:val="00B204A7"/>
    <w:rsid w:val="00B20865"/>
    <w:rsid w:val="00B20A13"/>
    <w:rsid w:val="00B21397"/>
    <w:rsid w:val="00B21901"/>
    <w:rsid w:val="00B21CA4"/>
    <w:rsid w:val="00B21DF3"/>
    <w:rsid w:val="00B2248D"/>
    <w:rsid w:val="00B22502"/>
    <w:rsid w:val="00B22DE6"/>
    <w:rsid w:val="00B25214"/>
    <w:rsid w:val="00B25FA3"/>
    <w:rsid w:val="00B261EB"/>
    <w:rsid w:val="00B2624C"/>
    <w:rsid w:val="00B26D94"/>
    <w:rsid w:val="00B2792B"/>
    <w:rsid w:val="00B27ABF"/>
    <w:rsid w:val="00B300F5"/>
    <w:rsid w:val="00B30560"/>
    <w:rsid w:val="00B309D5"/>
    <w:rsid w:val="00B30AA8"/>
    <w:rsid w:val="00B31076"/>
    <w:rsid w:val="00B31358"/>
    <w:rsid w:val="00B31453"/>
    <w:rsid w:val="00B3167D"/>
    <w:rsid w:val="00B318F3"/>
    <w:rsid w:val="00B3207F"/>
    <w:rsid w:val="00B32170"/>
    <w:rsid w:val="00B3241A"/>
    <w:rsid w:val="00B3251A"/>
    <w:rsid w:val="00B32CC2"/>
    <w:rsid w:val="00B33EB7"/>
    <w:rsid w:val="00B340EC"/>
    <w:rsid w:val="00B34415"/>
    <w:rsid w:val="00B3463F"/>
    <w:rsid w:val="00B3475D"/>
    <w:rsid w:val="00B34806"/>
    <w:rsid w:val="00B34E69"/>
    <w:rsid w:val="00B34F94"/>
    <w:rsid w:val="00B354D9"/>
    <w:rsid w:val="00B358AA"/>
    <w:rsid w:val="00B35953"/>
    <w:rsid w:val="00B35FAD"/>
    <w:rsid w:val="00B36251"/>
    <w:rsid w:val="00B367EF"/>
    <w:rsid w:val="00B36A77"/>
    <w:rsid w:val="00B36C64"/>
    <w:rsid w:val="00B36E98"/>
    <w:rsid w:val="00B36E9A"/>
    <w:rsid w:val="00B37134"/>
    <w:rsid w:val="00B37200"/>
    <w:rsid w:val="00B3722A"/>
    <w:rsid w:val="00B37819"/>
    <w:rsid w:val="00B37B0D"/>
    <w:rsid w:val="00B40DE2"/>
    <w:rsid w:val="00B41681"/>
    <w:rsid w:val="00B417A5"/>
    <w:rsid w:val="00B430FE"/>
    <w:rsid w:val="00B43507"/>
    <w:rsid w:val="00B43960"/>
    <w:rsid w:val="00B43A85"/>
    <w:rsid w:val="00B43A99"/>
    <w:rsid w:val="00B43DFC"/>
    <w:rsid w:val="00B43EC2"/>
    <w:rsid w:val="00B44398"/>
    <w:rsid w:val="00B44A20"/>
    <w:rsid w:val="00B44A50"/>
    <w:rsid w:val="00B44B60"/>
    <w:rsid w:val="00B45015"/>
    <w:rsid w:val="00B45020"/>
    <w:rsid w:val="00B4598B"/>
    <w:rsid w:val="00B46383"/>
    <w:rsid w:val="00B463BA"/>
    <w:rsid w:val="00B465A0"/>
    <w:rsid w:val="00B46894"/>
    <w:rsid w:val="00B46EA7"/>
    <w:rsid w:val="00B472D6"/>
    <w:rsid w:val="00B477C2"/>
    <w:rsid w:val="00B5016E"/>
    <w:rsid w:val="00B502BF"/>
    <w:rsid w:val="00B50501"/>
    <w:rsid w:val="00B5080B"/>
    <w:rsid w:val="00B5212A"/>
    <w:rsid w:val="00B523CF"/>
    <w:rsid w:val="00B528A3"/>
    <w:rsid w:val="00B52E19"/>
    <w:rsid w:val="00B52E62"/>
    <w:rsid w:val="00B5362F"/>
    <w:rsid w:val="00B54433"/>
    <w:rsid w:val="00B54650"/>
    <w:rsid w:val="00B546D6"/>
    <w:rsid w:val="00B54B8B"/>
    <w:rsid w:val="00B54C91"/>
    <w:rsid w:val="00B5579C"/>
    <w:rsid w:val="00B55CAB"/>
    <w:rsid w:val="00B56358"/>
    <w:rsid w:val="00B56B06"/>
    <w:rsid w:val="00B56BF8"/>
    <w:rsid w:val="00B56E1A"/>
    <w:rsid w:val="00B5710B"/>
    <w:rsid w:val="00B571E0"/>
    <w:rsid w:val="00B57771"/>
    <w:rsid w:val="00B5795D"/>
    <w:rsid w:val="00B57CA2"/>
    <w:rsid w:val="00B57F54"/>
    <w:rsid w:val="00B57F77"/>
    <w:rsid w:val="00B6000C"/>
    <w:rsid w:val="00B6058A"/>
    <w:rsid w:val="00B61783"/>
    <w:rsid w:val="00B61AED"/>
    <w:rsid w:val="00B61B1A"/>
    <w:rsid w:val="00B61EEF"/>
    <w:rsid w:val="00B623EA"/>
    <w:rsid w:val="00B62C6B"/>
    <w:rsid w:val="00B62F8D"/>
    <w:rsid w:val="00B63AF1"/>
    <w:rsid w:val="00B63FAD"/>
    <w:rsid w:val="00B6402B"/>
    <w:rsid w:val="00B640E6"/>
    <w:rsid w:val="00B6418B"/>
    <w:rsid w:val="00B650EE"/>
    <w:rsid w:val="00B65F0F"/>
    <w:rsid w:val="00B66035"/>
    <w:rsid w:val="00B66119"/>
    <w:rsid w:val="00B6620C"/>
    <w:rsid w:val="00B6628F"/>
    <w:rsid w:val="00B6667F"/>
    <w:rsid w:val="00B66A2B"/>
    <w:rsid w:val="00B66AD1"/>
    <w:rsid w:val="00B672EA"/>
    <w:rsid w:val="00B67509"/>
    <w:rsid w:val="00B67540"/>
    <w:rsid w:val="00B67806"/>
    <w:rsid w:val="00B67D6C"/>
    <w:rsid w:val="00B67F95"/>
    <w:rsid w:val="00B70A53"/>
    <w:rsid w:val="00B70C78"/>
    <w:rsid w:val="00B70D4E"/>
    <w:rsid w:val="00B7145E"/>
    <w:rsid w:val="00B717D3"/>
    <w:rsid w:val="00B72328"/>
    <w:rsid w:val="00B72370"/>
    <w:rsid w:val="00B7280F"/>
    <w:rsid w:val="00B729E7"/>
    <w:rsid w:val="00B72E63"/>
    <w:rsid w:val="00B72E64"/>
    <w:rsid w:val="00B72E89"/>
    <w:rsid w:val="00B73866"/>
    <w:rsid w:val="00B73E05"/>
    <w:rsid w:val="00B7434D"/>
    <w:rsid w:val="00B74456"/>
    <w:rsid w:val="00B74B8B"/>
    <w:rsid w:val="00B7521C"/>
    <w:rsid w:val="00B759C6"/>
    <w:rsid w:val="00B75B60"/>
    <w:rsid w:val="00B76725"/>
    <w:rsid w:val="00B768BF"/>
    <w:rsid w:val="00B76A04"/>
    <w:rsid w:val="00B76C9C"/>
    <w:rsid w:val="00B7764D"/>
    <w:rsid w:val="00B77A2F"/>
    <w:rsid w:val="00B77B2C"/>
    <w:rsid w:val="00B77D07"/>
    <w:rsid w:val="00B77E97"/>
    <w:rsid w:val="00B8005E"/>
    <w:rsid w:val="00B80796"/>
    <w:rsid w:val="00B81DC3"/>
    <w:rsid w:val="00B8203C"/>
    <w:rsid w:val="00B82602"/>
    <w:rsid w:val="00B82879"/>
    <w:rsid w:val="00B82891"/>
    <w:rsid w:val="00B82C33"/>
    <w:rsid w:val="00B82D97"/>
    <w:rsid w:val="00B82EC3"/>
    <w:rsid w:val="00B82FC1"/>
    <w:rsid w:val="00B83ABD"/>
    <w:rsid w:val="00B83BC7"/>
    <w:rsid w:val="00B84098"/>
    <w:rsid w:val="00B84E78"/>
    <w:rsid w:val="00B852CF"/>
    <w:rsid w:val="00B859FB"/>
    <w:rsid w:val="00B85AFB"/>
    <w:rsid w:val="00B85D42"/>
    <w:rsid w:val="00B86466"/>
    <w:rsid w:val="00B868D1"/>
    <w:rsid w:val="00B869F6"/>
    <w:rsid w:val="00B8706E"/>
    <w:rsid w:val="00B8719E"/>
    <w:rsid w:val="00B87240"/>
    <w:rsid w:val="00B87485"/>
    <w:rsid w:val="00B878BD"/>
    <w:rsid w:val="00B87CC9"/>
    <w:rsid w:val="00B90063"/>
    <w:rsid w:val="00B90A23"/>
    <w:rsid w:val="00B90D2D"/>
    <w:rsid w:val="00B915EB"/>
    <w:rsid w:val="00B9175C"/>
    <w:rsid w:val="00B91973"/>
    <w:rsid w:val="00B91A48"/>
    <w:rsid w:val="00B920A7"/>
    <w:rsid w:val="00B92807"/>
    <w:rsid w:val="00B92C7E"/>
    <w:rsid w:val="00B92D44"/>
    <w:rsid w:val="00B9323E"/>
    <w:rsid w:val="00B934DA"/>
    <w:rsid w:val="00B93714"/>
    <w:rsid w:val="00B9413F"/>
    <w:rsid w:val="00B941AC"/>
    <w:rsid w:val="00B94304"/>
    <w:rsid w:val="00B94377"/>
    <w:rsid w:val="00B943C9"/>
    <w:rsid w:val="00B944D3"/>
    <w:rsid w:val="00B9451E"/>
    <w:rsid w:val="00B952FA"/>
    <w:rsid w:val="00B95598"/>
    <w:rsid w:val="00B95903"/>
    <w:rsid w:val="00B95AA9"/>
    <w:rsid w:val="00B967C5"/>
    <w:rsid w:val="00B96D67"/>
    <w:rsid w:val="00B972CC"/>
    <w:rsid w:val="00B97655"/>
    <w:rsid w:val="00BA045D"/>
    <w:rsid w:val="00BA05D8"/>
    <w:rsid w:val="00BA1567"/>
    <w:rsid w:val="00BA173C"/>
    <w:rsid w:val="00BA264D"/>
    <w:rsid w:val="00BA2CE8"/>
    <w:rsid w:val="00BA3391"/>
    <w:rsid w:val="00BA3CF8"/>
    <w:rsid w:val="00BA3DEF"/>
    <w:rsid w:val="00BA3E66"/>
    <w:rsid w:val="00BA4135"/>
    <w:rsid w:val="00BA45A8"/>
    <w:rsid w:val="00BA4AF2"/>
    <w:rsid w:val="00BA4E68"/>
    <w:rsid w:val="00BA5738"/>
    <w:rsid w:val="00BA601E"/>
    <w:rsid w:val="00BA63B6"/>
    <w:rsid w:val="00BA6A7C"/>
    <w:rsid w:val="00BA6BF8"/>
    <w:rsid w:val="00BA6D68"/>
    <w:rsid w:val="00BA6EF6"/>
    <w:rsid w:val="00BA6F4E"/>
    <w:rsid w:val="00BA73A7"/>
    <w:rsid w:val="00BA7B8C"/>
    <w:rsid w:val="00BA7D35"/>
    <w:rsid w:val="00BA7DAB"/>
    <w:rsid w:val="00BA7E71"/>
    <w:rsid w:val="00BB0277"/>
    <w:rsid w:val="00BB0527"/>
    <w:rsid w:val="00BB0C50"/>
    <w:rsid w:val="00BB199C"/>
    <w:rsid w:val="00BB1DD5"/>
    <w:rsid w:val="00BB2234"/>
    <w:rsid w:val="00BB27DC"/>
    <w:rsid w:val="00BB296E"/>
    <w:rsid w:val="00BB29F9"/>
    <w:rsid w:val="00BB2ACA"/>
    <w:rsid w:val="00BB355E"/>
    <w:rsid w:val="00BB3582"/>
    <w:rsid w:val="00BB393E"/>
    <w:rsid w:val="00BB3FB4"/>
    <w:rsid w:val="00BB459D"/>
    <w:rsid w:val="00BB5676"/>
    <w:rsid w:val="00BB5A98"/>
    <w:rsid w:val="00BB646E"/>
    <w:rsid w:val="00BB660B"/>
    <w:rsid w:val="00BB6748"/>
    <w:rsid w:val="00BB6F31"/>
    <w:rsid w:val="00BB73F7"/>
    <w:rsid w:val="00BB7658"/>
    <w:rsid w:val="00BB7C97"/>
    <w:rsid w:val="00BC074C"/>
    <w:rsid w:val="00BC1395"/>
    <w:rsid w:val="00BC15E3"/>
    <w:rsid w:val="00BC171A"/>
    <w:rsid w:val="00BC195F"/>
    <w:rsid w:val="00BC1DFF"/>
    <w:rsid w:val="00BC2400"/>
    <w:rsid w:val="00BC2568"/>
    <w:rsid w:val="00BC28E7"/>
    <w:rsid w:val="00BC3949"/>
    <w:rsid w:val="00BC3AB2"/>
    <w:rsid w:val="00BC3D1F"/>
    <w:rsid w:val="00BC4568"/>
    <w:rsid w:val="00BC4C6A"/>
    <w:rsid w:val="00BC50DF"/>
    <w:rsid w:val="00BC5188"/>
    <w:rsid w:val="00BC51CB"/>
    <w:rsid w:val="00BC53B6"/>
    <w:rsid w:val="00BC5C1A"/>
    <w:rsid w:val="00BC61BF"/>
    <w:rsid w:val="00BC72AD"/>
    <w:rsid w:val="00BC7C2A"/>
    <w:rsid w:val="00BC7C5E"/>
    <w:rsid w:val="00BC7CAA"/>
    <w:rsid w:val="00BD01B5"/>
    <w:rsid w:val="00BD2311"/>
    <w:rsid w:val="00BD27F7"/>
    <w:rsid w:val="00BD2CDF"/>
    <w:rsid w:val="00BD3052"/>
    <w:rsid w:val="00BD43B1"/>
    <w:rsid w:val="00BD4F63"/>
    <w:rsid w:val="00BD500B"/>
    <w:rsid w:val="00BD6178"/>
    <w:rsid w:val="00BD6EC9"/>
    <w:rsid w:val="00BD757B"/>
    <w:rsid w:val="00BD7C0B"/>
    <w:rsid w:val="00BE00CE"/>
    <w:rsid w:val="00BE04E9"/>
    <w:rsid w:val="00BE06F9"/>
    <w:rsid w:val="00BE0B19"/>
    <w:rsid w:val="00BE19F0"/>
    <w:rsid w:val="00BE2716"/>
    <w:rsid w:val="00BE2A2B"/>
    <w:rsid w:val="00BE2A69"/>
    <w:rsid w:val="00BE2C56"/>
    <w:rsid w:val="00BE2EDC"/>
    <w:rsid w:val="00BE30AC"/>
    <w:rsid w:val="00BE34E7"/>
    <w:rsid w:val="00BE37AD"/>
    <w:rsid w:val="00BE49A1"/>
    <w:rsid w:val="00BE4AB7"/>
    <w:rsid w:val="00BE4BE7"/>
    <w:rsid w:val="00BE4E12"/>
    <w:rsid w:val="00BE5334"/>
    <w:rsid w:val="00BE6856"/>
    <w:rsid w:val="00BE6C1A"/>
    <w:rsid w:val="00BE70B0"/>
    <w:rsid w:val="00BE72E1"/>
    <w:rsid w:val="00BE736E"/>
    <w:rsid w:val="00BE74CC"/>
    <w:rsid w:val="00BE7D49"/>
    <w:rsid w:val="00BE7D51"/>
    <w:rsid w:val="00BF0EBE"/>
    <w:rsid w:val="00BF0F9E"/>
    <w:rsid w:val="00BF0FC3"/>
    <w:rsid w:val="00BF1E16"/>
    <w:rsid w:val="00BF1F47"/>
    <w:rsid w:val="00BF1F48"/>
    <w:rsid w:val="00BF286A"/>
    <w:rsid w:val="00BF2A7D"/>
    <w:rsid w:val="00BF2A82"/>
    <w:rsid w:val="00BF316D"/>
    <w:rsid w:val="00BF3762"/>
    <w:rsid w:val="00BF39DC"/>
    <w:rsid w:val="00BF3A85"/>
    <w:rsid w:val="00BF3E5E"/>
    <w:rsid w:val="00BF4061"/>
    <w:rsid w:val="00BF45F7"/>
    <w:rsid w:val="00BF4665"/>
    <w:rsid w:val="00BF4FAC"/>
    <w:rsid w:val="00BF507D"/>
    <w:rsid w:val="00BF53BC"/>
    <w:rsid w:val="00BF55A2"/>
    <w:rsid w:val="00BF5FC5"/>
    <w:rsid w:val="00BF60D9"/>
    <w:rsid w:val="00BF6FD2"/>
    <w:rsid w:val="00BF7076"/>
    <w:rsid w:val="00BF71FC"/>
    <w:rsid w:val="00BF76DE"/>
    <w:rsid w:val="00BF7EA6"/>
    <w:rsid w:val="00C01080"/>
    <w:rsid w:val="00C021DC"/>
    <w:rsid w:val="00C026F5"/>
    <w:rsid w:val="00C028D9"/>
    <w:rsid w:val="00C02993"/>
    <w:rsid w:val="00C02A24"/>
    <w:rsid w:val="00C02CC0"/>
    <w:rsid w:val="00C02DF0"/>
    <w:rsid w:val="00C02E81"/>
    <w:rsid w:val="00C03406"/>
    <w:rsid w:val="00C03C3B"/>
    <w:rsid w:val="00C03DA0"/>
    <w:rsid w:val="00C04153"/>
    <w:rsid w:val="00C04491"/>
    <w:rsid w:val="00C04506"/>
    <w:rsid w:val="00C04673"/>
    <w:rsid w:val="00C0488E"/>
    <w:rsid w:val="00C05166"/>
    <w:rsid w:val="00C054FF"/>
    <w:rsid w:val="00C0568C"/>
    <w:rsid w:val="00C0583D"/>
    <w:rsid w:val="00C0613B"/>
    <w:rsid w:val="00C062BA"/>
    <w:rsid w:val="00C067C7"/>
    <w:rsid w:val="00C06A7B"/>
    <w:rsid w:val="00C06B56"/>
    <w:rsid w:val="00C06E91"/>
    <w:rsid w:val="00C07492"/>
    <w:rsid w:val="00C07F80"/>
    <w:rsid w:val="00C10D65"/>
    <w:rsid w:val="00C11205"/>
    <w:rsid w:val="00C11369"/>
    <w:rsid w:val="00C11BE9"/>
    <w:rsid w:val="00C11DBB"/>
    <w:rsid w:val="00C11FDD"/>
    <w:rsid w:val="00C121CD"/>
    <w:rsid w:val="00C12278"/>
    <w:rsid w:val="00C12830"/>
    <w:rsid w:val="00C12EF6"/>
    <w:rsid w:val="00C12F1B"/>
    <w:rsid w:val="00C130F6"/>
    <w:rsid w:val="00C131FD"/>
    <w:rsid w:val="00C14551"/>
    <w:rsid w:val="00C145F7"/>
    <w:rsid w:val="00C14730"/>
    <w:rsid w:val="00C14853"/>
    <w:rsid w:val="00C14F00"/>
    <w:rsid w:val="00C15155"/>
    <w:rsid w:val="00C15518"/>
    <w:rsid w:val="00C15B67"/>
    <w:rsid w:val="00C15BF7"/>
    <w:rsid w:val="00C161C9"/>
    <w:rsid w:val="00C16CAC"/>
    <w:rsid w:val="00C16EAE"/>
    <w:rsid w:val="00C16F00"/>
    <w:rsid w:val="00C173F1"/>
    <w:rsid w:val="00C17C42"/>
    <w:rsid w:val="00C2016B"/>
    <w:rsid w:val="00C2028B"/>
    <w:rsid w:val="00C202FD"/>
    <w:rsid w:val="00C20793"/>
    <w:rsid w:val="00C20C73"/>
    <w:rsid w:val="00C20DA5"/>
    <w:rsid w:val="00C2107B"/>
    <w:rsid w:val="00C2116D"/>
    <w:rsid w:val="00C211E2"/>
    <w:rsid w:val="00C2183E"/>
    <w:rsid w:val="00C224BC"/>
    <w:rsid w:val="00C22908"/>
    <w:rsid w:val="00C235C1"/>
    <w:rsid w:val="00C2361F"/>
    <w:rsid w:val="00C24021"/>
    <w:rsid w:val="00C240AB"/>
    <w:rsid w:val="00C2463A"/>
    <w:rsid w:val="00C24E27"/>
    <w:rsid w:val="00C25558"/>
    <w:rsid w:val="00C255EB"/>
    <w:rsid w:val="00C259A5"/>
    <w:rsid w:val="00C261B2"/>
    <w:rsid w:val="00C262BE"/>
    <w:rsid w:val="00C265B9"/>
    <w:rsid w:val="00C267EC"/>
    <w:rsid w:val="00C26E05"/>
    <w:rsid w:val="00C27970"/>
    <w:rsid w:val="00C30511"/>
    <w:rsid w:val="00C31015"/>
    <w:rsid w:val="00C3134E"/>
    <w:rsid w:val="00C3153D"/>
    <w:rsid w:val="00C318E8"/>
    <w:rsid w:val="00C31A7E"/>
    <w:rsid w:val="00C32294"/>
    <w:rsid w:val="00C3259B"/>
    <w:rsid w:val="00C3315D"/>
    <w:rsid w:val="00C3327D"/>
    <w:rsid w:val="00C333DA"/>
    <w:rsid w:val="00C33A65"/>
    <w:rsid w:val="00C33B70"/>
    <w:rsid w:val="00C33D74"/>
    <w:rsid w:val="00C34991"/>
    <w:rsid w:val="00C349FE"/>
    <w:rsid w:val="00C34A72"/>
    <w:rsid w:val="00C35310"/>
    <w:rsid w:val="00C353E9"/>
    <w:rsid w:val="00C35A18"/>
    <w:rsid w:val="00C362CB"/>
    <w:rsid w:val="00C3690B"/>
    <w:rsid w:val="00C36BB9"/>
    <w:rsid w:val="00C36BBF"/>
    <w:rsid w:val="00C36DB5"/>
    <w:rsid w:val="00C36FEE"/>
    <w:rsid w:val="00C37311"/>
    <w:rsid w:val="00C37503"/>
    <w:rsid w:val="00C375A3"/>
    <w:rsid w:val="00C375E4"/>
    <w:rsid w:val="00C37B90"/>
    <w:rsid w:val="00C37FF8"/>
    <w:rsid w:val="00C403E7"/>
    <w:rsid w:val="00C4050C"/>
    <w:rsid w:val="00C40AC9"/>
    <w:rsid w:val="00C413AD"/>
    <w:rsid w:val="00C416A4"/>
    <w:rsid w:val="00C418D4"/>
    <w:rsid w:val="00C4195C"/>
    <w:rsid w:val="00C41AD8"/>
    <w:rsid w:val="00C41F6E"/>
    <w:rsid w:val="00C42255"/>
    <w:rsid w:val="00C42322"/>
    <w:rsid w:val="00C4277B"/>
    <w:rsid w:val="00C4285D"/>
    <w:rsid w:val="00C42D66"/>
    <w:rsid w:val="00C42DA0"/>
    <w:rsid w:val="00C42EF1"/>
    <w:rsid w:val="00C43524"/>
    <w:rsid w:val="00C4395C"/>
    <w:rsid w:val="00C43FB8"/>
    <w:rsid w:val="00C4456E"/>
    <w:rsid w:val="00C44A2B"/>
    <w:rsid w:val="00C44D4C"/>
    <w:rsid w:val="00C44E4B"/>
    <w:rsid w:val="00C45173"/>
    <w:rsid w:val="00C46016"/>
    <w:rsid w:val="00C461B2"/>
    <w:rsid w:val="00C46540"/>
    <w:rsid w:val="00C46A3E"/>
    <w:rsid w:val="00C509A2"/>
    <w:rsid w:val="00C50CAA"/>
    <w:rsid w:val="00C50E66"/>
    <w:rsid w:val="00C50FEC"/>
    <w:rsid w:val="00C5184E"/>
    <w:rsid w:val="00C51DDF"/>
    <w:rsid w:val="00C51ED0"/>
    <w:rsid w:val="00C523E7"/>
    <w:rsid w:val="00C525F9"/>
    <w:rsid w:val="00C5269B"/>
    <w:rsid w:val="00C52911"/>
    <w:rsid w:val="00C52D4E"/>
    <w:rsid w:val="00C53289"/>
    <w:rsid w:val="00C538E5"/>
    <w:rsid w:val="00C54380"/>
    <w:rsid w:val="00C544AC"/>
    <w:rsid w:val="00C5463C"/>
    <w:rsid w:val="00C54E0A"/>
    <w:rsid w:val="00C54E6C"/>
    <w:rsid w:val="00C554FE"/>
    <w:rsid w:val="00C55C97"/>
    <w:rsid w:val="00C55F30"/>
    <w:rsid w:val="00C55F39"/>
    <w:rsid w:val="00C5601A"/>
    <w:rsid w:val="00C56549"/>
    <w:rsid w:val="00C565A2"/>
    <w:rsid w:val="00C56B08"/>
    <w:rsid w:val="00C5740B"/>
    <w:rsid w:val="00C57FFA"/>
    <w:rsid w:val="00C60A24"/>
    <w:rsid w:val="00C61106"/>
    <w:rsid w:val="00C6155D"/>
    <w:rsid w:val="00C61890"/>
    <w:rsid w:val="00C61D7A"/>
    <w:rsid w:val="00C62C5D"/>
    <w:rsid w:val="00C638B6"/>
    <w:rsid w:val="00C64051"/>
    <w:rsid w:val="00C648EF"/>
    <w:rsid w:val="00C64DF0"/>
    <w:rsid w:val="00C64FE3"/>
    <w:rsid w:val="00C6575A"/>
    <w:rsid w:val="00C65F66"/>
    <w:rsid w:val="00C661EF"/>
    <w:rsid w:val="00C66379"/>
    <w:rsid w:val="00C66888"/>
    <w:rsid w:val="00C66EC9"/>
    <w:rsid w:val="00C673C3"/>
    <w:rsid w:val="00C675C4"/>
    <w:rsid w:val="00C67CC9"/>
    <w:rsid w:val="00C713EC"/>
    <w:rsid w:val="00C71DC2"/>
    <w:rsid w:val="00C7224A"/>
    <w:rsid w:val="00C7265A"/>
    <w:rsid w:val="00C73692"/>
    <w:rsid w:val="00C73C3B"/>
    <w:rsid w:val="00C73DD6"/>
    <w:rsid w:val="00C742A9"/>
    <w:rsid w:val="00C74B16"/>
    <w:rsid w:val="00C74C60"/>
    <w:rsid w:val="00C74E8A"/>
    <w:rsid w:val="00C75076"/>
    <w:rsid w:val="00C75136"/>
    <w:rsid w:val="00C757D9"/>
    <w:rsid w:val="00C75AB8"/>
    <w:rsid w:val="00C75D5C"/>
    <w:rsid w:val="00C76235"/>
    <w:rsid w:val="00C767BB"/>
    <w:rsid w:val="00C76DC7"/>
    <w:rsid w:val="00C76FE6"/>
    <w:rsid w:val="00C77464"/>
    <w:rsid w:val="00C7749E"/>
    <w:rsid w:val="00C77CC5"/>
    <w:rsid w:val="00C77F4E"/>
    <w:rsid w:val="00C77FCE"/>
    <w:rsid w:val="00C80233"/>
    <w:rsid w:val="00C808C0"/>
    <w:rsid w:val="00C808D9"/>
    <w:rsid w:val="00C80A02"/>
    <w:rsid w:val="00C80FBF"/>
    <w:rsid w:val="00C81140"/>
    <w:rsid w:val="00C81210"/>
    <w:rsid w:val="00C8147B"/>
    <w:rsid w:val="00C814B8"/>
    <w:rsid w:val="00C826C1"/>
    <w:rsid w:val="00C836F7"/>
    <w:rsid w:val="00C83873"/>
    <w:rsid w:val="00C838DA"/>
    <w:rsid w:val="00C83925"/>
    <w:rsid w:val="00C83952"/>
    <w:rsid w:val="00C83E72"/>
    <w:rsid w:val="00C85BE2"/>
    <w:rsid w:val="00C85DB9"/>
    <w:rsid w:val="00C866E7"/>
    <w:rsid w:val="00C86829"/>
    <w:rsid w:val="00C86C26"/>
    <w:rsid w:val="00C86DB7"/>
    <w:rsid w:val="00C86F35"/>
    <w:rsid w:val="00C87325"/>
    <w:rsid w:val="00C9048F"/>
    <w:rsid w:val="00C905A4"/>
    <w:rsid w:val="00C905BA"/>
    <w:rsid w:val="00C90669"/>
    <w:rsid w:val="00C90EFB"/>
    <w:rsid w:val="00C91409"/>
    <w:rsid w:val="00C91F22"/>
    <w:rsid w:val="00C9285D"/>
    <w:rsid w:val="00C9288E"/>
    <w:rsid w:val="00C929AF"/>
    <w:rsid w:val="00C9388E"/>
    <w:rsid w:val="00C9410C"/>
    <w:rsid w:val="00C94466"/>
    <w:rsid w:val="00C94524"/>
    <w:rsid w:val="00C94540"/>
    <w:rsid w:val="00C946AF"/>
    <w:rsid w:val="00C95123"/>
    <w:rsid w:val="00C9536A"/>
    <w:rsid w:val="00C95579"/>
    <w:rsid w:val="00C956B8"/>
    <w:rsid w:val="00C95F5C"/>
    <w:rsid w:val="00C96998"/>
    <w:rsid w:val="00C96AD7"/>
    <w:rsid w:val="00C96D08"/>
    <w:rsid w:val="00C974E1"/>
    <w:rsid w:val="00C97F2B"/>
    <w:rsid w:val="00CA15E5"/>
    <w:rsid w:val="00CA26CF"/>
    <w:rsid w:val="00CA286D"/>
    <w:rsid w:val="00CA2C50"/>
    <w:rsid w:val="00CA3297"/>
    <w:rsid w:val="00CA3547"/>
    <w:rsid w:val="00CA37B8"/>
    <w:rsid w:val="00CA40C2"/>
    <w:rsid w:val="00CA4AF1"/>
    <w:rsid w:val="00CA4CC5"/>
    <w:rsid w:val="00CA4FB2"/>
    <w:rsid w:val="00CA561D"/>
    <w:rsid w:val="00CA6193"/>
    <w:rsid w:val="00CA651D"/>
    <w:rsid w:val="00CA67F4"/>
    <w:rsid w:val="00CA6FC3"/>
    <w:rsid w:val="00CB0152"/>
    <w:rsid w:val="00CB01E3"/>
    <w:rsid w:val="00CB0F8E"/>
    <w:rsid w:val="00CB1281"/>
    <w:rsid w:val="00CB13F7"/>
    <w:rsid w:val="00CB1DC2"/>
    <w:rsid w:val="00CB1E9E"/>
    <w:rsid w:val="00CB24AC"/>
    <w:rsid w:val="00CB2645"/>
    <w:rsid w:val="00CB2B18"/>
    <w:rsid w:val="00CB33C6"/>
    <w:rsid w:val="00CB3750"/>
    <w:rsid w:val="00CB39B7"/>
    <w:rsid w:val="00CB3AE8"/>
    <w:rsid w:val="00CB3DDC"/>
    <w:rsid w:val="00CB3F8F"/>
    <w:rsid w:val="00CB444A"/>
    <w:rsid w:val="00CB4D97"/>
    <w:rsid w:val="00CB4DDB"/>
    <w:rsid w:val="00CB4DFF"/>
    <w:rsid w:val="00CB4FF1"/>
    <w:rsid w:val="00CB58FB"/>
    <w:rsid w:val="00CB60B7"/>
    <w:rsid w:val="00CB62C3"/>
    <w:rsid w:val="00CB6799"/>
    <w:rsid w:val="00CB6CB7"/>
    <w:rsid w:val="00CB720B"/>
    <w:rsid w:val="00CB78D0"/>
    <w:rsid w:val="00CB7F4B"/>
    <w:rsid w:val="00CC0A9B"/>
    <w:rsid w:val="00CC139E"/>
    <w:rsid w:val="00CC2032"/>
    <w:rsid w:val="00CC2587"/>
    <w:rsid w:val="00CC25DC"/>
    <w:rsid w:val="00CC2DEE"/>
    <w:rsid w:val="00CC2F07"/>
    <w:rsid w:val="00CC345E"/>
    <w:rsid w:val="00CC358D"/>
    <w:rsid w:val="00CC35DA"/>
    <w:rsid w:val="00CC36E0"/>
    <w:rsid w:val="00CC3767"/>
    <w:rsid w:val="00CC37C9"/>
    <w:rsid w:val="00CC4493"/>
    <w:rsid w:val="00CC4497"/>
    <w:rsid w:val="00CC44C4"/>
    <w:rsid w:val="00CC499D"/>
    <w:rsid w:val="00CC5337"/>
    <w:rsid w:val="00CC566C"/>
    <w:rsid w:val="00CC5B7C"/>
    <w:rsid w:val="00CC607B"/>
    <w:rsid w:val="00CC649D"/>
    <w:rsid w:val="00CC6F2E"/>
    <w:rsid w:val="00CC705A"/>
    <w:rsid w:val="00CC7706"/>
    <w:rsid w:val="00CC7F40"/>
    <w:rsid w:val="00CD0A7D"/>
    <w:rsid w:val="00CD1151"/>
    <w:rsid w:val="00CD1576"/>
    <w:rsid w:val="00CD1988"/>
    <w:rsid w:val="00CD2236"/>
    <w:rsid w:val="00CD2B87"/>
    <w:rsid w:val="00CD30EF"/>
    <w:rsid w:val="00CD3350"/>
    <w:rsid w:val="00CD34CE"/>
    <w:rsid w:val="00CD3518"/>
    <w:rsid w:val="00CD45CE"/>
    <w:rsid w:val="00CD4BD7"/>
    <w:rsid w:val="00CD4D68"/>
    <w:rsid w:val="00CD53E7"/>
    <w:rsid w:val="00CD560C"/>
    <w:rsid w:val="00CD561E"/>
    <w:rsid w:val="00CD5640"/>
    <w:rsid w:val="00CD5EDE"/>
    <w:rsid w:val="00CD61A9"/>
    <w:rsid w:val="00CD6D11"/>
    <w:rsid w:val="00CD71AF"/>
    <w:rsid w:val="00CE04F8"/>
    <w:rsid w:val="00CE0834"/>
    <w:rsid w:val="00CE0CE6"/>
    <w:rsid w:val="00CE0DA5"/>
    <w:rsid w:val="00CE0FAE"/>
    <w:rsid w:val="00CE1907"/>
    <w:rsid w:val="00CE1FA0"/>
    <w:rsid w:val="00CE21A7"/>
    <w:rsid w:val="00CE21E1"/>
    <w:rsid w:val="00CE2638"/>
    <w:rsid w:val="00CE295C"/>
    <w:rsid w:val="00CE2BBD"/>
    <w:rsid w:val="00CE2EE2"/>
    <w:rsid w:val="00CE2F5E"/>
    <w:rsid w:val="00CE366E"/>
    <w:rsid w:val="00CE379C"/>
    <w:rsid w:val="00CE3BE4"/>
    <w:rsid w:val="00CE3F6A"/>
    <w:rsid w:val="00CE420C"/>
    <w:rsid w:val="00CE427C"/>
    <w:rsid w:val="00CE4499"/>
    <w:rsid w:val="00CE4E27"/>
    <w:rsid w:val="00CE5268"/>
    <w:rsid w:val="00CE52C9"/>
    <w:rsid w:val="00CE5464"/>
    <w:rsid w:val="00CE58D0"/>
    <w:rsid w:val="00CE62CA"/>
    <w:rsid w:val="00CE66B7"/>
    <w:rsid w:val="00CE6939"/>
    <w:rsid w:val="00CE6B47"/>
    <w:rsid w:val="00CE6D96"/>
    <w:rsid w:val="00CE74F9"/>
    <w:rsid w:val="00CE7925"/>
    <w:rsid w:val="00CE7B95"/>
    <w:rsid w:val="00CE7BC9"/>
    <w:rsid w:val="00CE7BDE"/>
    <w:rsid w:val="00CE7ED5"/>
    <w:rsid w:val="00CF0DCD"/>
    <w:rsid w:val="00CF13B6"/>
    <w:rsid w:val="00CF1AEB"/>
    <w:rsid w:val="00CF20B6"/>
    <w:rsid w:val="00CF2847"/>
    <w:rsid w:val="00CF2B91"/>
    <w:rsid w:val="00CF304A"/>
    <w:rsid w:val="00CF3082"/>
    <w:rsid w:val="00CF30E2"/>
    <w:rsid w:val="00CF32F3"/>
    <w:rsid w:val="00CF3444"/>
    <w:rsid w:val="00CF37EC"/>
    <w:rsid w:val="00CF385F"/>
    <w:rsid w:val="00CF3C50"/>
    <w:rsid w:val="00CF4769"/>
    <w:rsid w:val="00CF57D3"/>
    <w:rsid w:val="00CF5EF8"/>
    <w:rsid w:val="00CF6404"/>
    <w:rsid w:val="00CF70F5"/>
    <w:rsid w:val="00CF717E"/>
    <w:rsid w:val="00CF7F89"/>
    <w:rsid w:val="00D00094"/>
    <w:rsid w:val="00D00486"/>
    <w:rsid w:val="00D00813"/>
    <w:rsid w:val="00D00EB5"/>
    <w:rsid w:val="00D0101C"/>
    <w:rsid w:val="00D01336"/>
    <w:rsid w:val="00D0156F"/>
    <w:rsid w:val="00D01600"/>
    <w:rsid w:val="00D01B92"/>
    <w:rsid w:val="00D01C73"/>
    <w:rsid w:val="00D02035"/>
    <w:rsid w:val="00D020B2"/>
    <w:rsid w:val="00D024FB"/>
    <w:rsid w:val="00D02628"/>
    <w:rsid w:val="00D029B5"/>
    <w:rsid w:val="00D02AA2"/>
    <w:rsid w:val="00D030F6"/>
    <w:rsid w:val="00D044BC"/>
    <w:rsid w:val="00D046C6"/>
    <w:rsid w:val="00D04A9E"/>
    <w:rsid w:val="00D04BEA"/>
    <w:rsid w:val="00D05417"/>
    <w:rsid w:val="00D054B9"/>
    <w:rsid w:val="00D0557E"/>
    <w:rsid w:val="00D058E0"/>
    <w:rsid w:val="00D05A00"/>
    <w:rsid w:val="00D05D57"/>
    <w:rsid w:val="00D05F3D"/>
    <w:rsid w:val="00D06157"/>
    <w:rsid w:val="00D0620F"/>
    <w:rsid w:val="00D06A84"/>
    <w:rsid w:val="00D07271"/>
    <w:rsid w:val="00D07462"/>
    <w:rsid w:val="00D077C9"/>
    <w:rsid w:val="00D078FE"/>
    <w:rsid w:val="00D07FAB"/>
    <w:rsid w:val="00D10082"/>
    <w:rsid w:val="00D1039F"/>
    <w:rsid w:val="00D10879"/>
    <w:rsid w:val="00D10F2A"/>
    <w:rsid w:val="00D111C3"/>
    <w:rsid w:val="00D12408"/>
    <w:rsid w:val="00D128D9"/>
    <w:rsid w:val="00D12AC4"/>
    <w:rsid w:val="00D12C4B"/>
    <w:rsid w:val="00D135C0"/>
    <w:rsid w:val="00D13AD2"/>
    <w:rsid w:val="00D13BD0"/>
    <w:rsid w:val="00D13DD6"/>
    <w:rsid w:val="00D14D71"/>
    <w:rsid w:val="00D14F7B"/>
    <w:rsid w:val="00D15076"/>
    <w:rsid w:val="00D153B8"/>
    <w:rsid w:val="00D15607"/>
    <w:rsid w:val="00D15B53"/>
    <w:rsid w:val="00D1621D"/>
    <w:rsid w:val="00D165FF"/>
    <w:rsid w:val="00D16F15"/>
    <w:rsid w:val="00D17165"/>
    <w:rsid w:val="00D17300"/>
    <w:rsid w:val="00D174FA"/>
    <w:rsid w:val="00D176FB"/>
    <w:rsid w:val="00D17F12"/>
    <w:rsid w:val="00D20708"/>
    <w:rsid w:val="00D207FC"/>
    <w:rsid w:val="00D20CA0"/>
    <w:rsid w:val="00D20CC8"/>
    <w:rsid w:val="00D21328"/>
    <w:rsid w:val="00D2134A"/>
    <w:rsid w:val="00D213A3"/>
    <w:rsid w:val="00D21C9F"/>
    <w:rsid w:val="00D21D21"/>
    <w:rsid w:val="00D21E07"/>
    <w:rsid w:val="00D21EC2"/>
    <w:rsid w:val="00D21F5E"/>
    <w:rsid w:val="00D228B4"/>
    <w:rsid w:val="00D22B36"/>
    <w:rsid w:val="00D23164"/>
    <w:rsid w:val="00D232C0"/>
    <w:rsid w:val="00D232D2"/>
    <w:rsid w:val="00D23752"/>
    <w:rsid w:val="00D23C74"/>
    <w:rsid w:val="00D23CBA"/>
    <w:rsid w:val="00D23DDB"/>
    <w:rsid w:val="00D24328"/>
    <w:rsid w:val="00D243E6"/>
    <w:rsid w:val="00D2457C"/>
    <w:rsid w:val="00D24AB2"/>
    <w:rsid w:val="00D25008"/>
    <w:rsid w:val="00D252D8"/>
    <w:rsid w:val="00D25AAE"/>
    <w:rsid w:val="00D26344"/>
    <w:rsid w:val="00D270E5"/>
    <w:rsid w:val="00D303DD"/>
    <w:rsid w:val="00D31054"/>
    <w:rsid w:val="00D319CC"/>
    <w:rsid w:val="00D31C28"/>
    <w:rsid w:val="00D31CDA"/>
    <w:rsid w:val="00D31DF6"/>
    <w:rsid w:val="00D32A49"/>
    <w:rsid w:val="00D334A5"/>
    <w:rsid w:val="00D33745"/>
    <w:rsid w:val="00D33CA8"/>
    <w:rsid w:val="00D33D3C"/>
    <w:rsid w:val="00D33D4F"/>
    <w:rsid w:val="00D34274"/>
    <w:rsid w:val="00D3448E"/>
    <w:rsid w:val="00D34B6A"/>
    <w:rsid w:val="00D34BAC"/>
    <w:rsid w:val="00D34DE8"/>
    <w:rsid w:val="00D35323"/>
    <w:rsid w:val="00D357A8"/>
    <w:rsid w:val="00D36151"/>
    <w:rsid w:val="00D36268"/>
    <w:rsid w:val="00D36291"/>
    <w:rsid w:val="00D372BC"/>
    <w:rsid w:val="00D37D6D"/>
    <w:rsid w:val="00D400B8"/>
    <w:rsid w:val="00D400C2"/>
    <w:rsid w:val="00D40620"/>
    <w:rsid w:val="00D40856"/>
    <w:rsid w:val="00D41F9D"/>
    <w:rsid w:val="00D4246F"/>
    <w:rsid w:val="00D43812"/>
    <w:rsid w:val="00D438AD"/>
    <w:rsid w:val="00D43D14"/>
    <w:rsid w:val="00D44439"/>
    <w:rsid w:val="00D44C15"/>
    <w:rsid w:val="00D44F0F"/>
    <w:rsid w:val="00D44FFF"/>
    <w:rsid w:val="00D45090"/>
    <w:rsid w:val="00D4522E"/>
    <w:rsid w:val="00D4563A"/>
    <w:rsid w:val="00D46432"/>
    <w:rsid w:val="00D46467"/>
    <w:rsid w:val="00D46C59"/>
    <w:rsid w:val="00D46CE6"/>
    <w:rsid w:val="00D46D47"/>
    <w:rsid w:val="00D46DF6"/>
    <w:rsid w:val="00D5040E"/>
    <w:rsid w:val="00D50582"/>
    <w:rsid w:val="00D51836"/>
    <w:rsid w:val="00D522DD"/>
    <w:rsid w:val="00D525A0"/>
    <w:rsid w:val="00D5279F"/>
    <w:rsid w:val="00D52C4C"/>
    <w:rsid w:val="00D53058"/>
    <w:rsid w:val="00D53BC7"/>
    <w:rsid w:val="00D53E69"/>
    <w:rsid w:val="00D544CA"/>
    <w:rsid w:val="00D54B75"/>
    <w:rsid w:val="00D551D1"/>
    <w:rsid w:val="00D55938"/>
    <w:rsid w:val="00D56011"/>
    <w:rsid w:val="00D56D14"/>
    <w:rsid w:val="00D56D3E"/>
    <w:rsid w:val="00D56D55"/>
    <w:rsid w:val="00D5771D"/>
    <w:rsid w:val="00D57796"/>
    <w:rsid w:val="00D579B3"/>
    <w:rsid w:val="00D57F25"/>
    <w:rsid w:val="00D57F60"/>
    <w:rsid w:val="00D60950"/>
    <w:rsid w:val="00D60B01"/>
    <w:rsid w:val="00D6164D"/>
    <w:rsid w:val="00D61984"/>
    <w:rsid w:val="00D61F44"/>
    <w:rsid w:val="00D61F98"/>
    <w:rsid w:val="00D620BE"/>
    <w:rsid w:val="00D623E1"/>
    <w:rsid w:val="00D62587"/>
    <w:rsid w:val="00D6263C"/>
    <w:rsid w:val="00D62C61"/>
    <w:rsid w:val="00D640A8"/>
    <w:rsid w:val="00D641CC"/>
    <w:rsid w:val="00D645CE"/>
    <w:rsid w:val="00D64822"/>
    <w:rsid w:val="00D64999"/>
    <w:rsid w:val="00D64DB0"/>
    <w:rsid w:val="00D65C09"/>
    <w:rsid w:val="00D66466"/>
    <w:rsid w:val="00D67158"/>
    <w:rsid w:val="00D67242"/>
    <w:rsid w:val="00D67A0A"/>
    <w:rsid w:val="00D70216"/>
    <w:rsid w:val="00D702D8"/>
    <w:rsid w:val="00D70536"/>
    <w:rsid w:val="00D70A71"/>
    <w:rsid w:val="00D71D98"/>
    <w:rsid w:val="00D72129"/>
    <w:rsid w:val="00D727F5"/>
    <w:rsid w:val="00D7292A"/>
    <w:rsid w:val="00D72AE0"/>
    <w:rsid w:val="00D72C6B"/>
    <w:rsid w:val="00D73146"/>
    <w:rsid w:val="00D732A9"/>
    <w:rsid w:val="00D73492"/>
    <w:rsid w:val="00D73562"/>
    <w:rsid w:val="00D73640"/>
    <w:rsid w:val="00D73E47"/>
    <w:rsid w:val="00D73E85"/>
    <w:rsid w:val="00D74337"/>
    <w:rsid w:val="00D7452A"/>
    <w:rsid w:val="00D746D2"/>
    <w:rsid w:val="00D749D7"/>
    <w:rsid w:val="00D74B23"/>
    <w:rsid w:val="00D754B4"/>
    <w:rsid w:val="00D763A8"/>
    <w:rsid w:val="00D76F91"/>
    <w:rsid w:val="00D77585"/>
    <w:rsid w:val="00D77607"/>
    <w:rsid w:val="00D776C4"/>
    <w:rsid w:val="00D80B6F"/>
    <w:rsid w:val="00D80CDD"/>
    <w:rsid w:val="00D8202F"/>
    <w:rsid w:val="00D82F51"/>
    <w:rsid w:val="00D84F7B"/>
    <w:rsid w:val="00D8501A"/>
    <w:rsid w:val="00D85896"/>
    <w:rsid w:val="00D8597D"/>
    <w:rsid w:val="00D864C8"/>
    <w:rsid w:val="00D86514"/>
    <w:rsid w:val="00D86784"/>
    <w:rsid w:val="00D87BA6"/>
    <w:rsid w:val="00D87F05"/>
    <w:rsid w:val="00D9026F"/>
    <w:rsid w:val="00D903E1"/>
    <w:rsid w:val="00D9081B"/>
    <w:rsid w:val="00D90A48"/>
    <w:rsid w:val="00D90B37"/>
    <w:rsid w:val="00D91B61"/>
    <w:rsid w:val="00D91D39"/>
    <w:rsid w:val="00D92C29"/>
    <w:rsid w:val="00D93800"/>
    <w:rsid w:val="00D93B5D"/>
    <w:rsid w:val="00D93E3B"/>
    <w:rsid w:val="00D94112"/>
    <w:rsid w:val="00D941D5"/>
    <w:rsid w:val="00D94535"/>
    <w:rsid w:val="00D94785"/>
    <w:rsid w:val="00D949D9"/>
    <w:rsid w:val="00D94A0A"/>
    <w:rsid w:val="00D94FA5"/>
    <w:rsid w:val="00D957AD"/>
    <w:rsid w:val="00D95EC8"/>
    <w:rsid w:val="00D965A5"/>
    <w:rsid w:val="00D979E7"/>
    <w:rsid w:val="00D97E94"/>
    <w:rsid w:val="00DA0757"/>
    <w:rsid w:val="00DA0847"/>
    <w:rsid w:val="00DA0DF3"/>
    <w:rsid w:val="00DA150D"/>
    <w:rsid w:val="00DA1A13"/>
    <w:rsid w:val="00DA1B1B"/>
    <w:rsid w:val="00DA1FC9"/>
    <w:rsid w:val="00DA2162"/>
    <w:rsid w:val="00DA2327"/>
    <w:rsid w:val="00DA28A6"/>
    <w:rsid w:val="00DA2A3E"/>
    <w:rsid w:val="00DA316B"/>
    <w:rsid w:val="00DA3216"/>
    <w:rsid w:val="00DA3506"/>
    <w:rsid w:val="00DA36A2"/>
    <w:rsid w:val="00DA3B64"/>
    <w:rsid w:val="00DA4462"/>
    <w:rsid w:val="00DA486A"/>
    <w:rsid w:val="00DA496A"/>
    <w:rsid w:val="00DA4B10"/>
    <w:rsid w:val="00DA4CE7"/>
    <w:rsid w:val="00DA4EBE"/>
    <w:rsid w:val="00DA5156"/>
    <w:rsid w:val="00DA5278"/>
    <w:rsid w:val="00DA5760"/>
    <w:rsid w:val="00DA5E6C"/>
    <w:rsid w:val="00DA6B4D"/>
    <w:rsid w:val="00DA6B8E"/>
    <w:rsid w:val="00DA73E5"/>
    <w:rsid w:val="00DB0650"/>
    <w:rsid w:val="00DB0684"/>
    <w:rsid w:val="00DB0E38"/>
    <w:rsid w:val="00DB1377"/>
    <w:rsid w:val="00DB15BF"/>
    <w:rsid w:val="00DB204E"/>
    <w:rsid w:val="00DB2110"/>
    <w:rsid w:val="00DB2337"/>
    <w:rsid w:val="00DB23A9"/>
    <w:rsid w:val="00DB2D1A"/>
    <w:rsid w:val="00DB2D4B"/>
    <w:rsid w:val="00DB3127"/>
    <w:rsid w:val="00DB36C4"/>
    <w:rsid w:val="00DB3847"/>
    <w:rsid w:val="00DB3975"/>
    <w:rsid w:val="00DB3CFB"/>
    <w:rsid w:val="00DB41E8"/>
    <w:rsid w:val="00DB41F6"/>
    <w:rsid w:val="00DB46A4"/>
    <w:rsid w:val="00DB4820"/>
    <w:rsid w:val="00DB4959"/>
    <w:rsid w:val="00DB4B00"/>
    <w:rsid w:val="00DB4BD1"/>
    <w:rsid w:val="00DB4C7D"/>
    <w:rsid w:val="00DB4CA7"/>
    <w:rsid w:val="00DB4E0A"/>
    <w:rsid w:val="00DB52B3"/>
    <w:rsid w:val="00DB572B"/>
    <w:rsid w:val="00DB6438"/>
    <w:rsid w:val="00DB6724"/>
    <w:rsid w:val="00DB6CD2"/>
    <w:rsid w:val="00DB79C1"/>
    <w:rsid w:val="00DB7FD8"/>
    <w:rsid w:val="00DC00FA"/>
    <w:rsid w:val="00DC0B7C"/>
    <w:rsid w:val="00DC0BA1"/>
    <w:rsid w:val="00DC14B4"/>
    <w:rsid w:val="00DC1668"/>
    <w:rsid w:val="00DC23F9"/>
    <w:rsid w:val="00DC2AC3"/>
    <w:rsid w:val="00DC2AEB"/>
    <w:rsid w:val="00DC2E41"/>
    <w:rsid w:val="00DC394F"/>
    <w:rsid w:val="00DC4400"/>
    <w:rsid w:val="00DC4873"/>
    <w:rsid w:val="00DC4BDB"/>
    <w:rsid w:val="00DC4DF2"/>
    <w:rsid w:val="00DC5077"/>
    <w:rsid w:val="00DC51FC"/>
    <w:rsid w:val="00DC562D"/>
    <w:rsid w:val="00DC5956"/>
    <w:rsid w:val="00DC60D6"/>
    <w:rsid w:val="00DC614D"/>
    <w:rsid w:val="00DC63D0"/>
    <w:rsid w:val="00DC669F"/>
    <w:rsid w:val="00DC732B"/>
    <w:rsid w:val="00DC7CA9"/>
    <w:rsid w:val="00DC7E09"/>
    <w:rsid w:val="00DD064A"/>
    <w:rsid w:val="00DD0AB8"/>
    <w:rsid w:val="00DD12BC"/>
    <w:rsid w:val="00DD1E22"/>
    <w:rsid w:val="00DD1EB3"/>
    <w:rsid w:val="00DD1F12"/>
    <w:rsid w:val="00DD1FFC"/>
    <w:rsid w:val="00DD2851"/>
    <w:rsid w:val="00DD2C63"/>
    <w:rsid w:val="00DD30BD"/>
    <w:rsid w:val="00DD351B"/>
    <w:rsid w:val="00DD35A3"/>
    <w:rsid w:val="00DD36CA"/>
    <w:rsid w:val="00DD3B74"/>
    <w:rsid w:val="00DD40C8"/>
    <w:rsid w:val="00DD424E"/>
    <w:rsid w:val="00DD4535"/>
    <w:rsid w:val="00DD4789"/>
    <w:rsid w:val="00DD482B"/>
    <w:rsid w:val="00DD4A0B"/>
    <w:rsid w:val="00DD5552"/>
    <w:rsid w:val="00DD6622"/>
    <w:rsid w:val="00DD6B72"/>
    <w:rsid w:val="00DD6D59"/>
    <w:rsid w:val="00DD6F05"/>
    <w:rsid w:val="00DD7870"/>
    <w:rsid w:val="00DD787E"/>
    <w:rsid w:val="00DD7CA6"/>
    <w:rsid w:val="00DE016F"/>
    <w:rsid w:val="00DE0B3C"/>
    <w:rsid w:val="00DE0CCD"/>
    <w:rsid w:val="00DE12F9"/>
    <w:rsid w:val="00DE17BF"/>
    <w:rsid w:val="00DE1DC8"/>
    <w:rsid w:val="00DE20CA"/>
    <w:rsid w:val="00DE2453"/>
    <w:rsid w:val="00DE2975"/>
    <w:rsid w:val="00DE2C86"/>
    <w:rsid w:val="00DE30F5"/>
    <w:rsid w:val="00DE391D"/>
    <w:rsid w:val="00DE4402"/>
    <w:rsid w:val="00DE4822"/>
    <w:rsid w:val="00DE4B5B"/>
    <w:rsid w:val="00DE4D17"/>
    <w:rsid w:val="00DE5684"/>
    <w:rsid w:val="00DE60DC"/>
    <w:rsid w:val="00DE62F4"/>
    <w:rsid w:val="00DE673F"/>
    <w:rsid w:val="00DE6E53"/>
    <w:rsid w:val="00DE72D3"/>
    <w:rsid w:val="00DE774A"/>
    <w:rsid w:val="00DE79DD"/>
    <w:rsid w:val="00DE7DC3"/>
    <w:rsid w:val="00DE7E0E"/>
    <w:rsid w:val="00DE7FAF"/>
    <w:rsid w:val="00DF0223"/>
    <w:rsid w:val="00DF09D5"/>
    <w:rsid w:val="00DF119E"/>
    <w:rsid w:val="00DF13F7"/>
    <w:rsid w:val="00DF14AD"/>
    <w:rsid w:val="00DF1522"/>
    <w:rsid w:val="00DF15E9"/>
    <w:rsid w:val="00DF18E6"/>
    <w:rsid w:val="00DF2697"/>
    <w:rsid w:val="00DF2A12"/>
    <w:rsid w:val="00DF2E2C"/>
    <w:rsid w:val="00DF322B"/>
    <w:rsid w:val="00DF36F1"/>
    <w:rsid w:val="00DF38B3"/>
    <w:rsid w:val="00DF38BE"/>
    <w:rsid w:val="00DF38EA"/>
    <w:rsid w:val="00DF3AD1"/>
    <w:rsid w:val="00DF3E2D"/>
    <w:rsid w:val="00DF4175"/>
    <w:rsid w:val="00DF461D"/>
    <w:rsid w:val="00DF48B5"/>
    <w:rsid w:val="00DF50F1"/>
    <w:rsid w:val="00DF51A5"/>
    <w:rsid w:val="00DF5505"/>
    <w:rsid w:val="00DF565E"/>
    <w:rsid w:val="00DF59A3"/>
    <w:rsid w:val="00DF5D77"/>
    <w:rsid w:val="00DF6997"/>
    <w:rsid w:val="00DF6E15"/>
    <w:rsid w:val="00DF7148"/>
    <w:rsid w:val="00DF722A"/>
    <w:rsid w:val="00DF734C"/>
    <w:rsid w:val="00DF7753"/>
    <w:rsid w:val="00DF78BD"/>
    <w:rsid w:val="00DF7AC6"/>
    <w:rsid w:val="00E00306"/>
    <w:rsid w:val="00E004CB"/>
    <w:rsid w:val="00E0061D"/>
    <w:rsid w:val="00E009BD"/>
    <w:rsid w:val="00E00A6F"/>
    <w:rsid w:val="00E00EBA"/>
    <w:rsid w:val="00E01653"/>
    <w:rsid w:val="00E018E7"/>
    <w:rsid w:val="00E01D3F"/>
    <w:rsid w:val="00E028BC"/>
    <w:rsid w:val="00E02A30"/>
    <w:rsid w:val="00E02E92"/>
    <w:rsid w:val="00E03122"/>
    <w:rsid w:val="00E03398"/>
    <w:rsid w:val="00E034F9"/>
    <w:rsid w:val="00E03569"/>
    <w:rsid w:val="00E04685"/>
    <w:rsid w:val="00E05034"/>
    <w:rsid w:val="00E05686"/>
    <w:rsid w:val="00E05B2C"/>
    <w:rsid w:val="00E05EE2"/>
    <w:rsid w:val="00E05F57"/>
    <w:rsid w:val="00E06E52"/>
    <w:rsid w:val="00E075E4"/>
    <w:rsid w:val="00E07731"/>
    <w:rsid w:val="00E0785E"/>
    <w:rsid w:val="00E07C93"/>
    <w:rsid w:val="00E1012E"/>
    <w:rsid w:val="00E1012F"/>
    <w:rsid w:val="00E11559"/>
    <w:rsid w:val="00E11677"/>
    <w:rsid w:val="00E11B83"/>
    <w:rsid w:val="00E11D1A"/>
    <w:rsid w:val="00E12612"/>
    <w:rsid w:val="00E126ED"/>
    <w:rsid w:val="00E1270B"/>
    <w:rsid w:val="00E129B6"/>
    <w:rsid w:val="00E12D7A"/>
    <w:rsid w:val="00E137A9"/>
    <w:rsid w:val="00E14252"/>
    <w:rsid w:val="00E143CF"/>
    <w:rsid w:val="00E14AF0"/>
    <w:rsid w:val="00E15A91"/>
    <w:rsid w:val="00E15C97"/>
    <w:rsid w:val="00E15F86"/>
    <w:rsid w:val="00E16201"/>
    <w:rsid w:val="00E16315"/>
    <w:rsid w:val="00E16F33"/>
    <w:rsid w:val="00E1706C"/>
    <w:rsid w:val="00E171D4"/>
    <w:rsid w:val="00E17229"/>
    <w:rsid w:val="00E174D9"/>
    <w:rsid w:val="00E17EEF"/>
    <w:rsid w:val="00E20385"/>
    <w:rsid w:val="00E2059D"/>
    <w:rsid w:val="00E208A2"/>
    <w:rsid w:val="00E209D4"/>
    <w:rsid w:val="00E209DD"/>
    <w:rsid w:val="00E20DDA"/>
    <w:rsid w:val="00E20E63"/>
    <w:rsid w:val="00E20F30"/>
    <w:rsid w:val="00E215DD"/>
    <w:rsid w:val="00E21EEB"/>
    <w:rsid w:val="00E228C3"/>
    <w:rsid w:val="00E228E6"/>
    <w:rsid w:val="00E2295A"/>
    <w:rsid w:val="00E22AB7"/>
    <w:rsid w:val="00E233FC"/>
    <w:rsid w:val="00E2369C"/>
    <w:rsid w:val="00E23CBB"/>
    <w:rsid w:val="00E24006"/>
    <w:rsid w:val="00E2413D"/>
    <w:rsid w:val="00E2422D"/>
    <w:rsid w:val="00E244E2"/>
    <w:rsid w:val="00E2516E"/>
    <w:rsid w:val="00E256DD"/>
    <w:rsid w:val="00E260A4"/>
    <w:rsid w:val="00E26458"/>
    <w:rsid w:val="00E269F7"/>
    <w:rsid w:val="00E26D59"/>
    <w:rsid w:val="00E2757E"/>
    <w:rsid w:val="00E27C0C"/>
    <w:rsid w:val="00E27C2B"/>
    <w:rsid w:val="00E27CC9"/>
    <w:rsid w:val="00E27D4D"/>
    <w:rsid w:val="00E30585"/>
    <w:rsid w:val="00E306F5"/>
    <w:rsid w:val="00E308CA"/>
    <w:rsid w:val="00E30F8E"/>
    <w:rsid w:val="00E31025"/>
    <w:rsid w:val="00E318A9"/>
    <w:rsid w:val="00E31A8C"/>
    <w:rsid w:val="00E32272"/>
    <w:rsid w:val="00E32651"/>
    <w:rsid w:val="00E32B45"/>
    <w:rsid w:val="00E32E74"/>
    <w:rsid w:val="00E3304B"/>
    <w:rsid w:val="00E332FE"/>
    <w:rsid w:val="00E34637"/>
    <w:rsid w:val="00E346CC"/>
    <w:rsid w:val="00E346FD"/>
    <w:rsid w:val="00E35284"/>
    <w:rsid w:val="00E356A8"/>
    <w:rsid w:val="00E35AFE"/>
    <w:rsid w:val="00E35BF8"/>
    <w:rsid w:val="00E36CC5"/>
    <w:rsid w:val="00E37207"/>
    <w:rsid w:val="00E3783A"/>
    <w:rsid w:val="00E37EBA"/>
    <w:rsid w:val="00E40093"/>
    <w:rsid w:val="00E403F6"/>
    <w:rsid w:val="00E40575"/>
    <w:rsid w:val="00E407D5"/>
    <w:rsid w:val="00E40C0F"/>
    <w:rsid w:val="00E41A18"/>
    <w:rsid w:val="00E42A34"/>
    <w:rsid w:val="00E42BC1"/>
    <w:rsid w:val="00E42DF2"/>
    <w:rsid w:val="00E431C4"/>
    <w:rsid w:val="00E4371C"/>
    <w:rsid w:val="00E43A26"/>
    <w:rsid w:val="00E4425F"/>
    <w:rsid w:val="00E44553"/>
    <w:rsid w:val="00E44CDC"/>
    <w:rsid w:val="00E44F1E"/>
    <w:rsid w:val="00E45358"/>
    <w:rsid w:val="00E45A28"/>
    <w:rsid w:val="00E46291"/>
    <w:rsid w:val="00E46320"/>
    <w:rsid w:val="00E46DE3"/>
    <w:rsid w:val="00E47486"/>
    <w:rsid w:val="00E475AD"/>
    <w:rsid w:val="00E47F52"/>
    <w:rsid w:val="00E47FC9"/>
    <w:rsid w:val="00E5045F"/>
    <w:rsid w:val="00E504F4"/>
    <w:rsid w:val="00E50565"/>
    <w:rsid w:val="00E50A51"/>
    <w:rsid w:val="00E50CEB"/>
    <w:rsid w:val="00E50F20"/>
    <w:rsid w:val="00E5175F"/>
    <w:rsid w:val="00E51DC6"/>
    <w:rsid w:val="00E5252C"/>
    <w:rsid w:val="00E52534"/>
    <w:rsid w:val="00E5261A"/>
    <w:rsid w:val="00E5277E"/>
    <w:rsid w:val="00E53657"/>
    <w:rsid w:val="00E53792"/>
    <w:rsid w:val="00E53E44"/>
    <w:rsid w:val="00E53F1A"/>
    <w:rsid w:val="00E5411F"/>
    <w:rsid w:val="00E54435"/>
    <w:rsid w:val="00E5457C"/>
    <w:rsid w:val="00E54A22"/>
    <w:rsid w:val="00E554BE"/>
    <w:rsid w:val="00E55588"/>
    <w:rsid w:val="00E55CF7"/>
    <w:rsid w:val="00E55FF6"/>
    <w:rsid w:val="00E5603B"/>
    <w:rsid w:val="00E56A6E"/>
    <w:rsid w:val="00E56C7C"/>
    <w:rsid w:val="00E570FC"/>
    <w:rsid w:val="00E574A2"/>
    <w:rsid w:val="00E579F4"/>
    <w:rsid w:val="00E60358"/>
    <w:rsid w:val="00E60DED"/>
    <w:rsid w:val="00E61070"/>
    <w:rsid w:val="00E617D3"/>
    <w:rsid w:val="00E62CED"/>
    <w:rsid w:val="00E630D1"/>
    <w:rsid w:val="00E6310F"/>
    <w:rsid w:val="00E63927"/>
    <w:rsid w:val="00E643A6"/>
    <w:rsid w:val="00E647EF"/>
    <w:rsid w:val="00E64FA2"/>
    <w:rsid w:val="00E65197"/>
    <w:rsid w:val="00E65571"/>
    <w:rsid w:val="00E6561A"/>
    <w:rsid w:val="00E65A62"/>
    <w:rsid w:val="00E65AEC"/>
    <w:rsid w:val="00E65CDB"/>
    <w:rsid w:val="00E65D37"/>
    <w:rsid w:val="00E665FB"/>
    <w:rsid w:val="00E66AE3"/>
    <w:rsid w:val="00E66B61"/>
    <w:rsid w:val="00E66FE4"/>
    <w:rsid w:val="00E672BF"/>
    <w:rsid w:val="00E673AD"/>
    <w:rsid w:val="00E6759C"/>
    <w:rsid w:val="00E67C2A"/>
    <w:rsid w:val="00E67F90"/>
    <w:rsid w:val="00E700C9"/>
    <w:rsid w:val="00E70205"/>
    <w:rsid w:val="00E70258"/>
    <w:rsid w:val="00E704C5"/>
    <w:rsid w:val="00E708D5"/>
    <w:rsid w:val="00E70C47"/>
    <w:rsid w:val="00E7127C"/>
    <w:rsid w:val="00E71A21"/>
    <w:rsid w:val="00E71A9B"/>
    <w:rsid w:val="00E71E5C"/>
    <w:rsid w:val="00E7220A"/>
    <w:rsid w:val="00E72B37"/>
    <w:rsid w:val="00E72FD3"/>
    <w:rsid w:val="00E73271"/>
    <w:rsid w:val="00E7387D"/>
    <w:rsid w:val="00E73BAD"/>
    <w:rsid w:val="00E73C08"/>
    <w:rsid w:val="00E73F4F"/>
    <w:rsid w:val="00E73FA7"/>
    <w:rsid w:val="00E74FD7"/>
    <w:rsid w:val="00E75146"/>
    <w:rsid w:val="00E75A85"/>
    <w:rsid w:val="00E76126"/>
    <w:rsid w:val="00E76B3E"/>
    <w:rsid w:val="00E770DC"/>
    <w:rsid w:val="00E775FF"/>
    <w:rsid w:val="00E77BD6"/>
    <w:rsid w:val="00E77EC7"/>
    <w:rsid w:val="00E80EAF"/>
    <w:rsid w:val="00E80F55"/>
    <w:rsid w:val="00E811E3"/>
    <w:rsid w:val="00E8157C"/>
    <w:rsid w:val="00E815A5"/>
    <w:rsid w:val="00E82403"/>
    <w:rsid w:val="00E82D33"/>
    <w:rsid w:val="00E82DD5"/>
    <w:rsid w:val="00E832D2"/>
    <w:rsid w:val="00E832F0"/>
    <w:rsid w:val="00E83786"/>
    <w:rsid w:val="00E83C5E"/>
    <w:rsid w:val="00E83F0F"/>
    <w:rsid w:val="00E844E6"/>
    <w:rsid w:val="00E85336"/>
    <w:rsid w:val="00E85459"/>
    <w:rsid w:val="00E8545F"/>
    <w:rsid w:val="00E854F7"/>
    <w:rsid w:val="00E85BC1"/>
    <w:rsid w:val="00E85C30"/>
    <w:rsid w:val="00E862C0"/>
    <w:rsid w:val="00E8650D"/>
    <w:rsid w:val="00E86F59"/>
    <w:rsid w:val="00E87128"/>
    <w:rsid w:val="00E87949"/>
    <w:rsid w:val="00E87B71"/>
    <w:rsid w:val="00E87D50"/>
    <w:rsid w:val="00E90364"/>
    <w:rsid w:val="00E905CF"/>
    <w:rsid w:val="00E906DC"/>
    <w:rsid w:val="00E90AE2"/>
    <w:rsid w:val="00E90DBA"/>
    <w:rsid w:val="00E90E4F"/>
    <w:rsid w:val="00E90F1A"/>
    <w:rsid w:val="00E91291"/>
    <w:rsid w:val="00E91B4D"/>
    <w:rsid w:val="00E91FC3"/>
    <w:rsid w:val="00E92418"/>
    <w:rsid w:val="00E92646"/>
    <w:rsid w:val="00E92C5B"/>
    <w:rsid w:val="00E92E51"/>
    <w:rsid w:val="00E92F99"/>
    <w:rsid w:val="00E94357"/>
    <w:rsid w:val="00E94436"/>
    <w:rsid w:val="00E94649"/>
    <w:rsid w:val="00E948E3"/>
    <w:rsid w:val="00E94B2E"/>
    <w:rsid w:val="00E95626"/>
    <w:rsid w:val="00E95631"/>
    <w:rsid w:val="00E95C08"/>
    <w:rsid w:val="00E95ED2"/>
    <w:rsid w:val="00E960C8"/>
    <w:rsid w:val="00E969F4"/>
    <w:rsid w:val="00E96C1B"/>
    <w:rsid w:val="00E96D0E"/>
    <w:rsid w:val="00E97ECF"/>
    <w:rsid w:val="00EA0181"/>
    <w:rsid w:val="00EA04D0"/>
    <w:rsid w:val="00EA0876"/>
    <w:rsid w:val="00EA0BDE"/>
    <w:rsid w:val="00EA195E"/>
    <w:rsid w:val="00EA19CE"/>
    <w:rsid w:val="00EA1AF1"/>
    <w:rsid w:val="00EA1D5E"/>
    <w:rsid w:val="00EA2403"/>
    <w:rsid w:val="00EA29C1"/>
    <w:rsid w:val="00EA2E43"/>
    <w:rsid w:val="00EA3143"/>
    <w:rsid w:val="00EA400B"/>
    <w:rsid w:val="00EA415F"/>
    <w:rsid w:val="00EA437A"/>
    <w:rsid w:val="00EA46D9"/>
    <w:rsid w:val="00EA4760"/>
    <w:rsid w:val="00EA49CE"/>
    <w:rsid w:val="00EA4C35"/>
    <w:rsid w:val="00EA4DFC"/>
    <w:rsid w:val="00EA56F1"/>
    <w:rsid w:val="00EA58A7"/>
    <w:rsid w:val="00EA5C1C"/>
    <w:rsid w:val="00EA5E4D"/>
    <w:rsid w:val="00EA75C8"/>
    <w:rsid w:val="00EA7621"/>
    <w:rsid w:val="00EA7EE9"/>
    <w:rsid w:val="00EB03EA"/>
    <w:rsid w:val="00EB04D0"/>
    <w:rsid w:val="00EB0B15"/>
    <w:rsid w:val="00EB0E09"/>
    <w:rsid w:val="00EB11AF"/>
    <w:rsid w:val="00EB1AAA"/>
    <w:rsid w:val="00EB1B0C"/>
    <w:rsid w:val="00EB1FBD"/>
    <w:rsid w:val="00EB2CC0"/>
    <w:rsid w:val="00EB31BB"/>
    <w:rsid w:val="00EB3254"/>
    <w:rsid w:val="00EB37F1"/>
    <w:rsid w:val="00EB3BB2"/>
    <w:rsid w:val="00EB3C41"/>
    <w:rsid w:val="00EB4408"/>
    <w:rsid w:val="00EB507B"/>
    <w:rsid w:val="00EB5910"/>
    <w:rsid w:val="00EB5CBE"/>
    <w:rsid w:val="00EB5E3C"/>
    <w:rsid w:val="00EB6259"/>
    <w:rsid w:val="00EB65CF"/>
    <w:rsid w:val="00EB7119"/>
    <w:rsid w:val="00EB79C7"/>
    <w:rsid w:val="00EB7F79"/>
    <w:rsid w:val="00EC0062"/>
    <w:rsid w:val="00EC0322"/>
    <w:rsid w:val="00EC0D54"/>
    <w:rsid w:val="00EC1396"/>
    <w:rsid w:val="00EC18DB"/>
    <w:rsid w:val="00EC1ACB"/>
    <w:rsid w:val="00EC23E6"/>
    <w:rsid w:val="00EC2506"/>
    <w:rsid w:val="00EC34A6"/>
    <w:rsid w:val="00EC39D5"/>
    <w:rsid w:val="00EC49DF"/>
    <w:rsid w:val="00EC4CC5"/>
    <w:rsid w:val="00EC4FAC"/>
    <w:rsid w:val="00EC53C7"/>
    <w:rsid w:val="00EC57DA"/>
    <w:rsid w:val="00EC58D0"/>
    <w:rsid w:val="00EC6474"/>
    <w:rsid w:val="00EC6539"/>
    <w:rsid w:val="00EC66CD"/>
    <w:rsid w:val="00EC6ECD"/>
    <w:rsid w:val="00EC6F03"/>
    <w:rsid w:val="00ED03C2"/>
    <w:rsid w:val="00ED0997"/>
    <w:rsid w:val="00ED1407"/>
    <w:rsid w:val="00ED1AC5"/>
    <w:rsid w:val="00ED1D70"/>
    <w:rsid w:val="00ED1E51"/>
    <w:rsid w:val="00ED2359"/>
    <w:rsid w:val="00ED2D67"/>
    <w:rsid w:val="00ED3083"/>
    <w:rsid w:val="00ED3879"/>
    <w:rsid w:val="00ED3F03"/>
    <w:rsid w:val="00ED4103"/>
    <w:rsid w:val="00ED4385"/>
    <w:rsid w:val="00ED4A60"/>
    <w:rsid w:val="00ED5AB1"/>
    <w:rsid w:val="00ED5BD6"/>
    <w:rsid w:val="00ED6955"/>
    <w:rsid w:val="00ED69ED"/>
    <w:rsid w:val="00ED6DE3"/>
    <w:rsid w:val="00ED6E22"/>
    <w:rsid w:val="00ED70E0"/>
    <w:rsid w:val="00ED717F"/>
    <w:rsid w:val="00ED75D0"/>
    <w:rsid w:val="00ED7630"/>
    <w:rsid w:val="00ED7889"/>
    <w:rsid w:val="00ED7A4E"/>
    <w:rsid w:val="00ED7CCF"/>
    <w:rsid w:val="00EE0092"/>
    <w:rsid w:val="00EE0735"/>
    <w:rsid w:val="00EE0E19"/>
    <w:rsid w:val="00EE1675"/>
    <w:rsid w:val="00EE184F"/>
    <w:rsid w:val="00EE19A9"/>
    <w:rsid w:val="00EE1CF8"/>
    <w:rsid w:val="00EE2992"/>
    <w:rsid w:val="00EE29FE"/>
    <w:rsid w:val="00EE2B0C"/>
    <w:rsid w:val="00EE2BA7"/>
    <w:rsid w:val="00EE2C58"/>
    <w:rsid w:val="00EE2C92"/>
    <w:rsid w:val="00EE2F74"/>
    <w:rsid w:val="00EE40FE"/>
    <w:rsid w:val="00EE450C"/>
    <w:rsid w:val="00EE47DA"/>
    <w:rsid w:val="00EE4BEE"/>
    <w:rsid w:val="00EE4F12"/>
    <w:rsid w:val="00EE51B0"/>
    <w:rsid w:val="00EE51E7"/>
    <w:rsid w:val="00EE5287"/>
    <w:rsid w:val="00EE52D7"/>
    <w:rsid w:val="00EE537B"/>
    <w:rsid w:val="00EE6075"/>
    <w:rsid w:val="00EE6796"/>
    <w:rsid w:val="00EE67BE"/>
    <w:rsid w:val="00EE6D2E"/>
    <w:rsid w:val="00EE70DB"/>
    <w:rsid w:val="00EE7755"/>
    <w:rsid w:val="00EE79B8"/>
    <w:rsid w:val="00EF0045"/>
    <w:rsid w:val="00EF0058"/>
    <w:rsid w:val="00EF02A7"/>
    <w:rsid w:val="00EF044F"/>
    <w:rsid w:val="00EF0AFD"/>
    <w:rsid w:val="00EF1069"/>
    <w:rsid w:val="00EF1134"/>
    <w:rsid w:val="00EF154E"/>
    <w:rsid w:val="00EF1D37"/>
    <w:rsid w:val="00EF1E6B"/>
    <w:rsid w:val="00EF20BE"/>
    <w:rsid w:val="00EF21F2"/>
    <w:rsid w:val="00EF241E"/>
    <w:rsid w:val="00EF27C7"/>
    <w:rsid w:val="00EF2A84"/>
    <w:rsid w:val="00EF36B1"/>
    <w:rsid w:val="00EF3C3D"/>
    <w:rsid w:val="00EF3C58"/>
    <w:rsid w:val="00EF42BC"/>
    <w:rsid w:val="00EF4398"/>
    <w:rsid w:val="00EF47FC"/>
    <w:rsid w:val="00EF5143"/>
    <w:rsid w:val="00EF5791"/>
    <w:rsid w:val="00EF5E36"/>
    <w:rsid w:val="00EF6399"/>
    <w:rsid w:val="00EF66B8"/>
    <w:rsid w:val="00EF67A6"/>
    <w:rsid w:val="00EF6801"/>
    <w:rsid w:val="00EF6A1D"/>
    <w:rsid w:val="00EF6A67"/>
    <w:rsid w:val="00EF6B26"/>
    <w:rsid w:val="00EF759C"/>
    <w:rsid w:val="00EF79E7"/>
    <w:rsid w:val="00EF7B19"/>
    <w:rsid w:val="00EF7E0E"/>
    <w:rsid w:val="00EF7E27"/>
    <w:rsid w:val="00F00898"/>
    <w:rsid w:val="00F008F6"/>
    <w:rsid w:val="00F0109F"/>
    <w:rsid w:val="00F01B56"/>
    <w:rsid w:val="00F01CFE"/>
    <w:rsid w:val="00F01E65"/>
    <w:rsid w:val="00F02CF3"/>
    <w:rsid w:val="00F02DE2"/>
    <w:rsid w:val="00F02DFE"/>
    <w:rsid w:val="00F02E28"/>
    <w:rsid w:val="00F0309A"/>
    <w:rsid w:val="00F033B1"/>
    <w:rsid w:val="00F03490"/>
    <w:rsid w:val="00F041AD"/>
    <w:rsid w:val="00F0435F"/>
    <w:rsid w:val="00F043DD"/>
    <w:rsid w:val="00F04F6B"/>
    <w:rsid w:val="00F053CC"/>
    <w:rsid w:val="00F055FA"/>
    <w:rsid w:val="00F05873"/>
    <w:rsid w:val="00F05F7E"/>
    <w:rsid w:val="00F062E2"/>
    <w:rsid w:val="00F0686A"/>
    <w:rsid w:val="00F068EA"/>
    <w:rsid w:val="00F07304"/>
    <w:rsid w:val="00F0741D"/>
    <w:rsid w:val="00F0790D"/>
    <w:rsid w:val="00F10712"/>
    <w:rsid w:val="00F107A6"/>
    <w:rsid w:val="00F109FE"/>
    <w:rsid w:val="00F1115E"/>
    <w:rsid w:val="00F1127F"/>
    <w:rsid w:val="00F11489"/>
    <w:rsid w:val="00F116A4"/>
    <w:rsid w:val="00F117ED"/>
    <w:rsid w:val="00F129BF"/>
    <w:rsid w:val="00F12B8C"/>
    <w:rsid w:val="00F12F8C"/>
    <w:rsid w:val="00F13180"/>
    <w:rsid w:val="00F133AA"/>
    <w:rsid w:val="00F13993"/>
    <w:rsid w:val="00F13E72"/>
    <w:rsid w:val="00F13F7D"/>
    <w:rsid w:val="00F152E8"/>
    <w:rsid w:val="00F15373"/>
    <w:rsid w:val="00F15C0C"/>
    <w:rsid w:val="00F15CB6"/>
    <w:rsid w:val="00F15D96"/>
    <w:rsid w:val="00F16523"/>
    <w:rsid w:val="00F16CC6"/>
    <w:rsid w:val="00F16CCB"/>
    <w:rsid w:val="00F178F8"/>
    <w:rsid w:val="00F17938"/>
    <w:rsid w:val="00F17AAF"/>
    <w:rsid w:val="00F208E9"/>
    <w:rsid w:val="00F20EA5"/>
    <w:rsid w:val="00F20EE3"/>
    <w:rsid w:val="00F21AE9"/>
    <w:rsid w:val="00F22959"/>
    <w:rsid w:val="00F24194"/>
    <w:rsid w:val="00F24575"/>
    <w:rsid w:val="00F24C93"/>
    <w:rsid w:val="00F25959"/>
    <w:rsid w:val="00F25BC1"/>
    <w:rsid w:val="00F25DAB"/>
    <w:rsid w:val="00F262BE"/>
    <w:rsid w:val="00F27887"/>
    <w:rsid w:val="00F27A73"/>
    <w:rsid w:val="00F27BBA"/>
    <w:rsid w:val="00F27E41"/>
    <w:rsid w:val="00F27EC3"/>
    <w:rsid w:val="00F27FDC"/>
    <w:rsid w:val="00F301D1"/>
    <w:rsid w:val="00F30600"/>
    <w:rsid w:val="00F307CB"/>
    <w:rsid w:val="00F31323"/>
    <w:rsid w:val="00F31690"/>
    <w:rsid w:val="00F318A2"/>
    <w:rsid w:val="00F318D2"/>
    <w:rsid w:val="00F31BA1"/>
    <w:rsid w:val="00F31C25"/>
    <w:rsid w:val="00F321A3"/>
    <w:rsid w:val="00F3227F"/>
    <w:rsid w:val="00F325D3"/>
    <w:rsid w:val="00F3270D"/>
    <w:rsid w:val="00F32B5F"/>
    <w:rsid w:val="00F3370D"/>
    <w:rsid w:val="00F3385A"/>
    <w:rsid w:val="00F33BEE"/>
    <w:rsid w:val="00F33C6A"/>
    <w:rsid w:val="00F33D5F"/>
    <w:rsid w:val="00F33FCF"/>
    <w:rsid w:val="00F342E1"/>
    <w:rsid w:val="00F3441A"/>
    <w:rsid w:val="00F344F7"/>
    <w:rsid w:val="00F3453A"/>
    <w:rsid w:val="00F345B3"/>
    <w:rsid w:val="00F3471F"/>
    <w:rsid w:val="00F347CD"/>
    <w:rsid w:val="00F34940"/>
    <w:rsid w:val="00F3497F"/>
    <w:rsid w:val="00F349F8"/>
    <w:rsid w:val="00F34AC6"/>
    <w:rsid w:val="00F357F6"/>
    <w:rsid w:val="00F3580C"/>
    <w:rsid w:val="00F36527"/>
    <w:rsid w:val="00F36723"/>
    <w:rsid w:val="00F36EA9"/>
    <w:rsid w:val="00F371AF"/>
    <w:rsid w:val="00F37CB1"/>
    <w:rsid w:val="00F4022C"/>
    <w:rsid w:val="00F40C4D"/>
    <w:rsid w:val="00F4195F"/>
    <w:rsid w:val="00F419B0"/>
    <w:rsid w:val="00F41A36"/>
    <w:rsid w:val="00F41AB2"/>
    <w:rsid w:val="00F42132"/>
    <w:rsid w:val="00F421DE"/>
    <w:rsid w:val="00F42485"/>
    <w:rsid w:val="00F42B61"/>
    <w:rsid w:val="00F42F64"/>
    <w:rsid w:val="00F430E6"/>
    <w:rsid w:val="00F4413D"/>
    <w:rsid w:val="00F44499"/>
    <w:rsid w:val="00F445C2"/>
    <w:rsid w:val="00F44B3B"/>
    <w:rsid w:val="00F44BB6"/>
    <w:rsid w:val="00F44DC8"/>
    <w:rsid w:val="00F45001"/>
    <w:rsid w:val="00F45213"/>
    <w:rsid w:val="00F452AC"/>
    <w:rsid w:val="00F4540E"/>
    <w:rsid w:val="00F45683"/>
    <w:rsid w:val="00F45B0F"/>
    <w:rsid w:val="00F45E80"/>
    <w:rsid w:val="00F46553"/>
    <w:rsid w:val="00F465B6"/>
    <w:rsid w:val="00F46A9F"/>
    <w:rsid w:val="00F46D06"/>
    <w:rsid w:val="00F46D85"/>
    <w:rsid w:val="00F47858"/>
    <w:rsid w:val="00F47888"/>
    <w:rsid w:val="00F478E3"/>
    <w:rsid w:val="00F47E76"/>
    <w:rsid w:val="00F50286"/>
    <w:rsid w:val="00F50650"/>
    <w:rsid w:val="00F508C9"/>
    <w:rsid w:val="00F511A3"/>
    <w:rsid w:val="00F51B3A"/>
    <w:rsid w:val="00F51FCE"/>
    <w:rsid w:val="00F52098"/>
    <w:rsid w:val="00F52442"/>
    <w:rsid w:val="00F52A63"/>
    <w:rsid w:val="00F532B8"/>
    <w:rsid w:val="00F53458"/>
    <w:rsid w:val="00F53603"/>
    <w:rsid w:val="00F53661"/>
    <w:rsid w:val="00F5374B"/>
    <w:rsid w:val="00F538F0"/>
    <w:rsid w:val="00F53D76"/>
    <w:rsid w:val="00F54087"/>
    <w:rsid w:val="00F5484C"/>
    <w:rsid w:val="00F54B40"/>
    <w:rsid w:val="00F54F41"/>
    <w:rsid w:val="00F55E46"/>
    <w:rsid w:val="00F55F60"/>
    <w:rsid w:val="00F5625B"/>
    <w:rsid w:val="00F56A33"/>
    <w:rsid w:val="00F578A3"/>
    <w:rsid w:val="00F60749"/>
    <w:rsid w:val="00F60F72"/>
    <w:rsid w:val="00F60FFE"/>
    <w:rsid w:val="00F61F31"/>
    <w:rsid w:val="00F62E28"/>
    <w:rsid w:val="00F6313E"/>
    <w:rsid w:val="00F63350"/>
    <w:rsid w:val="00F63761"/>
    <w:rsid w:val="00F638D7"/>
    <w:rsid w:val="00F640AF"/>
    <w:rsid w:val="00F649D3"/>
    <w:rsid w:val="00F64DB3"/>
    <w:rsid w:val="00F6514E"/>
    <w:rsid w:val="00F6547A"/>
    <w:rsid w:val="00F657BF"/>
    <w:rsid w:val="00F65ACD"/>
    <w:rsid w:val="00F65E83"/>
    <w:rsid w:val="00F65EA9"/>
    <w:rsid w:val="00F66133"/>
    <w:rsid w:val="00F66651"/>
    <w:rsid w:val="00F6674B"/>
    <w:rsid w:val="00F6675A"/>
    <w:rsid w:val="00F670D5"/>
    <w:rsid w:val="00F67482"/>
    <w:rsid w:val="00F6758E"/>
    <w:rsid w:val="00F67B3D"/>
    <w:rsid w:val="00F7037A"/>
    <w:rsid w:val="00F705C0"/>
    <w:rsid w:val="00F705CF"/>
    <w:rsid w:val="00F70798"/>
    <w:rsid w:val="00F708BF"/>
    <w:rsid w:val="00F7149B"/>
    <w:rsid w:val="00F7153F"/>
    <w:rsid w:val="00F716DE"/>
    <w:rsid w:val="00F71A81"/>
    <w:rsid w:val="00F7260E"/>
    <w:rsid w:val="00F7262D"/>
    <w:rsid w:val="00F72B1B"/>
    <w:rsid w:val="00F72B5C"/>
    <w:rsid w:val="00F72DB5"/>
    <w:rsid w:val="00F72F3A"/>
    <w:rsid w:val="00F73274"/>
    <w:rsid w:val="00F7343E"/>
    <w:rsid w:val="00F73686"/>
    <w:rsid w:val="00F73ADA"/>
    <w:rsid w:val="00F7404D"/>
    <w:rsid w:val="00F74073"/>
    <w:rsid w:val="00F7419D"/>
    <w:rsid w:val="00F743DF"/>
    <w:rsid w:val="00F74479"/>
    <w:rsid w:val="00F74A31"/>
    <w:rsid w:val="00F74DF6"/>
    <w:rsid w:val="00F75043"/>
    <w:rsid w:val="00F75CE7"/>
    <w:rsid w:val="00F761FD"/>
    <w:rsid w:val="00F764C1"/>
    <w:rsid w:val="00F766B6"/>
    <w:rsid w:val="00F76749"/>
    <w:rsid w:val="00F7693E"/>
    <w:rsid w:val="00F77785"/>
    <w:rsid w:val="00F77B89"/>
    <w:rsid w:val="00F77F0A"/>
    <w:rsid w:val="00F8002E"/>
    <w:rsid w:val="00F8056B"/>
    <w:rsid w:val="00F805BD"/>
    <w:rsid w:val="00F806E0"/>
    <w:rsid w:val="00F80EEF"/>
    <w:rsid w:val="00F8127F"/>
    <w:rsid w:val="00F8147A"/>
    <w:rsid w:val="00F8161C"/>
    <w:rsid w:val="00F818BF"/>
    <w:rsid w:val="00F81965"/>
    <w:rsid w:val="00F8289F"/>
    <w:rsid w:val="00F82B53"/>
    <w:rsid w:val="00F83282"/>
    <w:rsid w:val="00F837F0"/>
    <w:rsid w:val="00F83EA6"/>
    <w:rsid w:val="00F83FA1"/>
    <w:rsid w:val="00F8449A"/>
    <w:rsid w:val="00F858EC"/>
    <w:rsid w:val="00F85A7C"/>
    <w:rsid w:val="00F8622A"/>
    <w:rsid w:val="00F86331"/>
    <w:rsid w:val="00F86801"/>
    <w:rsid w:val="00F86C30"/>
    <w:rsid w:val="00F8719F"/>
    <w:rsid w:val="00F872B1"/>
    <w:rsid w:val="00F8755C"/>
    <w:rsid w:val="00F87EB6"/>
    <w:rsid w:val="00F906B8"/>
    <w:rsid w:val="00F90986"/>
    <w:rsid w:val="00F90D2C"/>
    <w:rsid w:val="00F912E1"/>
    <w:rsid w:val="00F92ACD"/>
    <w:rsid w:val="00F92BB1"/>
    <w:rsid w:val="00F92FFF"/>
    <w:rsid w:val="00F94291"/>
    <w:rsid w:val="00F94752"/>
    <w:rsid w:val="00F94A09"/>
    <w:rsid w:val="00F94D0C"/>
    <w:rsid w:val="00F94FA4"/>
    <w:rsid w:val="00F950B0"/>
    <w:rsid w:val="00F9542D"/>
    <w:rsid w:val="00F956A5"/>
    <w:rsid w:val="00F95A02"/>
    <w:rsid w:val="00F95B74"/>
    <w:rsid w:val="00F95EDA"/>
    <w:rsid w:val="00F96436"/>
    <w:rsid w:val="00F96BAA"/>
    <w:rsid w:val="00F96CE9"/>
    <w:rsid w:val="00F96F77"/>
    <w:rsid w:val="00F9701D"/>
    <w:rsid w:val="00F976AD"/>
    <w:rsid w:val="00F9777A"/>
    <w:rsid w:val="00F979EE"/>
    <w:rsid w:val="00F97A5B"/>
    <w:rsid w:val="00F97B90"/>
    <w:rsid w:val="00F97EFE"/>
    <w:rsid w:val="00FA043E"/>
    <w:rsid w:val="00FA0640"/>
    <w:rsid w:val="00FA0FD7"/>
    <w:rsid w:val="00FA1637"/>
    <w:rsid w:val="00FA194D"/>
    <w:rsid w:val="00FA1A18"/>
    <w:rsid w:val="00FA2DF3"/>
    <w:rsid w:val="00FA30B9"/>
    <w:rsid w:val="00FA3FBC"/>
    <w:rsid w:val="00FA46E6"/>
    <w:rsid w:val="00FA53BE"/>
    <w:rsid w:val="00FA5C52"/>
    <w:rsid w:val="00FA704F"/>
    <w:rsid w:val="00FA715B"/>
    <w:rsid w:val="00FA748E"/>
    <w:rsid w:val="00FA7622"/>
    <w:rsid w:val="00FA7972"/>
    <w:rsid w:val="00FA7AB7"/>
    <w:rsid w:val="00FB00C6"/>
    <w:rsid w:val="00FB01CF"/>
    <w:rsid w:val="00FB1479"/>
    <w:rsid w:val="00FB1723"/>
    <w:rsid w:val="00FB1955"/>
    <w:rsid w:val="00FB21A1"/>
    <w:rsid w:val="00FB315C"/>
    <w:rsid w:val="00FB3852"/>
    <w:rsid w:val="00FB3AB9"/>
    <w:rsid w:val="00FB4410"/>
    <w:rsid w:val="00FB47C8"/>
    <w:rsid w:val="00FB4A7B"/>
    <w:rsid w:val="00FB4B85"/>
    <w:rsid w:val="00FB534F"/>
    <w:rsid w:val="00FB5936"/>
    <w:rsid w:val="00FB6A80"/>
    <w:rsid w:val="00FB6CEE"/>
    <w:rsid w:val="00FB6FBA"/>
    <w:rsid w:val="00FB7009"/>
    <w:rsid w:val="00FB71B3"/>
    <w:rsid w:val="00FB72E2"/>
    <w:rsid w:val="00FC0144"/>
    <w:rsid w:val="00FC0414"/>
    <w:rsid w:val="00FC0E94"/>
    <w:rsid w:val="00FC104D"/>
    <w:rsid w:val="00FC13AF"/>
    <w:rsid w:val="00FC1AF3"/>
    <w:rsid w:val="00FC2475"/>
    <w:rsid w:val="00FC25D4"/>
    <w:rsid w:val="00FC2A1B"/>
    <w:rsid w:val="00FC2C0C"/>
    <w:rsid w:val="00FC2E78"/>
    <w:rsid w:val="00FC3E2C"/>
    <w:rsid w:val="00FC3E35"/>
    <w:rsid w:val="00FC41AC"/>
    <w:rsid w:val="00FC4655"/>
    <w:rsid w:val="00FC47DC"/>
    <w:rsid w:val="00FC4EDD"/>
    <w:rsid w:val="00FC5894"/>
    <w:rsid w:val="00FC58EB"/>
    <w:rsid w:val="00FC5AD1"/>
    <w:rsid w:val="00FC5E69"/>
    <w:rsid w:val="00FC6846"/>
    <w:rsid w:val="00FC6DA9"/>
    <w:rsid w:val="00FC7586"/>
    <w:rsid w:val="00FC7784"/>
    <w:rsid w:val="00FC7CBB"/>
    <w:rsid w:val="00FC7D12"/>
    <w:rsid w:val="00FD027A"/>
    <w:rsid w:val="00FD1171"/>
    <w:rsid w:val="00FD11C1"/>
    <w:rsid w:val="00FD1852"/>
    <w:rsid w:val="00FD1966"/>
    <w:rsid w:val="00FD1B7E"/>
    <w:rsid w:val="00FD211E"/>
    <w:rsid w:val="00FD245A"/>
    <w:rsid w:val="00FD2850"/>
    <w:rsid w:val="00FD2A8B"/>
    <w:rsid w:val="00FD35A9"/>
    <w:rsid w:val="00FD3AB7"/>
    <w:rsid w:val="00FD3F7E"/>
    <w:rsid w:val="00FD43AE"/>
    <w:rsid w:val="00FD46D7"/>
    <w:rsid w:val="00FD4A71"/>
    <w:rsid w:val="00FD4BE7"/>
    <w:rsid w:val="00FD53D8"/>
    <w:rsid w:val="00FD558A"/>
    <w:rsid w:val="00FD56C4"/>
    <w:rsid w:val="00FD5A06"/>
    <w:rsid w:val="00FD67F6"/>
    <w:rsid w:val="00FD7272"/>
    <w:rsid w:val="00FD7C07"/>
    <w:rsid w:val="00FD7CE8"/>
    <w:rsid w:val="00FE015E"/>
    <w:rsid w:val="00FE03EE"/>
    <w:rsid w:val="00FE05AE"/>
    <w:rsid w:val="00FE05F0"/>
    <w:rsid w:val="00FE0C82"/>
    <w:rsid w:val="00FE0F87"/>
    <w:rsid w:val="00FE111B"/>
    <w:rsid w:val="00FE11CF"/>
    <w:rsid w:val="00FE1363"/>
    <w:rsid w:val="00FE145F"/>
    <w:rsid w:val="00FE1790"/>
    <w:rsid w:val="00FE18A9"/>
    <w:rsid w:val="00FE1B53"/>
    <w:rsid w:val="00FE1FB7"/>
    <w:rsid w:val="00FE29AF"/>
    <w:rsid w:val="00FE3107"/>
    <w:rsid w:val="00FE38A9"/>
    <w:rsid w:val="00FE3995"/>
    <w:rsid w:val="00FE3D11"/>
    <w:rsid w:val="00FE42F0"/>
    <w:rsid w:val="00FE5270"/>
    <w:rsid w:val="00FE555E"/>
    <w:rsid w:val="00FE557F"/>
    <w:rsid w:val="00FE5C89"/>
    <w:rsid w:val="00FE5ECF"/>
    <w:rsid w:val="00FE6846"/>
    <w:rsid w:val="00FE697E"/>
    <w:rsid w:val="00FE6EB2"/>
    <w:rsid w:val="00FE7091"/>
    <w:rsid w:val="00FE72E1"/>
    <w:rsid w:val="00FE7416"/>
    <w:rsid w:val="00FE796F"/>
    <w:rsid w:val="00FE7A1A"/>
    <w:rsid w:val="00FE7C5E"/>
    <w:rsid w:val="00FF1807"/>
    <w:rsid w:val="00FF1826"/>
    <w:rsid w:val="00FF1EE6"/>
    <w:rsid w:val="00FF34F2"/>
    <w:rsid w:val="00FF3533"/>
    <w:rsid w:val="00FF3C5F"/>
    <w:rsid w:val="00FF4620"/>
    <w:rsid w:val="00FF47D1"/>
    <w:rsid w:val="00FF5F08"/>
    <w:rsid w:val="00FF66D7"/>
    <w:rsid w:val="00FF69DE"/>
    <w:rsid w:val="00FF71C2"/>
    <w:rsid w:val="00FF7E1A"/>
    <w:rsid w:val="00FF7F5A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B48A7B"/>
  <w15:docId w15:val="{71967360-6494-4C11-B860-4008AFB2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/>
    <w:lsdException w:name="heading 7" w:uiPriority="0" w:qFormat="1"/>
    <w:lsdException w:name="heading 8" w:uiPriority="0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0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rsid w:val="007029A3"/>
    <w:rPr>
      <w:noProof/>
      <w:sz w:val="28"/>
    </w:rPr>
  </w:style>
  <w:style w:type="paragraph" w:styleId="10">
    <w:name w:val="heading 1"/>
    <w:aliases w:val="Заг1"/>
    <w:next w:val="a3"/>
    <w:link w:val="11"/>
    <w:qFormat/>
    <w:rsid w:val="00403527"/>
    <w:pPr>
      <w:keepNext/>
      <w:keepLines/>
      <w:pageBreakBefore/>
      <w:suppressAutoHyphens/>
      <w:spacing w:after="240" w:line="340" w:lineRule="exact"/>
      <w:jc w:val="center"/>
      <w:outlineLvl w:val="0"/>
    </w:pPr>
    <w:rPr>
      <w:b/>
      <w:kern w:val="28"/>
      <w:sz w:val="28"/>
    </w:rPr>
  </w:style>
  <w:style w:type="paragraph" w:styleId="2">
    <w:name w:val="heading 2"/>
    <w:next w:val="a3"/>
    <w:link w:val="21"/>
    <w:qFormat/>
    <w:rsid w:val="003417CE"/>
    <w:pPr>
      <w:keepNext/>
      <w:widowControl w:val="0"/>
      <w:numPr>
        <w:ilvl w:val="1"/>
        <w:numId w:val="7"/>
      </w:numPr>
      <w:spacing w:before="240" w:line="360" w:lineRule="auto"/>
      <w:jc w:val="both"/>
      <w:outlineLvl w:val="1"/>
    </w:pPr>
    <w:rPr>
      <w:sz w:val="28"/>
      <w:lang w:val="uk-UA"/>
    </w:rPr>
  </w:style>
  <w:style w:type="paragraph" w:styleId="30">
    <w:name w:val="heading 3"/>
    <w:next w:val="a3"/>
    <w:link w:val="31"/>
    <w:qFormat/>
    <w:rsid w:val="00A70D92"/>
    <w:pPr>
      <w:keepNext/>
      <w:keepLines/>
      <w:suppressAutoHyphens/>
      <w:spacing w:before="240" w:after="240" w:line="340" w:lineRule="exact"/>
      <w:outlineLvl w:val="2"/>
    </w:pPr>
    <w:rPr>
      <w:b/>
      <w:sz w:val="28"/>
    </w:rPr>
  </w:style>
  <w:style w:type="paragraph" w:styleId="40">
    <w:name w:val="heading 4"/>
    <w:next w:val="a3"/>
    <w:link w:val="44"/>
    <w:rsid w:val="00736AC1"/>
    <w:pPr>
      <w:widowControl w:val="0"/>
      <w:numPr>
        <w:ilvl w:val="3"/>
        <w:numId w:val="7"/>
      </w:numPr>
      <w:spacing w:line="360" w:lineRule="auto"/>
      <w:jc w:val="both"/>
      <w:outlineLvl w:val="3"/>
    </w:pPr>
    <w:rPr>
      <w:sz w:val="28"/>
      <w:lang w:val="uk-UA"/>
    </w:rPr>
  </w:style>
  <w:style w:type="paragraph" w:styleId="51">
    <w:name w:val="heading 5"/>
    <w:next w:val="a3"/>
    <w:link w:val="52"/>
    <w:qFormat/>
    <w:rsid w:val="0055113D"/>
    <w:pPr>
      <w:keepNext/>
      <w:keepLines/>
      <w:suppressAutoHyphens/>
      <w:spacing w:before="240" w:after="120"/>
      <w:outlineLvl w:val="4"/>
    </w:pPr>
    <w:rPr>
      <w:b/>
      <w:sz w:val="28"/>
    </w:rPr>
  </w:style>
  <w:style w:type="paragraph" w:styleId="6">
    <w:name w:val="heading 6"/>
    <w:basedOn w:val="a3"/>
    <w:next w:val="a3"/>
    <w:link w:val="60"/>
    <w:rsid w:val="00AF71DE"/>
    <w:pPr>
      <w:spacing w:before="240" w:after="60"/>
      <w:outlineLvl w:val="5"/>
    </w:pPr>
    <w:rPr>
      <w:rFonts w:ascii="Arial CYR" w:hAnsi="Arial CYR"/>
      <w:sz w:val="22"/>
    </w:rPr>
  </w:style>
  <w:style w:type="paragraph" w:styleId="7">
    <w:name w:val="heading 7"/>
    <w:basedOn w:val="a3"/>
    <w:next w:val="a3"/>
    <w:link w:val="70"/>
    <w:qFormat/>
    <w:rsid w:val="00AF71DE"/>
    <w:pPr>
      <w:spacing w:before="240" w:after="60"/>
      <w:outlineLvl w:val="6"/>
    </w:pPr>
    <w:rPr>
      <w:rFonts w:ascii="Arial CYR" w:hAnsi="Arial CYR"/>
    </w:rPr>
  </w:style>
  <w:style w:type="paragraph" w:styleId="8">
    <w:name w:val="heading 8"/>
    <w:basedOn w:val="a3"/>
    <w:next w:val="a3"/>
    <w:link w:val="80"/>
    <w:rsid w:val="00AF71DE"/>
    <w:pPr>
      <w:spacing w:before="240" w:after="60"/>
      <w:outlineLvl w:val="7"/>
    </w:pPr>
    <w:rPr>
      <w:rFonts w:ascii="Arial CYR" w:hAnsi="Arial CYR"/>
    </w:rPr>
  </w:style>
  <w:style w:type="paragraph" w:styleId="9">
    <w:name w:val="heading 9"/>
    <w:next w:val="a3"/>
    <w:link w:val="90"/>
    <w:qFormat/>
    <w:rsid w:val="00AF71DE"/>
    <w:pPr>
      <w:keepNext/>
      <w:keepLines/>
      <w:pageBreakBefore/>
      <w:suppressAutoHyphens/>
      <w:spacing w:line="340" w:lineRule="exact"/>
      <w:jc w:val="center"/>
      <w:outlineLvl w:val="8"/>
    </w:pPr>
    <w:rPr>
      <w:b/>
      <w:i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4">
    <w:name w:val="Заг 4 ИУС"/>
    <w:basedOn w:val="45"/>
    <w:link w:val="46"/>
    <w:qFormat/>
    <w:rsid w:val="00571A05"/>
    <w:pPr>
      <w:numPr>
        <w:numId w:val="5"/>
      </w:numPr>
      <w:tabs>
        <w:tab w:val="clear" w:pos="3120"/>
        <w:tab w:val="num" w:pos="426"/>
        <w:tab w:val="num" w:pos="1702"/>
        <w:tab w:val="left" w:pos="1843"/>
        <w:tab w:val="num" w:pos="7372"/>
      </w:tabs>
      <w:ind w:left="0"/>
    </w:pPr>
    <w:rPr>
      <w:color w:val="000000"/>
    </w:rPr>
  </w:style>
  <w:style w:type="paragraph" w:styleId="a7">
    <w:name w:val="Balloon Text"/>
    <w:basedOn w:val="a3"/>
    <w:link w:val="a8"/>
    <w:uiPriority w:val="99"/>
    <w:semiHidden/>
    <w:unhideWhenUsed/>
    <w:rsid w:val="005D35DD"/>
    <w:rPr>
      <w:rFonts w:ascii="Tahoma" w:hAnsi="Tahoma" w:cs="Tahoma"/>
      <w:sz w:val="16"/>
      <w:szCs w:val="16"/>
    </w:rPr>
  </w:style>
  <w:style w:type="paragraph" w:customStyle="1" w:styleId="a9">
    <w:name w:val="осн абзац ИУС"/>
    <w:basedOn w:val="a3"/>
    <w:link w:val="aa"/>
    <w:qFormat/>
    <w:rsid w:val="00FF7F5A"/>
    <w:pPr>
      <w:spacing w:line="360" w:lineRule="auto"/>
      <w:ind w:firstLine="709"/>
      <w:jc w:val="both"/>
    </w:pPr>
  </w:style>
  <w:style w:type="character" w:customStyle="1" w:styleId="46">
    <w:name w:val="Заг 4 ИУС Знак"/>
    <w:basedOn w:val="44"/>
    <w:link w:val="4"/>
    <w:rsid w:val="00571A05"/>
    <w:rPr>
      <w:color w:val="000000"/>
      <w:sz w:val="28"/>
      <w:lang w:val="uk-UA"/>
    </w:rPr>
  </w:style>
  <w:style w:type="paragraph" w:styleId="ab">
    <w:name w:val="header"/>
    <w:basedOn w:val="a3"/>
    <w:link w:val="ac"/>
    <w:uiPriority w:val="99"/>
    <w:unhideWhenUsed/>
    <w:rsid w:val="00FF7F5A"/>
    <w:pPr>
      <w:tabs>
        <w:tab w:val="center" w:pos="4677"/>
        <w:tab w:val="right" w:pos="9355"/>
      </w:tabs>
    </w:pPr>
  </w:style>
  <w:style w:type="character" w:styleId="ad">
    <w:name w:val="footnote reference"/>
    <w:rsid w:val="00AF71DE"/>
    <w:rPr>
      <w:vertAlign w:val="superscript"/>
    </w:rPr>
  </w:style>
  <w:style w:type="character" w:customStyle="1" w:styleId="a8">
    <w:name w:val="Текст выноски Знак"/>
    <w:basedOn w:val="a4"/>
    <w:link w:val="a7"/>
    <w:uiPriority w:val="99"/>
    <w:semiHidden/>
    <w:rsid w:val="005D35DD"/>
    <w:rPr>
      <w:rFonts w:ascii="Tahoma" w:hAnsi="Tahoma" w:cs="Tahoma"/>
      <w:noProof/>
      <w:sz w:val="16"/>
      <w:szCs w:val="16"/>
    </w:rPr>
  </w:style>
  <w:style w:type="character" w:customStyle="1" w:styleId="ac">
    <w:name w:val="Верхний колонтитул Знак"/>
    <w:basedOn w:val="a4"/>
    <w:link w:val="ab"/>
    <w:uiPriority w:val="99"/>
    <w:rsid w:val="00FF7F5A"/>
    <w:rPr>
      <w:noProof/>
      <w:sz w:val="28"/>
    </w:rPr>
  </w:style>
  <w:style w:type="paragraph" w:styleId="ae">
    <w:name w:val="footer"/>
    <w:basedOn w:val="a3"/>
    <w:link w:val="af"/>
    <w:uiPriority w:val="99"/>
    <w:unhideWhenUsed/>
    <w:rsid w:val="00FF7F5A"/>
    <w:pPr>
      <w:tabs>
        <w:tab w:val="center" w:pos="4677"/>
        <w:tab w:val="right" w:pos="9355"/>
      </w:tabs>
    </w:pPr>
  </w:style>
  <w:style w:type="paragraph" w:styleId="af0">
    <w:name w:val="Document Map"/>
    <w:basedOn w:val="a3"/>
    <w:link w:val="af1"/>
    <w:uiPriority w:val="99"/>
    <w:semiHidden/>
    <w:unhideWhenUsed/>
    <w:rsid w:val="00296184"/>
    <w:rPr>
      <w:rFonts w:ascii="Tahoma" w:hAnsi="Tahoma" w:cs="Tahoma"/>
      <w:sz w:val="16"/>
      <w:szCs w:val="16"/>
    </w:rPr>
  </w:style>
  <w:style w:type="character" w:customStyle="1" w:styleId="af">
    <w:name w:val="Нижний колонтитул Знак"/>
    <w:basedOn w:val="a4"/>
    <w:link w:val="ae"/>
    <w:uiPriority w:val="99"/>
    <w:rsid w:val="00FF7F5A"/>
    <w:rPr>
      <w:noProof/>
      <w:sz w:val="28"/>
    </w:rPr>
  </w:style>
  <w:style w:type="paragraph" w:customStyle="1" w:styleId="af2">
    <w:name w:val="Додаток ИУС"/>
    <w:basedOn w:val="1"/>
    <w:next w:val="a3"/>
    <w:link w:val="af3"/>
    <w:qFormat/>
    <w:rsid w:val="00F74A31"/>
    <w:pPr>
      <w:numPr>
        <w:numId w:val="0"/>
      </w:numPr>
      <w:suppressLineNumbers/>
      <w:spacing w:after="0" w:line="240" w:lineRule="auto"/>
      <w:jc w:val="center"/>
    </w:pPr>
  </w:style>
  <w:style w:type="paragraph" w:customStyle="1" w:styleId="af4">
    <w:name w:val="Заг додатку ИУС"/>
    <w:basedOn w:val="af2"/>
    <w:next w:val="a9"/>
    <w:link w:val="af5"/>
    <w:qFormat/>
    <w:rsid w:val="00F74A31"/>
    <w:pPr>
      <w:spacing w:line="360" w:lineRule="auto"/>
    </w:pPr>
  </w:style>
  <w:style w:type="character" w:customStyle="1" w:styleId="af1">
    <w:name w:val="Схема документа Знак"/>
    <w:basedOn w:val="a4"/>
    <w:link w:val="af0"/>
    <w:uiPriority w:val="99"/>
    <w:semiHidden/>
    <w:rsid w:val="00296184"/>
    <w:rPr>
      <w:rFonts w:ascii="Tahoma" w:hAnsi="Tahoma" w:cs="Tahoma"/>
      <w:noProof/>
      <w:sz w:val="16"/>
      <w:szCs w:val="16"/>
    </w:rPr>
  </w:style>
  <w:style w:type="character" w:customStyle="1" w:styleId="af3">
    <w:name w:val="Додаток ИУС Знак"/>
    <w:basedOn w:val="12"/>
    <w:link w:val="af2"/>
    <w:rsid w:val="00F74A31"/>
    <w:rPr>
      <w:rFonts w:eastAsia="Calibri"/>
      <w:b/>
      <w:bCs/>
      <w:kern w:val="28"/>
      <w:sz w:val="28"/>
      <w:szCs w:val="28"/>
      <w:lang w:val="uk-UA" w:eastAsia="en-US"/>
    </w:rPr>
  </w:style>
  <w:style w:type="paragraph" w:customStyle="1" w:styleId="120">
    <w:name w:val="Заг таб 12 ИУС"/>
    <w:basedOn w:val="a3"/>
    <w:link w:val="121"/>
    <w:qFormat/>
    <w:rsid w:val="006F0F80"/>
    <w:pPr>
      <w:ind w:left="-108" w:right="-108"/>
      <w:jc w:val="center"/>
    </w:pPr>
    <w:rPr>
      <w:sz w:val="24"/>
      <w:szCs w:val="24"/>
      <w:lang w:val="uk-UA"/>
    </w:rPr>
  </w:style>
  <w:style w:type="character" w:customStyle="1" w:styleId="aa">
    <w:name w:val="осн абзац ИУС Знак"/>
    <w:basedOn w:val="a4"/>
    <w:link w:val="a9"/>
    <w:rsid w:val="00F74A31"/>
    <w:rPr>
      <w:noProof/>
      <w:sz w:val="28"/>
    </w:rPr>
  </w:style>
  <w:style w:type="character" w:customStyle="1" w:styleId="af5">
    <w:name w:val="Заг додатку ИУС Знак"/>
    <w:basedOn w:val="aa"/>
    <w:link w:val="af4"/>
    <w:rsid w:val="00F74A31"/>
    <w:rPr>
      <w:rFonts w:eastAsia="Calibri"/>
      <w:b/>
      <w:bCs/>
      <w:noProof/>
      <w:kern w:val="28"/>
      <w:sz w:val="28"/>
      <w:szCs w:val="28"/>
      <w:lang w:val="uk-UA" w:eastAsia="en-US"/>
    </w:rPr>
  </w:style>
  <w:style w:type="paragraph" w:customStyle="1" w:styleId="14">
    <w:name w:val="Заг таб 14 ИУС"/>
    <w:basedOn w:val="120"/>
    <w:link w:val="140"/>
    <w:qFormat/>
    <w:rsid w:val="003E049B"/>
    <w:rPr>
      <w:sz w:val="28"/>
      <w:szCs w:val="28"/>
    </w:rPr>
  </w:style>
  <w:style w:type="paragraph" w:styleId="af6">
    <w:name w:val="table of figures"/>
    <w:next w:val="a3"/>
    <w:semiHidden/>
    <w:rsid w:val="00AF71DE"/>
    <w:pPr>
      <w:keepLines/>
      <w:tabs>
        <w:tab w:val="right" w:leader="dot" w:pos="9922"/>
      </w:tabs>
      <w:spacing w:line="340" w:lineRule="exact"/>
      <w:ind w:left="1644" w:right="567" w:hanging="1644"/>
    </w:pPr>
    <w:rPr>
      <w:noProof/>
      <w:sz w:val="24"/>
    </w:rPr>
  </w:style>
  <w:style w:type="character" w:customStyle="1" w:styleId="121">
    <w:name w:val="Заг таб 12 ИУС Знак"/>
    <w:basedOn w:val="a4"/>
    <w:link w:val="120"/>
    <w:rsid w:val="006F0F80"/>
    <w:rPr>
      <w:noProof/>
      <w:sz w:val="24"/>
      <w:szCs w:val="24"/>
      <w:lang w:val="uk-UA"/>
    </w:rPr>
  </w:style>
  <w:style w:type="paragraph" w:customStyle="1" w:styleId="af7">
    <w:name w:val="Оглавление ИУС"/>
    <w:basedOn w:val="a3"/>
    <w:link w:val="af8"/>
    <w:qFormat/>
    <w:rsid w:val="0009210C"/>
    <w:pPr>
      <w:tabs>
        <w:tab w:val="left" w:pos="709"/>
        <w:tab w:val="left" w:leader="dot" w:pos="9498"/>
      </w:tabs>
      <w:ind w:left="709" w:right="425" w:hanging="709"/>
    </w:pPr>
  </w:style>
  <w:style w:type="paragraph" w:styleId="af9">
    <w:name w:val="footnote text"/>
    <w:basedOn w:val="a3"/>
    <w:link w:val="afa"/>
    <w:rsid w:val="00AF71DE"/>
    <w:pPr>
      <w:keepLines/>
      <w:suppressAutoHyphens/>
      <w:ind w:firstLine="851"/>
    </w:pPr>
  </w:style>
  <w:style w:type="character" w:customStyle="1" w:styleId="140">
    <w:name w:val="Заг таб 14 ИУС Знак"/>
    <w:basedOn w:val="121"/>
    <w:link w:val="14"/>
    <w:rsid w:val="003E049B"/>
    <w:rPr>
      <w:noProof/>
      <w:sz w:val="28"/>
      <w:szCs w:val="28"/>
      <w:lang w:val="uk-UA"/>
    </w:rPr>
  </w:style>
  <w:style w:type="paragraph" w:customStyle="1" w:styleId="afb">
    <w:name w:val="Знач парам ИУС"/>
    <w:basedOn w:val="a3"/>
    <w:link w:val="afc"/>
    <w:qFormat/>
    <w:rsid w:val="00475E4F"/>
    <w:pPr>
      <w:spacing w:line="360" w:lineRule="auto"/>
      <w:jc w:val="right"/>
    </w:pPr>
  </w:style>
  <w:style w:type="character" w:customStyle="1" w:styleId="af8">
    <w:name w:val="Оглавление ИУС Знак"/>
    <w:basedOn w:val="a4"/>
    <w:link w:val="af7"/>
    <w:rsid w:val="0009210C"/>
    <w:rPr>
      <w:noProof/>
      <w:sz w:val="28"/>
    </w:rPr>
  </w:style>
  <w:style w:type="paragraph" w:customStyle="1" w:styleId="122">
    <w:name w:val="Надпись в  рамке 12 ИУС"/>
    <w:basedOn w:val="a3"/>
    <w:link w:val="123"/>
    <w:qFormat/>
    <w:rsid w:val="00727EE6"/>
    <w:pPr>
      <w:jc w:val="center"/>
    </w:pPr>
    <w:rPr>
      <w:sz w:val="24"/>
      <w:szCs w:val="24"/>
    </w:rPr>
  </w:style>
  <w:style w:type="paragraph" w:customStyle="1" w:styleId="afd">
    <w:name w:val="Параметры ИУС"/>
    <w:basedOn w:val="a3"/>
    <w:link w:val="afe"/>
    <w:qFormat/>
    <w:rsid w:val="0009210C"/>
    <w:pPr>
      <w:spacing w:line="360" w:lineRule="auto"/>
    </w:pPr>
  </w:style>
  <w:style w:type="character" w:customStyle="1" w:styleId="afc">
    <w:name w:val="Знач парам ИУС Знак"/>
    <w:basedOn w:val="a4"/>
    <w:link w:val="afb"/>
    <w:rsid w:val="00475E4F"/>
    <w:rPr>
      <w:noProof/>
      <w:sz w:val="28"/>
    </w:rPr>
  </w:style>
  <w:style w:type="character" w:customStyle="1" w:styleId="afe">
    <w:name w:val="Параметры ИУС Знак"/>
    <w:basedOn w:val="a4"/>
    <w:link w:val="afd"/>
    <w:rsid w:val="0009210C"/>
    <w:rPr>
      <w:noProof/>
      <w:sz w:val="28"/>
    </w:rPr>
  </w:style>
  <w:style w:type="paragraph" w:styleId="aff">
    <w:name w:val="Title"/>
    <w:basedOn w:val="a3"/>
    <w:next w:val="a3"/>
    <w:link w:val="aff0"/>
    <w:rsid w:val="00475F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23">
    <w:name w:val="Надпись в  рамке 12 ИУС Знак"/>
    <w:basedOn w:val="a4"/>
    <w:link w:val="122"/>
    <w:rsid w:val="00727EE6"/>
    <w:rPr>
      <w:noProof/>
      <w:sz w:val="24"/>
      <w:szCs w:val="24"/>
    </w:rPr>
  </w:style>
  <w:style w:type="character" w:customStyle="1" w:styleId="aff0">
    <w:name w:val="Заголовок Знак"/>
    <w:basedOn w:val="a4"/>
    <w:link w:val="aff"/>
    <w:rsid w:val="00475F88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table" w:styleId="aff1">
    <w:name w:val="Table Grid"/>
    <w:basedOn w:val="a5"/>
    <w:uiPriority w:val="59"/>
    <w:rsid w:val="004D25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aliases w:val="Заг1 Знак"/>
    <w:link w:val="10"/>
    <w:uiPriority w:val="9"/>
    <w:rsid w:val="00403527"/>
    <w:rPr>
      <w:b/>
      <w:kern w:val="28"/>
      <w:sz w:val="28"/>
      <w:lang w:val="ru-RU" w:eastAsia="ru-RU" w:bidi="ar-SA"/>
    </w:rPr>
  </w:style>
  <w:style w:type="character" w:customStyle="1" w:styleId="44">
    <w:name w:val="Заголовок 4 Знак"/>
    <w:link w:val="40"/>
    <w:rsid w:val="00736AC1"/>
    <w:rPr>
      <w:sz w:val="28"/>
      <w:lang w:val="uk-UA"/>
    </w:rPr>
  </w:style>
  <w:style w:type="character" w:customStyle="1" w:styleId="21">
    <w:name w:val="Заголовок 2 Знак"/>
    <w:link w:val="2"/>
    <w:rsid w:val="003417CE"/>
    <w:rPr>
      <w:sz w:val="28"/>
      <w:lang w:val="uk-UA"/>
    </w:rPr>
  </w:style>
  <w:style w:type="paragraph" w:customStyle="1" w:styleId="22">
    <w:name w:val="Заг 2 ИУС"/>
    <w:basedOn w:val="2"/>
    <w:link w:val="23"/>
    <w:qFormat/>
    <w:rsid w:val="005D10CE"/>
    <w:pPr>
      <w:tabs>
        <w:tab w:val="clear" w:pos="1418"/>
        <w:tab w:val="num" w:pos="1843"/>
      </w:tabs>
    </w:pPr>
    <w:rPr>
      <w:b/>
    </w:rPr>
  </w:style>
  <w:style w:type="character" w:customStyle="1" w:styleId="23">
    <w:name w:val="Заг 2 ИУС Знак"/>
    <w:link w:val="22"/>
    <w:rsid w:val="005D10CE"/>
    <w:rPr>
      <w:b/>
      <w:sz w:val="28"/>
      <w:lang w:val="uk-UA"/>
    </w:rPr>
  </w:style>
  <w:style w:type="paragraph" w:styleId="aff2">
    <w:name w:val="Revision"/>
    <w:hidden/>
    <w:uiPriority w:val="99"/>
    <w:semiHidden/>
    <w:rsid w:val="00833922"/>
    <w:rPr>
      <w:noProof/>
      <w:sz w:val="28"/>
    </w:rPr>
  </w:style>
  <w:style w:type="character" w:customStyle="1" w:styleId="31">
    <w:name w:val="Заголовок 3 Знак"/>
    <w:link w:val="30"/>
    <w:rsid w:val="00837B10"/>
    <w:rPr>
      <w:b/>
      <w:sz w:val="28"/>
      <w:lang w:bidi="ar-SA"/>
    </w:rPr>
  </w:style>
  <w:style w:type="character" w:customStyle="1" w:styleId="52">
    <w:name w:val="Заголовок 5 Знак"/>
    <w:link w:val="51"/>
    <w:rsid w:val="00837B10"/>
    <w:rPr>
      <w:b/>
      <w:sz w:val="28"/>
      <w:lang w:bidi="ar-SA"/>
    </w:rPr>
  </w:style>
  <w:style w:type="character" w:customStyle="1" w:styleId="60">
    <w:name w:val="Заголовок 6 Знак"/>
    <w:link w:val="6"/>
    <w:rsid w:val="00837B10"/>
    <w:rPr>
      <w:rFonts w:ascii="Arial CYR" w:hAnsi="Arial CYR"/>
      <w:noProof/>
      <w:sz w:val="22"/>
    </w:rPr>
  </w:style>
  <w:style w:type="character" w:customStyle="1" w:styleId="70">
    <w:name w:val="Заголовок 7 Знак"/>
    <w:link w:val="7"/>
    <w:rsid w:val="00837B10"/>
    <w:rPr>
      <w:rFonts w:ascii="Arial CYR" w:hAnsi="Arial CYR"/>
      <w:noProof/>
      <w:sz w:val="28"/>
    </w:rPr>
  </w:style>
  <w:style w:type="character" w:customStyle="1" w:styleId="80">
    <w:name w:val="Заголовок 8 Знак"/>
    <w:link w:val="8"/>
    <w:rsid w:val="00837B10"/>
    <w:rPr>
      <w:rFonts w:ascii="Arial CYR" w:hAnsi="Arial CYR"/>
      <w:noProof/>
      <w:sz w:val="28"/>
    </w:rPr>
  </w:style>
  <w:style w:type="character" w:customStyle="1" w:styleId="90">
    <w:name w:val="Заголовок 9 Знак"/>
    <w:link w:val="9"/>
    <w:rsid w:val="00837B10"/>
    <w:rPr>
      <w:b/>
      <w:i/>
      <w:sz w:val="24"/>
      <w:lang w:bidi="ar-SA"/>
    </w:rPr>
  </w:style>
  <w:style w:type="character" w:customStyle="1" w:styleId="afa">
    <w:name w:val="Текст сноски Знак"/>
    <w:link w:val="af9"/>
    <w:rsid w:val="00837B10"/>
    <w:rPr>
      <w:noProof/>
      <w:sz w:val="28"/>
    </w:rPr>
  </w:style>
  <w:style w:type="numbering" w:customStyle="1" w:styleId="13">
    <w:name w:val="Нет списка1"/>
    <w:next w:val="a6"/>
    <w:uiPriority w:val="99"/>
    <w:semiHidden/>
    <w:unhideWhenUsed/>
    <w:rsid w:val="00837B10"/>
  </w:style>
  <w:style w:type="table" w:customStyle="1" w:styleId="15">
    <w:name w:val="Сетка таблицы1"/>
    <w:basedOn w:val="a5"/>
    <w:next w:val="aff1"/>
    <w:uiPriority w:val="59"/>
    <w:rsid w:val="0098127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 1 ИУС"/>
    <w:basedOn w:val="10"/>
    <w:link w:val="12"/>
    <w:qFormat/>
    <w:rsid w:val="00DF78BD"/>
    <w:pPr>
      <w:numPr>
        <w:numId w:val="7"/>
      </w:numPr>
      <w:tabs>
        <w:tab w:val="left" w:pos="1843"/>
      </w:tabs>
      <w:spacing w:line="360" w:lineRule="auto"/>
      <w:ind w:left="0" w:firstLine="720"/>
      <w:jc w:val="both"/>
    </w:pPr>
    <w:rPr>
      <w:rFonts w:eastAsia="Calibri"/>
      <w:bCs/>
      <w:szCs w:val="28"/>
      <w:lang w:val="uk-UA" w:eastAsia="en-US"/>
    </w:rPr>
  </w:style>
  <w:style w:type="character" w:customStyle="1" w:styleId="12">
    <w:name w:val="Заг 1 ИУС Знак"/>
    <w:link w:val="1"/>
    <w:rsid w:val="00DF78BD"/>
    <w:rPr>
      <w:rFonts w:eastAsia="Calibri"/>
      <w:b/>
      <w:bCs/>
      <w:kern w:val="28"/>
      <w:sz w:val="28"/>
      <w:szCs w:val="28"/>
      <w:lang w:val="uk-UA" w:eastAsia="en-US"/>
    </w:rPr>
  </w:style>
  <w:style w:type="character" w:styleId="aff3">
    <w:name w:val="Placeholder Text"/>
    <w:uiPriority w:val="99"/>
    <w:semiHidden/>
    <w:rsid w:val="00671DF2"/>
    <w:rPr>
      <w:rFonts w:cs="Times New Roman"/>
      <w:color w:val="808080"/>
    </w:rPr>
  </w:style>
  <w:style w:type="numbering" w:customStyle="1" w:styleId="14005063">
    <w:name w:val="Стиль нумерованный 14 пт Слева:  005 см Выступ:  063 см"/>
    <w:rsid w:val="00671DF2"/>
    <w:pPr>
      <w:numPr>
        <w:numId w:val="1"/>
      </w:numPr>
    </w:pPr>
  </w:style>
  <w:style w:type="paragraph" w:styleId="16">
    <w:name w:val="index 1"/>
    <w:basedOn w:val="a3"/>
    <w:next w:val="a3"/>
    <w:autoRedefine/>
    <w:semiHidden/>
    <w:rsid w:val="00671DF2"/>
    <w:pPr>
      <w:widowControl w:val="0"/>
      <w:shd w:val="clear" w:color="auto" w:fill="FFFFFF"/>
      <w:spacing w:line="360" w:lineRule="auto"/>
      <w:ind w:left="240" w:hanging="240"/>
      <w:jc w:val="both"/>
    </w:pPr>
    <w:rPr>
      <w:sz w:val="24"/>
      <w:lang w:val="en-US"/>
    </w:rPr>
  </w:style>
  <w:style w:type="paragraph" w:customStyle="1" w:styleId="3">
    <w:name w:val="Заг 3 ИУС"/>
    <w:basedOn w:val="a3"/>
    <w:link w:val="32"/>
    <w:qFormat/>
    <w:rsid w:val="003F57D5"/>
    <w:pPr>
      <w:keepNext/>
      <w:keepLines/>
      <w:numPr>
        <w:ilvl w:val="2"/>
        <w:numId w:val="7"/>
      </w:numPr>
      <w:shd w:val="clear" w:color="auto" w:fill="FFFFFF"/>
      <w:tabs>
        <w:tab w:val="left" w:pos="1843"/>
      </w:tabs>
      <w:spacing w:line="360" w:lineRule="auto"/>
      <w:ind w:left="0"/>
      <w:jc w:val="both"/>
      <w:outlineLvl w:val="2"/>
    </w:pPr>
    <w:rPr>
      <w:rFonts w:eastAsia="Calibri"/>
      <w:b/>
      <w:noProof w:val="0"/>
      <w:color w:val="000000"/>
      <w:szCs w:val="28"/>
      <w:lang w:val="uk-UA" w:eastAsia="en-US"/>
    </w:rPr>
  </w:style>
  <w:style w:type="paragraph" w:styleId="aff4">
    <w:name w:val="List"/>
    <w:basedOn w:val="a3"/>
    <w:unhideWhenUsed/>
    <w:rsid w:val="00B8005E"/>
    <w:pPr>
      <w:ind w:left="283" w:hanging="283"/>
      <w:contextualSpacing/>
    </w:pPr>
  </w:style>
  <w:style w:type="numbering" w:customStyle="1" w:styleId="41">
    <w:name w:val="4"/>
    <w:uiPriority w:val="99"/>
    <w:rsid w:val="00107DBA"/>
    <w:pPr>
      <w:numPr>
        <w:numId w:val="2"/>
      </w:numPr>
    </w:pPr>
  </w:style>
  <w:style w:type="numbering" w:customStyle="1" w:styleId="42">
    <w:name w:val="4А"/>
    <w:uiPriority w:val="99"/>
    <w:rsid w:val="006F4FB7"/>
    <w:pPr>
      <w:numPr>
        <w:numId w:val="3"/>
      </w:numPr>
    </w:pPr>
  </w:style>
  <w:style w:type="paragraph" w:customStyle="1" w:styleId="a0">
    <w:name w:val="Перечень ИУС"/>
    <w:basedOn w:val="a3"/>
    <w:link w:val="aff5"/>
    <w:qFormat/>
    <w:rsid w:val="00F95EDA"/>
    <w:pPr>
      <w:numPr>
        <w:numId w:val="4"/>
      </w:numPr>
      <w:tabs>
        <w:tab w:val="left" w:pos="993"/>
      </w:tabs>
      <w:spacing w:line="360" w:lineRule="auto"/>
      <w:ind w:left="0" w:firstLine="709"/>
      <w:jc w:val="both"/>
    </w:pPr>
    <w:rPr>
      <w:noProof w:val="0"/>
      <w:lang w:val="uk-UA"/>
    </w:rPr>
  </w:style>
  <w:style w:type="paragraph" w:customStyle="1" w:styleId="33">
    <w:name w:val="Заг 3 после табл ИУС"/>
    <w:basedOn w:val="3"/>
    <w:link w:val="34"/>
    <w:autoRedefine/>
    <w:qFormat/>
    <w:rsid w:val="00946839"/>
    <w:pPr>
      <w:tabs>
        <w:tab w:val="left" w:pos="4536"/>
      </w:tabs>
      <w:suppressAutoHyphens/>
      <w:spacing w:before="240"/>
    </w:pPr>
  </w:style>
  <w:style w:type="character" w:customStyle="1" w:styleId="32">
    <w:name w:val="Заг 3 ИУС Знак"/>
    <w:basedOn w:val="a4"/>
    <w:link w:val="3"/>
    <w:rsid w:val="003F57D5"/>
    <w:rPr>
      <w:rFonts w:eastAsia="Calibri"/>
      <w:b/>
      <w:color w:val="000000"/>
      <w:sz w:val="28"/>
      <w:szCs w:val="28"/>
      <w:shd w:val="clear" w:color="auto" w:fill="FFFFFF"/>
      <w:lang w:val="uk-UA" w:eastAsia="en-US"/>
    </w:rPr>
  </w:style>
  <w:style w:type="character" w:customStyle="1" w:styleId="34">
    <w:name w:val="Заг 3 после табл ИУС Знак"/>
    <w:basedOn w:val="32"/>
    <w:link w:val="33"/>
    <w:rsid w:val="00946839"/>
    <w:rPr>
      <w:rFonts w:eastAsia="Calibri"/>
      <w:b/>
      <w:color w:val="000000"/>
      <w:sz w:val="28"/>
      <w:szCs w:val="28"/>
      <w:shd w:val="clear" w:color="auto" w:fill="FFFFFF"/>
      <w:lang w:val="uk-UA" w:eastAsia="en-US"/>
    </w:rPr>
  </w:style>
  <w:style w:type="paragraph" w:styleId="aff6">
    <w:name w:val="annotation text"/>
    <w:basedOn w:val="a3"/>
    <w:link w:val="aff7"/>
    <w:uiPriority w:val="99"/>
    <w:unhideWhenUsed/>
    <w:rsid w:val="00E770DC"/>
    <w:rPr>
      <w:sz w:val="20"/>
    </w:rPr>
  </w:style>
  <w:style w:type="character" w:customStyle="1" w:styleId="aff7">
    <w:name w:val="Текст примечания Знак"/>
    <w:basedOn w:val="a4"/>
    <w:link w:val="aff6"/>
    <w:uiPriority w:val="99"/>
    <w:rsid w:val="00E770DC"/>
    <w:rPr>
      <w:noProof/>
    </w:rPr>
  </w:style>
  <w:style w:type="character" w:styleId="aff8">
    <w:name w:val="annotation reference"/>
    <w:basedOn w:val="a4"/>
    <w:unhideWhenUsed/>
    <w:rsid w:val="00E770DC"/>
    <w:rPr>
      <w:sz w:val="16"/>
      <w:szCs w:val="16"/>
    </w:rPr>
  </w:style>
  <w:style w:type="paragraph" w:styleId="aff9">
    <w:name w:val="annotation subject"/>
    <w:basedOn w:val="aff6"/>
    <w:next w:val="aff6"/>
    <w:link w:val="affa"/>
    <w:uiPriority w:val="99"/>
    <w:semiHidden/>
    <w:unhideWhenUsed/>
    <w:rsid w:val="00440FB0"/>
    <w:rPr>
      <w:b/>
      <w:bCs/>
    </w:rPr>
  </w:style>
  <w:style w:type="character" w:customStyle="1" w:styleId="affa">
    <w:name w:val="Тема примечания Знак"/>
    <w:basedOn w:val="aff7"/>
    <w:link w:val="aff9"/>
    <w:uiPriority w:val="99"/>
    <w:semiHidden/>
    <w:rsid w:val="00440FB0"/>
    <w:rPr>
      <w:b/>
      <w:bCs/>
      <w:noProof/>
    </w:rPr>
  </w:style>
  <w:style w:type="paragraph" w:styleId="affb">
    <w:name w:val="List Paragraph"/>
    <w:basedOn w:val="a3"/>
    <w:link w:val="affc"/>
    <w:uiPriority w:val="34"/>
    <w:qFormat/>
    <w:rsid w:val="008C6AEC"/>
    <w:pPr>
      <w:ind w:left="720"/>
      <w:contextualSpacing/>
    </w:pPr>
    <w:rPr>
      <w:noProof w:val="0"/>
      <w:sz w:val="24"/>
      <w:szCs w:val="24"/>
    </w:rPr>
  </w:style>
  <w:style w:type="paragraph" w:customStyle="1" w:styleId="style111">
    <w:name w:val="style1_1_1"/>
    <w:basedOn w:val="a3"/>
    <w:rsid w:val="00687AFB"/>
    <w:pPr>
      <w:numPr>
        <w:ilvl w:val="2"/>
        <w:numId w:val="6"/>
      </w:numPr>
      <w:spacing w:line="360" w:lineRule="auto"/>
    </w:pPr>
    <w:rPr>
      <w:noProof w:val="0"/>
      <w:sz w:val="24"/>
      <w:szCs w:val="24"/>
    </w:rPr>
  </w:style>
  <w:style w:type="paragraph" w:customStyle="1" w:styleId="Iauiue">
    <w:name w:val="Iau?iue"/>
    <w:rsid w:val="00687AFB"/>
    <w:pPr>
      <w:widowControl w:val="0"/>
    </w:pPr>
    <w:rPr>
      <w:lang w:eastAsia="en-US"/>
    </w:rPr>
  </w:style>
  <w:style w:type="paragraph" w:styleId="affd">
    <w:name w:val="Body Text Indent"/>
    <w:basedOn w:val="a3"/>
    <w:link w:val="affe"/>
    <w:rsid w:val="00687AFB"/>
    <w:pPr>
      <w:autoSpaceDE w:val="0"/>
      <w:autoSpaceDN w:val="0"/>
      <w:adjustRightInd w:val="0"/>
      <w:ind w:firstLine="720"/>
    </w:pPr>
    <w:rPr>
      <w:noProof w:val="0"/>
      <w:sz w:val="24"/>
      <w:szCs w:val="28"/>
      <w:lang w:val="x-none"/>
    </w:rPr>
  </w:style>
  <w:style w:type="character" w:customStyle="1" w:styleId="affe">
    <w:name w:val="Основной текст с отступом Знак"/>
    <w:basedOn w:val="a4"/>
    <w:link w:val="affd"/>
    <w:rsid w:val="00687AFB"/>
    <w:rPr>
      <w:sz w:val="24"/>
      <w:szCs w:val="28"/>
      <w:lang w:val="x-none"/>
    </w:rPr>
  </w:style>
  <w:style w:type="paragraph" w:styleId="24">
    <w:name w:val="Body Text Indent 2"/>
    <w:basedOn w:val="a3"/>
    <w:link w:val="25"/>
    <w:uiPriority w:val="99"/>
    <w:semiHidden/>
    <w:unhideWhenUsed/>
    <w:rsid w:val="00687AFB"/>
    <w:pPr>
      <w:spacing w:after="120" w:line="480" w:lineRule="auto"/>
      <w:ind w:left="283"/>
    </w:pPr>
    <w:rPr>
      <w:noProof w:val="0"/>
      <w:sz w:val="24"/>
      <w:szCs w:val="24"/>
      <w:lang w:val="x-none" w:eastAsia="x-none"/>
    </w:rPr>
  </w:style>
  <w:style w:type="character" w:customStyle="1" w:styleId="25">
    <w:name w:val="Основной текст с отступом 2 Знак"/>
    <w:basedOn w:val="a4"/>
    <w:link w:val="24"/>
    <w:uiPriority w:val="99"/>
    <w:semiHidden/>
    <w:rsid w:val="00687AFB"/>
    <w:rPr>
      <w:sz w:val="24"/>
      <w:szCs w:val="24"/>
      <w:lang w:val="x-none" w:eastAsia="x-none"/>
    </w:rPr>
  </w:style>
  <w:style w:type="character" w:styleId="afff">
    <w:name w:val="Hyperlink"/>
    <w:uiPriority w:val="99"/>
    <w:unhideWhenUsed/>
    <w:rsid w:val="00687AFB"/>
    <w:rPr>
      <w:color w:val="0000FF"/>
      <w:u w:val="single"/>
    </w:rPr>
  </w:style>
  <w:style w:type="character" w:styleId="afff0">
    <w:name w:val="FollowedHyperlink"/>
    <w:uiPriority w:val="99"/>
    <w:semiHidden/>
    <w:unhideWhenUsed/>
    <w:rsid w:val="00687AFB"/>
    <w:rPr>
      <w:color w:val="800080"/>
      <w:u w:val="single"/>
    </w:rPr>
  </w:style>
  <w:style w:type="paragraph" w:styleId="afff1">
    <w:name w:val="TOC Heading"/>
    <w:basedOn w:val="10"/>
    <w:next w:val="a3"/>
    <w:uiPriority w:val="39"/>
    <w:unhideWhenUsed/>
    <w:qFormat/>
    <w:rsid w:val="00687AFB"/>
    <w:pPr>
      <w:pageBreakBefore w:val="0"/>
      <w:suppressAutoHyphens w:val="0"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val="x-none" w:eastAsia="en-US"/>
    </w:rPr>
  </w:style>
  <w:style w:type="paragraph" w:styleId="26">
    <w:name w:val="toc 2"/>
    <w:basedOn w:val="a3"/>
    <w:next w:val="a3"/>
    <w:autoRedefine/>
    <w:uiPriority w:val="39"/>
    <w:unhideWhenUsed/>
    <w:qFormat/>
    <w:rsid w:val="00DB2337"/>
    <w:pPr>
      <w:tabs>
        <w:tab w:val="left" w:pos="709"/>
        <w:tab w:val="right" w:leader="dot" w:pos="9781"/>
      </w:tabs>
      <w:spacing w:line="360" w:lineRule="auto"/>
      <w:ind w:firstLine="284"/>
      <w:jc w:val="both"/>
    </w:pPr>
    <w:rPr>
      <w:rFonts w:cs="Calibri"/>
      <w:iCs/>
      <w:noProof w:val="0"/>
      <w:sz w:val="27"/>
    </w:rPr>
  </w:style>
  <w:style w:type="paragraph" w:styleId="17">
    <w:name w:val="toc 1"/>
    <w:basedOn w:val="a3"/>
    <w:next w:val="a3"/>
    <w:autoRedefine/>
    <w:uiPriority w:val="39"/>
    <w:unhideWhenUsed/>
    <w:qFormat/>
    <w:rsid w:val="00DB2337"/>
    <w:pPr>
      <w:tabs>
        <w:tab w:val="left" w:pos="284"/>
        <w:tab w:val="right" w:leader="dot" w:pos="9781"/>
      </w:tabs>
      <w:spacing w:line="360" w:lineRule="auto"/>
      <w:jc w:val="both"/>
    </w:pPr>
    <w:rPr>
      <w:rFonts w:cs="Calibri"/>
      <w:bCs/>
      <w:noProof w:val="0"/>
    </w:rPr>
  </w:style>
  <w:style w:type="paragraph" w:styleId="35">
    <w:name w:val="toc 3"/>
    <w:basedOn w:val="a3"/>
    <w:next w:val="a3"/>
    <w:autoRedefine/>
    <w:uiPriority w:val="39"/>
    <w:unhideWhenUsed/>
    <w:qFormat/>
    <w:rsid w:val="009D66AF"/>
    <w:pPr>
      <w:tabs>
        <w:tab w:val="left" w:pos="1418"/>
        <w:tab w:val="right" w:leader="dot" w:pos="9781"/>
      </w:tabs>
      <w:spacing w:line="360" w:lineRule="auto"/>
      <w:ind w:firstLine="709"/>
      <w:jc w:val="both"/>
    </w:pPr>
    <w:rPr>
      <w:rFonts w:cs="Calibri"/>
      <w:sz w:val="26"/>
    </w:rPr>
  </w:style>
  <w:style w:type="paragraph" w:styleId="47">
    <w:name w:val="toc 4"/>
    <w:basedOn w:val="a3"/>
    <w:next w:val="a3"/>
    <w:autoRedefine/>
    <w:uiPriority w:val="39"/>
    <w:unhideWhenUsed/>
    <w:rsid w:val="00E018E7"/>
    <w:pPr>
      <w:tabs>
        <w:tab w:val="left" w:pos="2552"/>
        <w:tab w:val="right" w:leader="dot" w:pos="9912"/>
      </w:tabs>
      <w:spacing w:line="360" w:lineRule="auto"/>
      <w:ind w:firstLine="1560"/>
      <w:jc w:val="both"/>
    </w:pPr>
    <w:rPr>
      <w:rFonts w:cs="Calibri"/>
      <w:noProof w:val="0"/>
    </w:rPr>
  </w:style>
  <w:style w:type="paragraph" w:styleId="53">
    <w:name w:val="toc 5"/>
    <w:basedOn w:val="a3"/>
    <w:next w:val="a3"/>
    <w:autoRedefine/>
    <w:uiPriority w:val="39"/>
    <w:unhideWhenUsed/>
    <w:rsid w:val="00687AFB"/>
    <w:pPr>
      <w:tabs>
        <w:tab w:val="left" w:pos="284"/>
        <w:tab w:val="right" w:pos="426"/>
        <w:tab w:val="right" w:leader="dot" w:pos="9628"/>
      </w:tabs>
      <w:spacing w:line="360" w:lineRule="auto"/>
    </w:pPr>
    <w:rPr>
      <w:rFonts w:cs="Calibri"/>
      <w:noProof w:val="0"/>
    </w:rPr>
  </w:style>
  <w:style w:type="paragraph" w:styleId="61">
    <w:name w:val="toc 6"/>
    <w:basedOn w:val="a3"/>
    <w:next w:val="a3"/>
    <w:autoRedefine/>
    <w:uiPriority w:val="39"/>
    <w:unhideWhenUsed/>
    <w:rsid w:val="00687AFB"/>
    <w:pPr>
      <w:ind w:left="1200"/>
    </w:pPr>
    <w:rPr>
      <w:rFonts w:ascii="Calibri" w:hAnsi="Calibri" w:cs="Calibri"/>
      <w:noProof w:val="0"/>
      <w:sz w:val="20"/>
    </w:rPr>
  </w:style>
  <w:style w:type="paragraph" w:styleId="71">
    <w:name w:val="toc 7"/>
    <w:basedOn w:val="a3"/>
    <w:next w:val="a3"/>
    <w:autoRedefine/>
    <w:uiPriority w:val="39"/>
    <w:unhideWhenUsed/>
    <w:rsid w:val="00687AFB"/>
    <w:pPr>
      <w:tabs>
        <w:tab w:val="right" w:pos="1134"/>
        <w:tab w:val="right" w:leader="dot" w:pos="9628"/>
      </w:tabs>
      <w:spacing w:line="360" w:lineRule="auto"/>
      <w:ind w:left="567"/>
      <w:jc w:val="both"/>
    </w:pPr>
    <w:rPr>
      <w:rFonts w:cs="Calibri"/>
      <w:noProof w:val="0"/>
    </w:rPr>
  </w:style>
  <w:style w:type="paragraph" w:styleId="81">
    <w:name w:val="toc 8"/>
    <w:basedOn w:val="a3"/>
    <w:next w:val="a3"/>
    <w:autoRedefine/>
    <w:uiPriority w:val="39"/>
    <w:unhideWhenUsed/>
    <w:rsid w:val="00687AFB"/>
    <w:pPr>
      <w:ind w:left="1680"/>
    </w:pPr>
    <w:rPr>
      <w:rFonts w:ascii="Calibri" w:hAnsi="Calibri" w:cs="Calibri"/>
      <w:noProof w:val="0"/>
      <w:sz w:val="20"/>
    </w:rPr>
  </w:style>
  <w:style w:type="paragraph" w:styleId="91">
    <w:name w:val="toc 9"/>
    <w:basedOn w:val="a3"/>
    <w:next w:val="a3"/>
    <w:autoRedefine/>
    <w:uiPriority w:val="39"/>
    <w:unhideWhenUsed/>
    <w:rsid w:val="00687AFB"/>
    <w:pPr>
      <w:tabs>
        <w:tab w:val="right" w:leader="dot" w:pos="9628"/>
      </w:tabs>
      <w:spacing w:line="360" w:lineRule="auto"/>
      <w:jc w:val="both"/>
    </w:pPr>
    <w:rPr>
      <w:rFonts w:ascii="Calibri" w:hAnsi="Calibri" w:cs="Calibri"/>
      <w:noProof w:val="0"/>
      <w:sz w:val="20"/>
    </w:rPr>
  </w:style>
  <w:style w:type="paragraph" w:styleId="afff2">
    <w:name w:val="No Spacing"/>
    <w:basedOn w:val="9"/>
    <w:uiPriority w:val="1"/>
    <w:qFormat/>
    <w:rsid w:val="00687AFB"/>
    <w:pPr>
      <w:keepNext w:val="0"/>
      <w:keepLines w:val="0"/>
      <w:pageBreakBefore w:val="0"/>
      <w:widowControl w:val="0"/>
      <w:suppressAutoHyphens w:val="0"/>
      <w:spacing w:line="360" w:lineRule="auto"/>
      <w:ind w:firstLine="709"/>
      <w:contextualSpacing/>
      <w:jc w:val="both"/>
    </w:pPr>
    <w:rPr>
      <w:b w:val="0"/>
      <w:i w:val="0"/>
      <w:snapToGrid w:val="0"/>
      <w:sz w:val="28"/>
      <w:szCs w:val="28"/>
      <w:lang w:eastAsia="en-US"/>
    </w:rPr>
  </w:style>
  <w:style w:type="paragraph" w:styleId="afff3">
    <w:name w:val="caption"/>
    <w:basedOn w:val="a3"/>
    <w:next w:val="a3"/>
    <w:link w:val="afff4"/>
    <w:uiPriority w:val="35"/>
    <w:unhideWhenUsed/>
    <w:rsid w:val="00687AFB"/>
    <w:pPr>
      <w:spacing w:before="240" w:after="60"/>
      <w:ind w:left="1080" w:hanging="360"/>
      <w:jc w:val="both"/>
    </w:pPr>
    <w:rPr>
      <w:b/>
      <w:bCs/>
      <w:noProof w:val="0"/>
      <w:color w:val="4F81BD"/>
      <w:sz w:val="18"/>
      <w:szCs w:val="18"/>
      <w:lang w:eastAsia="en-US"/>
    </w:rPr>
  </w:style>
  <w:style w:type="paragraph" w:customStyle="1" w:styleId="Default">
    <w:name w:val="Default"/>
    <w:rsid w:val="00687AFB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character" w:customStyle="1" w:styleId="matxl1">
    <w:name w:val="matxl1"/>
    <w:rsid w:val="00687AFB"/>
    <w:rPr>
      <w:rFonts w:ascii="WOL_SL" w:hAnsi="WOL_SL" w:hint="default"/>
      <w:b w:val="0"/>
      <w:bCs w:val="0"/>
      <w:sz w:val="60"/>
      <w:szCs w:val="60"/>
    </w:rPr>
  </w:style>
  <w:style w:type="paragraph" w:customStyle="1" w:styleId="27">
    <w:name w:val="2 уровень"/>
    <w:basedOn w:val="a0"/>
    <w:link w:val="28"/>
    <w:qFormat/>
    <w:rsid w:val="00224327"/>
    <w:pPr>
      <w:tabs>
        <w:tab w:val="left" w:pos="1276"/>
      </w:tabs>
      <w:ind w:firstLine="993"/>
    </w:pPr>
  </w:style>
  <w:style w:type="paragraph" w:customStyle="1" w:styleId="36">
    <w:name w:val="3 уровень"/>
    <w:basedOn w:val="a0"/>
    <w:link w:val="37"/>
    <w:qFormat/>
    <w:rsid w:val="00224327"/>
    <w:pPr>
      <w:tabs>
        <w:tab w:val="left" w:pos="1560"/>
      </w:tabs>
      <w:ind w:firstLine="1276"/>
    </w:pPr>
    <w:rPr>
      <w:lang w:val="ru-RU"/>
    </w:rPr>
  </w:style>
  <w:style w:type="character" w:customStyle="1" w:styleId="aff5">
    <w:name w:val="Перечень ИУС Знак"/>
    <w:basedOn w:val="a4"/>
    <w:link w:val="a0"/>
    <w:rsid w:val="00F95EDA"/>
    <w:rPr>
      <w:sz w:val="28"/>
      <w:lang w:val="uk-UA"/>
    </w:rPr>
  </w:style>
  <w:style w:type="character" w:customStyle="1" w:styleId="28">
    <w:name w:val="2 уровень Знак"/>
    <w:basedOn w:val="aff5"/>
    <w:link w:val="27"/>
    <w:rsid w:val="00224327"/>
    <w:rPr>
      <w:sz w:val="28"/>
      <w:lang w:val="uk-UA"/>
    </w:rPr>
  </w:style>
  <w:style w:type="paragraph" w:customStyle="1" w:styleId="45">
    <w:name w:val="Заг4 ИУС"/>
    <w:basedOn w:val="40"/>
    <w:link w:val="48"/>
    <w:rsid w:val="00FE7091"/>
    <w:pPr>
      <w:tabs>
        <w:tab w:val="num" w:pos="1560"/>
      </w:tabs>
      <w:ind w:left="0"/>
    </w:pPr>
  </w:style>
  <w:style w:type="character" w:customStyle="1" w:styleId="37">
    <w:name w:val="3 уровень Знак"/>
    <w:basedOn w:val="aff5"/>
    <w:link w:val="36"/>
    <w:rsid w:val="00224327"/>
    <w:rPr>
      <w:sz w:val="28"/>
      <w:lang w:val="uk-UA"/>
    </w:rPr>
  </w:style>
  <w:style w:type="paragraph" w:customStyle="1" w:styleId="20">
    <w:name w:val="ЗАГ2"/>
    <w:basedOn w:val="a9"/>
    <w:link w:val="29"/>
    <w:qFormat/>
    <w:rsid w:val="003E681C"/>
    <w:pPr>
      <w:numPr>
        <w:ilvl w:val="2"/>
        <w:numId w:val="8"/>
      </w:numPr>
      <w:tabs>
        <w:tab w:val="left" w:pos="1843"/>
      </w:tabs>
      <w:ind w:left="0" w:firstLine="709"/>
    </w:pPr>
    <w:rPr>
      <w:szCs w:val="28"/>
      <w:lang w:eastAsia="en-US"/>
    </w:rPr>
  </w:style>
  <w:style w:type="character" w:customStyle="1" w:styleId="48">
    <w:name w:val="Заг4 ИУС Знак"/>
    <w:basedOn w:val="46"/>
    <w:link w:val="45"/>
    <w:rsid w:val="00FE7091"/>
    <w:rPr>
      <w:color w:val="000000"/>
      <w:sz w:val="28"/>
      <w:lang w:val="uk-UA"/>
    </w:rPr>
  </w:style>
  <w:style w:type="paragraph" w:customStyle="1" w:styleId="18">
    <w:name w:val="Стиль1"/>
    <w:basedOn w:val="20"/>
    <w:link w:val="19"/>
    <w:qFormat/>
    <w:rsid w:val="004B1296"/>
    <w:pPr>
      <w:tabs>
        <w:tab w:val="num" w:pos="1701"/>
      </w:tabs>
    </w:pPr>
  </w:style>
  <w:style w:type="character" w:customStyle="1" w:styleId="29">
    <w:name w:val="ЗАГ2 Знак"/>
    <w:basedOn w:val="21"/>
    <w:link w:val="20"/>
    <w:rsid w:val="003E681C"/>
    <w:rPr>
      <w:noProof/>
      <w:sz w:val="28"/>
      <w:szCs w:val="28"/>
      <w:lang w:val="uk-UA" w:eastAsia="en-US"/>
    </w:rPr>
  </w:style>
  <w:style w:type="paragraph" w:customStyle="1" w:styleId="43">
    <w:name w:val="Заг4"/>
    <w:basedOn w:val="20"/>
    <w:link w:val="49"/>
    <w:qFormat/>
    <w:rsid w:val="005D10CE"/>
    <w:pPr>
      <w:numPr>
        <w:ilvl w:val="3"/>
      </w:numPr>
      <w:tabs>
        <w:tab w:val="left" w:pos="1134"/>
      </w:tabs>
      <w:ind w:left="0" w:firstLine="709"/>
    </w:pPr>
    <w:rPr>
      <w:lang w:val="uk-UA"/>
    </w:rPr>
  </w:style>
  <w:style w:type="character" w:customStyle="1" w:styleId="19">
    <w:name w:val="Стиль1 Знак"/>
    <w:basedOn w:val="29"/>
    <w:link w:val="18"/>
    <w:rsid w:val="004B1296"/>
    <w:rPr>
      <w:noProof/>
      <w:sz w:val="28"/>
      <w:szCs w:val="28"/>
      <w:lang w:val="uk-UA" w:eastAsia="en-US"/>
    </w:rPr>
  </w:style>
  <w:style w:type="paragraph" w:customStyle="1" w:styleId="50">
    <w:name w:val="Заг5"/>
    <w:basedOn w:val="43"/>
    <w:link w:val="54"/>
    <w:qFormat/>
    <w:rsid w:val="00B72328"/>
    <w:pPr>
      <w:numPr>
        <w:ilvl w:val="4"/>
      </w:numPr>
      <w:ind w:left="0" w:firstLine="709"/>
    </w:pPr>
  </w:style>
  <w:style w:type="character" w:customStyle="1" w:styleId="49">
    <w:name w:val="Заг4 Знак"/>
    <w:basedOn w:val="29"/>
    <w:link w:val="43"/>
    <w:rsid w:val="005D10CE"/>
    <w:rPr>
      <w:noProof/>
      <w:sz w:val="28"/>
      <w:szCs w:val="28"/>
      <w:lang w:val="uk-UA" w:eastAsia="en-US"/>
    </w:rPr>
  </w:style>
  <w:style w:type="paragraph" w:customStyle="1" w:styleId="4a">
    <w:name w:val="Заг4 (сод)"/>
    <w:basedOn w:val="40"/>
    <w:link w:val="4b"/>
    <w:qFormat/>
    <w:rsid w:val="00697A22"/>
    <w:pPr>
      <w:keepNext/>
      <w:tabs>
        <w:tab w:val="clear" w:pos="7372"/>
        <w:tab w:val="num" w:pos="851"/>
        <w:tab w:val="left" w:pos="1843"/>
      </w:tabs>
      <w:ind w:left="0"/>
    </w:pPr>
    <w:rPr>
      <w:b/>
      <w:noProof/>
    </w:rPr>
  </w:style>
  <w:style w:type="character" w:customStyle="1" w:styleId="54">
    <w:name w:val="Заг5 Знак"/>
    <w:basedOn w:val="49"/>
    <w:link w:val="50"/>
    <w:rsid w:val="00B72328"/>
    <w:rPr>
      <w:noProof/>
      <w:sz w:val="28"/>
      <w:szCs w:val="28"/>
      <w:lang w:val="uk-UA" w:eastAsia="en-US"/>
    </w:rPr>
  </w:style>
  <w:style w:type="paragraph" w:customStyle="1" w:styleId="afff5">
    <w:name w:val="Рисунки"/>
    <w:basedOn w:val="afff3"/>
    <w:link w:val="afff6"/>
    <w:qFormat/>
    <w:rsid w:val="00A263F2"/>
    <w:pPr>
      <w:spacing w:before="0" w:after="240" w:line="276" w:lineRule="auto"/>
      <w:ind w:left="0" w:firstLine="0"/>
      <w:jc w:val="center"/>
    </w:pPr>
    <w:rPr>
      <w:b w:val="0"/>
      <w:color w:val="auto"/>
      <w:sz w:val="28"/>
      <w:szCs w:val="28"/>
    </w:rPr>
  </w:style>
  <w:style w:type="character" w:customStyle="1" w:styleId="4b">
    <w:name w:val="Заг4 (сод) Знак"/>
    <w:basedOn w:val="34"/>
    <w:link w:val="4a"/>
    <w:rsid w:val="00697A22"/>
    <w:rPr>
      <w:rFonts w:eastAsia="Calibri"/>
      <w:b/>
      <w:noProof/>
      <w:color w:val="000000"/>
      <w:sz w:val="28"/>
      <w:szCs w:val="28"/>
      <w:shd w:val="clear" w:color="auto" w:fill="FFFFFF"/>
      <w:lang w:val="uk-UA" w:eastAsia="en-US"/>
    </w:rPr>
  </w:style>
  <w:style w:type="paragraph" w:customStyle="1" w:styleId="afff7">
    <w:name w:val="Таблицы"/>
    <w:basedOn w:val="afff3"/>
    <w:link w:val="afff8"/>
    <w:qFormat/>
    <w:rsid w:val="00191162"/>
    <w:pPr>
      <w:keepNext/>
      <w:spacing w:line="276" w:lineRule="auto"/>
      <w:ind w:left="1077" w:hanging="357"/>
      <w:jc w:val="right"/>
    </w:pPr>
    <w:rPr>
      <w:b w:val="0"/>
      <w:color w:val="auto"/>
      <w:sz w:val="28"/>
      <w:szCs w:val="28"/>
    </w:rPr>
  </w:style>
  <w:style w:type="character" w:customStyle="1" w:styleId="afff4">
    <w:name w:val="Название объекта Знак"/>
    <w:basedOn w:val="a4"/>
    <w:link w:val="afff3"/>
    <w:uiPriority w:val="35"/>
    <w:rsid w:val="00D66466"/>
    <w:rPr>
      <w:b/>
      <w:bCs/>
      <w:color w:val="4F81BD"/>
      <w:sz w:val="18"/>
      <w:szCs w:val="18"/>
      <w:lang w:eastAsia="en-US"/>
    </w:rPr>
  </w:style>
  <w:style w:type="character" w:customStyle="1" w:styleId="afff6">
    <w:name w:val="Рисунки Знак"/>
    <w:basedOn w:val="afff4"/>
    <w:link w:val="afff5"/>
    <w:rsid w:val="00A263F2"/>
    <w:rPr>
      <w:b w:val="0"/>
      <w:bCs/>
      <w:color w:val="4F81BD"/>
      <w:sz w:val="28"/>
      <w:szCs w:val="28"/>
      <w:lang w:eastAsia="en-US"/>
    </w:rPr>
  </w:style>
  <w:style w:type="character" w:customStyle="1" w:styleId="afff8">
    <w:name w:val="Таблицы Знак"/>
    <w:basedOn w:val="afff4"/>
    <w:link w:val="afff7"/>
    <w:rsid w:val="00191162"/>
    <w:rPr>
      <w:b w:val="0"/>
      <w:bCs/>
      <w:color w:val="4F81BD"/>
      <w:sz w:val="28"/>
      <w:szCs w:val="28"/>
      <w:lang w:eastAsia="en-US"/>
    </w:rPr>
  </w:style>
  <w:style w:type="paragraph" w:customStyle="1" w:styleId="1a">
    <w:name w:val="ЗАГ1"/>
    <w:basedOn w:val="10"/>
    <w:next w:val="a3"/>
    <w:autoRedefine/>
    <w:qFormat/>
    <w:rsid w:val="001B2B1D"/>
    <w:pPr>
      <w:tabs>
        <w:tab w:val="left" w:pos="1985"/>
      </w:tabs>
      <w:suppressAutoHyphens w:val="0"/>
      <w:spacing w:after="0" w:line="360" w:lineRule="auto"/>
      <w:ind w:left="357" w:hanging="357"/>
      <w:jc w:val="both"/>
    </w:pPr>
    <w:rPr>
      <w:rFonts w:asciiTheme="majorHAnsi" w:eastAsiaTheme="majorEastAsia" w:hAnsiTheme="majorHAnsi" w:cstheme="majorBidi"/>
      <w:kern w:val="0"/>
      <w:szCs w:val="28"/>
      <w:lang w:eastAsia="en-US"/>
    </w:rPr>
  </w:style>
  <w:style w:type="paragraph" w:customStyle="1" w:styleId="55">
    <w:name w:val="ЗАГ5"/>
    <w:basedOn w:val="51"/>
    <w:next w:val="a3"/>
    <w:link w:val="56"/>
    <w:autoRedefine/>
    <w:qFormat/>
    <w:rsid w:val="001B2B1D"/>
    <w:pPr>
      <w:tabs>
        <w:tab w:val="left" w:pos="1843"/>
      </w:tabs>
      <w:suppressAutoHyphens w:val="0"/>
      <w:spacing w:before="0" w:after="0" w:line="360" w:lineRule="auto"/>
      <w:ind w:firstLine="709"/>
      <w:jc w:val="both"/>
    </w:pPr>
    <w:rPr>
      <w:rFonts w:asciiTheme="majorHAnsi" w:eastAsiaTheme="majorEastAsia" w:hAnsiTheme="majorHAnsi" w:cstheme="majorBidi"/>
      <w:szCs w:val="22"/>
      <w:lang w:val="x-none" w:eastAsia="en-US"/>
    </w:rPr>
  </w:style>
  <w:style w:type="character" w:customStyle="1" w:styleId="56">
    <w:name w:val="ЗАГ5 Знак"/>
    <w:basedOn w:val="52"/>
    <w:link w:val="55"/>
    <w:rsid w:val="001B2B1D"/>
    <w:rPr>
      <w:rFonts w:asciiTheme="majorHAnsi" w:eastAsiaTheme="majorEastAsia" w:hAnsiTheme="majorHAnsi" w:cstheme="majorBidi"/>
      <w:b/>
      <w:sz w:val="28"/>
      <w:szCs w:val="22"/>
      <w:lang w:val="x-none" w:eastAsia="en-US" w:bidi="ar-SA"/>
    </w:rPr>
  </w:style>
  <w:style w:type="paragraph" w:customStyle="1" w:styleId="1b">
    <w:name w:val="ЗАГ1_сод"/>
    <w:basedOn w:val="20"/>
    <w:link w:val="1c"/>
    <w:qFormat/>
    <w:rsid w:val="0023456F"/>
  </w:style>
  <w:style w:type="character" w:customStyle="1" w:styleId="1c">
    <w:name w:val="ЗАГ1_сод Знак"/>
    <w:basedOn w:val="29"/>
    <w:link w:val="1b"/>
    <w:rsid w:val="0023456F"/>
    <w:rPr>
      <w:noProof/>
      <w:sz w:val="28"/>
      <w:szCs w:val="28"/>
      <w:lang w:val="uk-UA" w:eastAsia="en-US"/>
    </w:rPr>
  </w:style>
  <w:style w:type="table" w:customStyle="1" w:styleId="2a">
    <w:name w:val="Сетка таблицы2"/>
    <w:basedOn w:val="a5"/>
    <w:next w:val="aff1"/>
    <w:uiPriority w:val="39"/>
    <w:rsid w:val="002F5DEF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9">
    <w:name w:val="Текст документа"/>
    <w:basedOn w:val="a3"/>
    <w:link w:val="afffa"/>
    <w:qFormat/>
    <w:rsid w:val="00D17300"/>
    <w:pPr>
      <w:spacing w:line="360" w:lineRule="auto"/>
      <w:ind w:firstLine="709"/>
      <w:contextualSpacing/>
      <w:jc w:val="both"/>
    </w:pPr>
    <w:rPr>
      <w:rFonts w:eastAsia="Batang"/>
      <w:noProof w:val="0"/>
      <w:szCs w:val="28"/>
      <w:lang w:eastAsia="en-US"/>
    </w:rPr>
  </w:style>
  <w:style w:type="character" w:customStyle="1" w:styleId="afffa">
    <w:name w:val="Текст документа Знак"/>
    <w:basedOn w:val="a4"/>
    <w:link w:val="afff9"/>
    <w:rsid w:val="00D17300"/>
    <w:rPr>
      <w:rFonts w:eastAsia="Batang"/>
      <w:sz w:val="28"/>
      <w:szCs w:val="28"/>
      <w:lang w:eastAsia="en-US"/>
    </w:rPr>
  </w:style>
  <w:style w:type="character" w:customStyle="1" w:styleId="shorttext">
    <w:name w:val="short_text"/>
    <w:basedOn w:val="a4"/>
    <w:rsid w:val="00D17300"/>
  </w:style>
  <w:style w:type="paragraph" w:customStyle="1" w:styleId="a1">
    <w:name w:val="СписокМ"/>
    <w:basedOn w:val="afff9"/>
    <w:link w:val="afffb"/>
    <w:qFormat/>
    <w:rsid w:val="00475729"/>
    <w:pPr>
      <w:numPr>
        <w:numId w:val="10"/>
      </w:numPr>
      <w:tabs>
        <w:tab w:val="left" w:pos="1134"/>
      </w:tabs>
      <w:ind w:left="0" w:firstLine="709"/>
    </w:pPr>
  </w:style>
  <w:style w:type="character" w:customStyle="1" w:styleId="afffb">
    <w:name w:val="СписокМ Знак"/>
    <w:basedOn w:val="afffa"/>
    <w:link w:val="a1"/>
    <w:rsid w:val="00475729"/>
    <w:rPr>
      <w:rFonts w:eastAsia="Batang"/>
      <w:sz w:val="28"/>
      <w:szCs w:val="28"/>
      <w:lang w:eastAsia="en-US"/>
    </w:rPr>
  </w:style>
  <w:style w:type="paragraph" w:styleId="38">
    <w:name w:val="Body Text 3"/>
    <w:basedOn w:val="a3"/>
    <w:link w:val="39"/>
    <w:semiHidden/>
    <w:unhideWhenUsed/>
    <w:rsid w:val="00F6675A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rsid w:val="00F6675A"/>
    <w:rPr>
      <w:noProof/>
      <w:sz w:val="16"/>
      <w:szCs w:val="16"/>
    </w:rPr>
  </w:style>
  <w:style w:type="character" w:customStyle="1" w:styleId="nu16">
    <w:name w:val="nu16"/>
    <w:basedOn w:val="a4"/>
    <w:rsid w:val="00CF3082"/>
  </w:style>
  <w:style w:type="paragraph" w:customStyle="1" w:styleId="3a">
    <w:name w:val="ЗАГ3"/>
    <w:basedOn w:val="30"/>
    <w:next w:val="afff9"/>
    <w:link w:val="3b"/>
    <w:autoRedefine/>
    <w:qFormat/>
    <w:rsid w:val="00DA486A"/>
    <w:pPr>
      <w:tabs>
        <w:tab w:val="left" w:pos="709"/>
        <w:tab w:val="left" w:pos="1985"/>
      </w:tabs>
      <w:suppressAutoHyphens w:val="0"/>
      <w:spacing w:before="0" w:after="0" w:line="360" w:lineRule="auto"/>
      <w:ind w:firstLine="709"/>
      <w:jc w:val="both"/>
    </w:pPr>
    <w:rPr>
      <w:rFonts w:eastAsiaTheme="majorEastAsia" w:cstheme="majorBidi"/>
      <w:szCs w:val="24"/>
      <w:lang w:eastAsia="en-US"/>
    </w:rPr>
  </w:style>
  <w:style w:type="paragraph" w:customStyle="1" w:styleId="4c">
    <w:name w:val="ЗАГ4"/>
    <w:basedOn w:val="40"/>
    <w:next w:val="afff9"/>
    <w:autoRedefine/>
    <w:qFormat/>
    <w:rsid w:val="00DA486A"/>
    <w:pPr>
      <w:keepNext/>
      <w:keepLines/>
      <w:widowControl/>
      <w:numPr>
        <w:ilvl w:val="0"/>
        <w:numId w:val="0"/>
      </w:numPr>
      <w:tabs>
        <w:tab w:val="left" w:pos="1985"/>
      </w:tabs>
      <w:ind w:left="-142" w:firstLine="851"/>
    </w:pPr>
    <w:rPr>
      <w:rFonts w:eastAsiaTheme="majorEastAsia" w:cstheme="majorBidi"/>
      <w:b/>
      <w:iCs/>
      <w:szCs w:val="22"/>
      <w:lang w:val="ru-RU" w:eastAsia="en-US"/>
    </w:rPr>
  </w:style>
  <w:style w:type="character" w:customStyle="1" w:styleId="3b">
    <w:name w:val="ЗАГ3 Знак"/>
    <w:basedOn w:val="31"/>
    <w:link w:val="3a"/>
    <w:rsid w:val="00442120"/>
    <w:rPr>
      <w:rFonts w:eastAsiaTheme="majorEastAsia" w:cstheme="majorBidi"/>
      <w:b/>
      <w:sz w:val="28"/>
      <w:szCs w:val="24"/>
      <w:lang w:eastAsia="en-US" w:bidi="ar-SA"/>
    </w:rPr>
  </w:style>
  <w:style w:type="paragraph" w:customStyle="1" w:styleId="2new">
    <w:name w:val="Заголовок 2_new"/>
    <w:basedOn w:val="a3"/>
    <w:link w:val="2new0"/>
    <w:rsid w:val="00A93CE7"/>
    <w:pPr>
      <w:spacing w:after="120" w:line="276" w:lineRule="auto"/>
      <w:ind w:left="792" w:hanging="432"/>
      <w:jc w:val="both"/>
    </w:pPr>
    <w:rPr>
      <w:rFonts w:eastAsia="Batang"/>
      <w:noProof w:val="0"/>
      <w:sz w:val="24"/>
      <w:szCs w:val="22"/>
      <w:lang w:eastAsia="en-US"/>
    </w:rPr>
  </w:style>
  <w:style w:type="paragraph" w:customStyle="1" w:styleId="2b">
    <w:name w:val="Стиль2"/>
    <w:basedOn w:val="a3"/>
    <w:qFormat/>
    <w:rsid w:val="00A93CE7"/>
    <w:pPr>
      <w:spacing w:after="120" w:line="276" w:lineRule="auto"/>
      <w:ind w:left="504" w:hanging="504"/>
      <w:jc w:val="both"/>
    </w:pPr>
    <w:rPr>
      <w:rFonts w:eastAsia="Batang"/>
      <w:noProof w:val="0"/>
      <w:sz w:val="24"/>
      <w:szCs w:val="22"/>
      <w:lang w:eastAsia="en-US"/>
    </w:rPr>
  </w:style>
  <w:style w:type="paragraph" w:customStyle="1" w:styleId="3c">
    <w:name w:val="Стиль3"/>
    <w:basedOn w:val="a3"/>
    <w:rsid w:val="00A93CE7"/>
    <w:pPr>
      <w:spacing w:after="120" w:line="276" w:lineRule="auto"/>
      <w:ind w:left="1728" w:hanging="648"/>
      <w:jc w:val="both"/>
    </w:pPr>
    <w:rPr>
      <w:rFonts w:eastAsia="Batang"/>
      <w:noProof w:val="0"/>
      <w:sz w:val="24"/>
      <w:szCs w:val="22"/>
      <w:lang w:eastAsia="en-US"/>
    </w:rPr>
  </w:style>
  <w:style w:type="character" w:customStyle="1" w:styleId="2new0">
    <w:name w:val="Заголовок 2_new Знак"/>
    <w:basedOn w:val="a4"/>
    <w:link w:val="2new"/>
    <w:rsid w:val="00A93CE7"/>
    <w:rPr>
      <w:rFonts w:eastAsia="Batang"/>
      <w:sz w:val="24"/>
      <w:szCs w:val="22"/>
      <w:lang w:eastAsia="en-US"/>
    </w:rPr>
  </w:style>
  <w:style w:type="character" w:customStyle="1" w:styleId="affc">
    <w:name w:val="Абзац списка Знак"/>
    <w:link w:val="affb"/>
    <w:uiPriority w:val="34"/>
    <w:rsid w:val="00923566"/>
    <w:rPr>
      <w:sz w:val="24"/>
      <w:szCs w:val="24"/>
    </w:rPr>
  </w:style>
  <w:style w:type="paragraph" w:customStyle="1" w:styleId="ListBulletStd">
    <w:name w:val="List Bullet Std"/>
    <w:basedOn w:val="a3"/>
    <w:rsid w:val="00E03569"/>
    <w:pPr>
      <w:numPr>
        <w:numId w:val="11"/>
      </w:numPr>
      <w:spacing w:after="120"/>
      <w:jc w:val="both"/>
    </w:pPr>
    <w:rPr>
      <w:noProof w:val="0"/>
      <w:sz w:val="24"/>
      <w:szCs w:val="24"/>
    </w:rPr>
  </w:style>
  <w:style w:type="paragraph" w:customStyle="1" w:styleId="1d">
    <w:name w:val="Заголовок 1."/>
    <w:basedOn w:val="10"/>
    <w:link w:val="1e"/>
    <w:qFormat/>
    <w:rsid w:val="001F4E35"/>
    <w:pPr>
      <w:keepLines w:val="0"/>
      <w:tabs>
        <w:tab w:val="left" w:pos="1701"/>
      </w:tabs>
      <w:suppressAutoHyphens w:val="0"/>
      <w:autoSpaceDN w:val="0"/>
      <w:spacing w:before="240" w:line="240" w:lineRule="auto"/>
      <w:ind w:firstLine="709"/>
      <w:jc w:val="left"/>
      <w:textAlignment w:val="baseline"/>
    </w:pPr>
    <w:rPr>
      <w:rFonts w:eastAsia="Calibri"/>
      <w:bCs/>
      <w:kern w:val="3"/>
      <w:szCs w:val="28"/>
      <w:lang w:eastAsia="en-US"/>
    </w:rPr>
  </w:style>
  <w:style w:type="character" w:customStyle="1" w:styleId="1e">
    <w:name w:val="Заголовок 1. Знак"/>
    <w:basedOn w:val="a4"/>
    <w:link w:val="1d"/>
    <w:rsid w:val="001F4E35"/>
    <w:rPr>
      <w:rFonts w:eastAsia="Calibri"/>
      <w:b/>
      <w:bCs/>
      <w:kern w:val="3"/>
      <w:sz w:val="28"/>
      <w:szCs w:val="28"/>
      <w:lang w:eastAsia="en-US"/>
    </w:rPr>
  </w:style>
  <w:style w:type="paragraph" w:customStyle="1" w:styleId="110">
    <w:name w:val="Заголовок 1.1."/>
    <w:basedOn w:val="afff1"/>
    <w:link w:val="111"/>
    <w:qFormat/>
    <w:rsid w:val="001F4E35"/>
    <w:pPr>
      <w:keepLines w:val="0"/>
      <w:tabs>
        <w:tab w:val="left" w:pos="1701"/>
      </w:tabs>
      <w:autoSpaceDN w:val="0"/>
      <w:spacing w:before="240" w:after="240" w:line="240" w:lineRule="auto"/>
      <w:ind w:firstLine="709"/>
      <w:textAlignment w:val="baseline"/>
      <w:outlineLvl w:val="1"/>
    </w:pPr>
    <w:rPr>
      <w:rFonts w:ascii="Times New Roman" w:hAnsi="Times New Roman"/>
      <w:color w:val="auto"/>
      <w:kern w:val="3"/>
      <w:lang w:val="ru-RU" w:eastAsia="zh-CN" w:bidi="hi-IN"/>
    </w:rPr>
  </w:style>
  <w:style w:type="paragraph" w:customStyle="1" w:styleId="1110">
    <w:name w:val="Заголовок 1.1.1."/>
    <w:basedOn w:val="afff1"/>
    <w:link w:val="1111"/>
    <w:qFormat/>
    <w:rsid w:val="001F4E35"/>
    <w:pPr>
      <w:keepLines w:val="0"/>
      <w:tabs>
        <w:tab w:val="left" w:pos="1701"/>
      </w:tabs>
      <w:autoSpaceDN w:val="0"/>
      <w:spacing w:before="240" w:after="240" w:line="240" w:lineRule="auto"/>
      <w:ind w:left="1224" w:hanging="504"/>
      <w:textAlignment w:val="baseline"/>
      <w:outlineLvl w:val="2"/>
    </w:pPr>
    <w:rPr>
      <w:rFonts w:ascii="Times New Roman" w:hAnsi="Times New Roman"/>
      <w:color w:val="auto"/>
      <w:kern w:val="3"/>
      <w:szCs w:val="32"/>
      <w:lang w:val="ru-RU" w:eastAsia="zh-CN" w:bidi="hi-IN"/>
    </w:rPr>
  </w:style>
  <w:style w:type="character" w:customStyle="1" w:styleId="111">
    <w:name w:val="Заголовок 1.1. Знак"/>
    <w:basedOn w:val="a4"/>
    <w:link w:val="110"/>
    <w:rsid w:val="001F4E35"/>
    <w:rPr>
      <w:b/>
      <w:bCs/>
      <w:kern w:val="3"/>
      <w:sz w:val="28"/>
      <w:szCs w:val="28"/>
      <w:lang w:eastAsia="zh-CN" w:bidi="hi-IN"/>
    </w:rPr>
  </w:style>
  <w:style w:type="character" w:customStyle="1" w:styleId="1111">
    <w:name w:val="Заголовок 1.1.1. Знак"/>
    <w:basedOn w:val="a4"/>
    <w:link w:val="1110"/>
    <w:rsid w:val="001F4E35"/>
    <w:rPr>
      <w:b/>
      <w:bCs/>
      <w:kern w:val="3"/>
      <w:sz w:val="28"/>
      <w:szCs w:val="32"/>
      <w:lang w:eastAsia="zh-CN" w:bidi="hi-IN"/>
    </w:rPr>
  </w:style>
  <w:style w:type="paragraph" w:customStyle="1" w:styleId="11110">
    <w:name w:val="Заголовок 1.1.1.1."/>
    <w:basedOn w:val="afff1"/>
    <w:link w:val="11111"/>
    <w:qFormat/>
    <w:rsid w:val="001F4E35"/>
    <w:pPr>
      <w:keepLines w:val="0"/>
      <w:autoSpaceDN w:val="0"/>
      <w:spacing w:before="240" w:after="240" w:line="240" w:lineRule="auto"/>
      <w:ind w:left="1358" w:hanging="648"/>
      <w:textAlignment w:val="baseline"/>
      <w:outlineLvl w:val="3"/>
    </w:pPr>
    <w:rPr>
      <w:rFonts w:ascii="Times New Roman" w:hAnsi="Times New Roman"/>
      <w:color w:val="auto"/>
      <w:kern w:val="3"/>
      <w:szCs w:val="32"/>
      <w:lang w:val="ru-RU" w:eastAsia="zh-CN" w:bidi="hi-IN"/>
    </w:rPr>
  </w:style>
  <w:style w:type="character" w:customStyle="1" w:styleId="11111">
    <w:name w:val="Заголовок 1.1.1.1. Знак"/>
    <w:basedOn w:val="a4"/>
    <w:link w:val="11110"/>
    <w:rsid w:val="001F4E35"/>
    <w:rPr>
      <w:b/>
      <w:bCs/>
      <w:kern w:val="3"/>
      <w:sz w:val="28"/>
      <w:szCs w:val="32"/>
      <w:lang w:eastAsia="zh-CN" w:bidi="hi-IN"/>
    </w:rPr>
  </w:style>
  <w:style w:type="paragraph" w:customStyle="1" w:styleId="5">
    <w:name w:val="ЗАГ5 (сод)"/>
    <w:basedOn w:val="51"/>
    <w:link w:val="57"/>
    <w:qFormat/>
    <w:rsid w:val="008F7B2C"/>
    <w:pPr>
      <w:numPr>
        <w:ilvl w:val="4"/>
        <w:numId w:val="7"/>
      </w:numPr>
      <w:spacing w:line="360" w:lineRule="auto"/>
      <w:ind w:left="0" w:firstLine="720"/>
      <w:jc w:val="both"/>
    </w:pPr>
  </w:style>
  <w:style w:type="paragraph" w:customStyle="1" w:styleId="Textbody">
    <w:name w:val="Text body"/>
    <w:basedOn w:val="a3"/>
    <w:link w:val="Textbody2"/>
    <w:rsid w:val="003917AA"/>
    <w:pPr>
      <w:autoSpaceDN w:val="0"/>
      <w:spacing w:line="360" w:lineRule="auto"/>
      <w:ind w:firstLine="840"/>
      <w:jc w:val="both"/>
      <w:textAlignment w:val="baseline"/>
    </w:pPr>
    <w:rPr>
      <w:noProof w:val="0"/>
      <w:szCs w:val="22"/>
      <w:lang w:bidi="hi-IN"/>
    </w:rPr>
  </w:style>
  <w:style w:type="character" w:customStyle="1" w:styleId="57">
    <w:name w:val="ЗАГ5 (сод) Знак"/>
    <w:basedOn w:val="52"/>
    <w:link w:val="5"/>
    <w:rsid w:val="008F7B2C"/>
    <w:rPr>
      <w:b/>
      <w:sz w:val="28"/>
      <w:lang w:bidi="ar-SA"/>
    </w:rPr>
  </w:style>
  <w:style w:type="character" w:customStyle="1" w:styleId="Textbody2">
    <w:name w:val="Text body Знак2"/>
    <w:basedOn w:val="a4"/>
    <w:link w:val="Textbody"/>
    <w:rsid w:val="003917AA"/>
    <w:rPr>
      <w:sz w:val="28"/>
      <w:szCs w:val="22"/>
      <w:lang w:bidi="hi-IN"/>
    </w:rPr>
  </w:style>
  <w:style w:type="paragraph" w:customStyle="1" w:styleId="afffc">
    <w:name w:val="Определение"/>
    <w:basedOn w:val="Textbody"/>
    <w:link w:val="afffd"/>
    <w:qFormat/>
    <w:rsid w:val="003917AA"/>
    <w:pPr>
      <w:ind w:firstLine="709"/>
    </w:pPr>
    <w:rPr>
      <w:b/>
    </w:rPr>
  </w:style>
  <w:style w:type="character" w:customStyle="1" w:styleId="afffd">
    <w:name w:val="Определение Знак"/>
    <w:basedOn w:val="Textbody2"/>
    <w:link w:val="afffc"/>
    <w:rsid w:val="003917AA"/>
    <w:rPr>
      <w:b/>
      <w:sz w:val="28"/>
      <w:szCs w:val="22"/>
      <w:lang w:bidi="hi-IN"/>
    </w:rPr>
  </w:style>
  <w:style w:type="paragraph" w:customStyle="1" w:styleId="Standard">
    <w:name w:val="Standard"/>
    <w:rsid w:val="00F178F8"/>
    <w:pPr>
      <w:autoSpaceDN w:val="0"/>
      <w:spacing w:line="360" w:lineRule="auto"/>
      <w:ind w:right="-15"/>
      <w:jc w:val="center"/>
    </w:pPr>
    <w:rPr>
      <w:kern w:val="3"/>
      <w:sz w:val="22"/>
      <w:szCs w:val="22"/>
      <w:lang w:bidi="hi-IN"/>
    </w:rPr>
  </w:style>
  <w:style w:type="character" w:customStyle="1" w:styleId="apple-style-span">
    <w:name w:val="apple-style-span"/>
    <w:qFormat/>
    <w:rsid w:val="006F4436"/>
  </w:style>
  <w:style w:type="paragraph" w:customStyle="1" w:styleId="afffe">
    <w:name w:val="Обычный текст"/>
    <w:basedOn w:val="a3"/>
    <w:link w:val="affff"/>
    <w:qFormat/>
    <w:rsid w:val="00463E30"/>
    <w:pPr>
      <w:spacing w:line="300" w:lineRule="auto"/>
      <w:ind w:firstLine="570"/>
      <w:jc w:val="both"/>
    </w:pPr>
    <w:rPr>
      <w:rFonts w:eastAsia="Calibri"/>
      <w:sz w:val="24"/>
      <w:szCs w:val="24"/>
    </w:rPr>
  </w:style>
  <w:style w:type="character" w:customStyle="1" w:styleId="affff">
    <w:name w:val="Обычный текст Знак"/>
    <w:basedOn w:val="a4"/>
    <w:link w:val="afffe"/>
    <w:rsid w:val="00463E30"/>
    <w:rPr>
      <w:rFonts w:eastAsia="Calibri"/>
      <w:noProof/>
      <w:sz w:val="24"/>
      <w:szCs w:val="24"/>
    </w:rPr>
  </w:style>
  <w:style w:type="paragraph" w:customStyle="1" w:styleId="1112">
    <w:name w:val="ДБ_1.1.1"/>
    <w:basedOn w:val="a3"/>
    <w:link w:val="1113"/>
    <w:qFormat/>
    <w:rsid w:val="005962F8"/>
    <w:pPr>
      <w:tabs>
        <w:tab w:val="left" w:pos="1247"/>
        <w:tab w:val="left" w:pos="1276"/>
        <w:tab w:val="left" w:pos="1418"/>
      </w:tabs>
      <w:spacing w:after="120" w:line="312" w:lineRule="auto"/>
      <w:jc w:val="both"/>
      <w:outlineLvl w:val="2"/>
    </w:pPr>
    <w:rPr>
      <w:bCs/>
      <w:szCs w:val="28"/>
      <w:lang w:val="x-none" w:eastAsia="x-none"/>
    </w:rPr>
  </w:style>
  <w:style w:type="character" w:customStyle="1" w:styleId="1113">
    <w:name w:val="ДБ_1.1.1 Знак"/>
    <w:link w:val="1112"/>
    <w:rsid w:val="005962F8"/>
    <w:rPr>
      <w:bCs/>
      <w:noProof/>
      <w:sz w:val="28"/>
      <w:szCs w:val="28"/>
      <w:lang w:val="x-none" w:eastAsia="x-none"/>
    </w:rPr>
  </w:style>
  <w:style w:type="character" w:customStyle="1" w:styleId="1f">
    <w:name w:val="Неразрешенное упоминание1"/>
    <w:basedOn w:val="a4"/>
    <w:uiPriority w:val="99"/>
    <w:semiHidden/>
    <w:unhideWhenUsed/>
    <w:rsid w:val="00B63AF1"/>
    <w:rPr>
      <w:color w:val="808080"/>
      <w:shd w:val="clear" w:color="auto" w:fill="E6E6E6"/>
    </w:rPr>
  </w:style>
  <w:style w:type="character" w:customStyle="1" w:styleId="ListLabel620">
    <w:name w:val="ListLabel 620"/>
    <w:rsid w:val="0009750E"/>
    <w:rPr>
      <w:rFonts w:cs="Wingdings"/>
    </w:rPr>
  </w:style>
  <w:style w:type="paragraph" w:customStyle="1" w:styleId="a">
    <w:name w:val="список с тире"/>
    <w:basedOn w:val="Textbody"/>
    <w:link w:val="affff0"/>
    <w:qFormat/>
    <w:rsid w:val="0009750E"/>
    <w:pPr>
      <w:numPr>
        <w:numId w:val="257"/>
      </w:numPr>
      <w:tabs>
        <w:tab w:val="left" w:pos="1134"/>
      </w:tabs>
      <w:ind w:left="0" w:firstLine="709"/>
    </w:pPr>
  </w:style>
  <w:style w:type="character" w:customStyle="1" w:styleId="affff0">
    <w:name w:val="список с тире Знак"/>
    <w:basedOn w:val="Textbody2"/>
    <w:link w:val="a"/>
    <w:rsid w:val="0009750E"/>
    <w:rPr>
      <w:sz w:val="28"/>
      <w:szCs w:val="22"/>
      <w:lang w:bidi="hi-IN"/>
    </w:rPr>
  </w:style>
  <w:style w:type="character" w:customStyle="1" w:styleId="2c">
    <w:name w:val="Неразрешенное упоминание2"/>
    <w:basedOn w:val="a4"/>
    <w:uiPriority w:val="99"/>
    <w:semiHidden/>
    <w:unhideWhenUsed/>
    <w:rsid w:val="00ED75D0"/>
    <w:rPr>
      <w:color w:val="808080"/>
      <w:shd w:val="clear" w:color="auto" w:fill="E6E6E6"/>
    </w:rPr>
  </w:style>
  <w:style w:type="character" w:customStyle="1" w:styleId="3d">
    <w:name w:val="Неразрешенное упоминание3"/>
    <w:basedOn w:val="a4"/>
    <w:uiPriority w:val="99"/>
    <w:semiHidden/>
    <w:unhideWhenUsed/>
    <w:rsid w:val="005910B8"/>
    <w:rPr>
      <w:color w:val="808080"/>
      <w:shd w:val="clear" w:color="auto" w:fill="E6E6E6"/>
    </w:rPr>
  </w:style>
  <w:style w:type="paragraph" w:customStyle="1" w:styleId="1f0">
    <w:name w:val="Табл1"/>
    <w:basedOn w:val="a3"/>
    <w:qFormat/>
    <w:rsid w:val="00DF78BD"/>
    <w:pPr>
      <w:spacing w:line="276" w:lineRule="auto"/>
      <w:ind w:left="709" w:hanging="709"/>
      <w:contextualSpacing/>
    </w:pPr>
    <w:rPr>
      <w:rFonts w:eastAsia="Calibri"/>
      <w:noProof w:val="0"/>
      <w:sz w:val="24"/>
      <w:szCs w:val="22"/>
      <w:lang w:eastAsia="en-US"/>
    </w:rPr>
  </w:style>
  <w:style w:type="character" w:styleId="affff1">
    <w:name w:val="Emphasis"/>
    <w:qFormat/>
    <w:rsid w:val="00DF78BD"/>
    <w:rPr>
      <w:i/>
      <w:iCs/>
    </w:rPr>
  </w:style>
  <w:style w:type="paragraph" w:customStyle="1" w:styleId="a2">
    <w:name w:val="Маркер"/>
    <w:basedOn w:val="affb"/>
    <w:link w:val="affff2"/>
    <w:qFormat/>
    <w:rsid w:val="00DF78BD"/>
    <w:pPr>
      <w:numPr>
        <w:numId w:val="281"/>
      </w:numPr>
      <w:tabs>
        <w:tab w:val="left" w:pos="993"/>
      </w:tabs>
      <w:spacing w:line="276" w:lineRule="auto"/>
      <w:ind w:left="0"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affff2">
    <w:name w:val="Маркер Знак"/>
    <w:basedOn w:val="affc"/>
    <w:link w:val="a2"/>
    <w:rsid w:val="00DF78BD"/>
    <w:rPr>
      <w:rFonts w:eastAsia="Calibri"/>
      <w:sz w:val="28"/>
      <w:szCs w:val="28"/>
      <w:lang w:eastAsia="en-US"/>
    </w:rPr>
  </w:style>
  <w:style w:type="paragraph" w:customStyle="1" w:styleId="affff3">
    <w:name w:val="Основной"/>
    <w:basedOn w:val="a3"/>
    <w:qFormat/>
    <w:rsid w:val="00E8650D"/>
    <w:pPr>
      <w:spacing w:after="200" w:line="276" w:lineRule="auto"/>
      <w:ind w:firstLine="709"/>
      <w:jc w:val="both"/>
    </w:pPr>
    <w:rPr>
      <w:rFonts w:eastAsiaTheme="minorHAnsi" w:cstheme="minorBidi"/>
      <w:noProof w:val="0"/>
      <w:szCs w:val="22"/>
      <w:lang w:eastAsia="en-US"/>
    </w:rPr>
  </w:style>
  <w:style w:type="paragraph" w:styleId="affff4">
    <w:name w:val="Plain Text"/>
    <w:basedOn w:val="a3"/>
    <w:link w:val="affff5"/>
    <w:rsid w:val="005211D2"/>
    <w:pPr>
      <w:widowControl w:val="0"/>
      <w:shd w:val="clear" w:color="auto" w:fill="FFFFFF"/>
      <w:autoSpaceDE w:val="0"/>
      <w:autoSpaceDN w:val="0"/>
      <w:spacing w:line="360" w:lineRule="auto"/>
      <w:ind w:firstLine="720"/>
      <w:jc w:val="both"/>
    </w:pPr>
    <w:rPr>
      <w:rFonts w:ascii="Courier New" w:hAnsi="Courier New"/>
      <w:noProof w:val="0"/>
      <w:sz w:val="24"/>
      <w:lang w:val="en-US" w:eastAsia="x-none"/>
    </w:rPr>
  </w:style>
  <w:style w:type="character" w:customStyle="1" w:styleId="affff5">
    <w:name w:val="Текст Знак"/>
    <w:basedOn w:val="a4"/>
    <w:link w:val="affff4"/>
    <w:rsid w:val="005211D2"/>
    <w:rPr>
      <w:rFonts w:ascii="Courier New" w:hAnsi="Courier New"/>
      <w:sz w:val="24"/>
      <w:shd w:val="clear" w:color="auto" w:fill="FFFFFF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ECFCA"/>
                                            <w:left w:val="single" w:sz="2" w:space="0" w:color="CECFCA"/>
                                            <w:bottom w:val="single" w:sz="6" w:space="0" w:color="CECFCA"/>
                                            <w:right w:val="single" w:sz="6" w:space="0" w:color="CECFCA"/>
                                          </w:divBdr>
                                          <w:divsChild>
                                            <w:div w:id="202081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4D4D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13234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960497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898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49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72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90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976424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7905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0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cretar@stalenergo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3;&#1045;_&#1058;&#1056;&#1054;&#1043;&#1040;&#1058;&#1068;\&#1057;&#1045;&#1056;&#1058;&#1048;&#1060;&#1048;&#1050;&#1040;&#1062;&#1048;&#1071;\&#1064;&#1072;&#1073;&#1083;&#1086;&#1085;&#1099;%20&#1076;&#1086;&#1082;&#1091;&#1084;&#1077;&#1085;&#1090;&#1086;&#1074;\MS%20Word%202003\&#1076;&#1083;&#1103;%20&#1076;&#1086;&#1082;%20&#1085;&#1072;%20&#1080;&#1079;&#1076;&#1077;&#1083;&#1080;&#1077;%20&#1045;&#1057;&#1050;&#1044;\&#1058;&#1077;&#1082;&#1089;&#1090;&#1086;&#1074;&#1099;&#1077;%20&#1076;&#1086;&#1082;%20&#1085;&#1072;%20&#1040;&#1057;&#1059;\&#1053;&#1055;&#1054;\A4&#1082;&#1085;&#1080;&#1078;&#1085;_&#1053;&#1042;&#1054;_&#1091;&#1082;&#1088;_&#1045;&#1057;&#1050;&#1044;(&#1076;&#1083;&#1103;%20&#1076;&#1086;&#1082;%20&#1085;&#1072;%20&#1080;&#1079;&#1076;&#1077;&#1083;&#1080;&#1077;)_&#1058;&#1077;&#1082;&#1089;&#1090;&#1044;&#1086;&#1082;_&#1056;&#1072;&#1084;&#1082;&#108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D56C0-7736-47DE-865B-33570AE1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A4книжн_НВО_укр_ЕСКД(для док на изделие)_ТекстДок_Рамки</Template>
  <TotalTime>91</TotalTime>
  <Pages>7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5931</CharactersWithSpaces>
  <SharedDoc>false</SharedDoc>
  <HLinks>
    <vt:vector size="18" baseType="variant"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_Toc412705763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_Toc412705762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_Toc412705761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"Компания "Стальэнерго"</dc:creator>
  <dc:description>ЕИУС.хххххх.ххх 96.01</dc:description>
  <cp:lastModifiedBy>Марина Викторовна Кислая</cp:lastModifiedBy>
  <cp:revision>39</cp:revision>
  <cp:lastPrinted>2018-06-11T08:08:00Z</cp:lastPrinted>
  <dcterms:created xsi:type="dcterms:W3CDTF">2018-02-22T10:02:00Z</dcterms:created>
  <dcterms:modified xsi:type="dcterms:W3CDTF">2018-10-05T11:23:00Z</dcterms:modified>
</cp:coreProperties>
</file>